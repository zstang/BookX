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647" w:rsidRDefault="00323647">
      <w:r w:rsidRPr="00615E5D">
        <w:t>VC++</w:t>
      </w:r>
      <w:r w:rsidRPr="00615E5D">
        <w:rPr>
          <w:rFonts w:hint="eastAsia"/>
        </w:rPr>
        <w:t>动态链接库</w:t>
      </w:r>
      <w:r w:rsidRPr="00615E5D">
        <w:t>(DLL)</w:t>
      </w:r>
      <w:r w:rsidRPr="00615E5D">
        <w:rPr>
          <w:rFonts w:hint="eastAsia"/>
        </w:rPr>
        <w:t>编程深入浅出</w:t>
      </w:r>
    </w:p>
    <w:p w:rsidR="00323647" w:rsidRDefault="00323647"/>
    <w:p w:rsidR="00323647" w:rsidRDefault="00323647" w:rsidP="00615E5D">
      <w:r>
        <w:t>1.</w:t>
      </w:r>
      <w:r>
        <w:rPr>
          <w:rFonts w:hint="eastAsia"/>
        </w:rPr>
        <w:t>概论</w:t>
      </w:r>
    </w:p>
    <w:p w:rsidR="00323647" w:rsidRDefault="00323647" w:rsidP="00615E5D"/>
    <w:p w:rsidR="00323647" w:rsidRDefault="00323647" w:rsidP="00615E5D">
      <w:r>
        <w:rPr>
          <w:rFonts w:hint="eastAsia"/>
        </w:rPr>
        <w:t xml:space="preserve">　　先来阐述一下</w:t>
      </w:r>
      <w:r>
        <w:t>DLL(Dynamic Linkable Library)</w:t>
      </w:r>
      <w:r>
        <w:rPr>
          <w:rFonts w:hint="eastAsia"/>
        </w:rPr>
        <w:t>的概念，你可以简单的把</w:t>
      </w:r>
      <w:r>
        <w:t>DLL</w:t>
      </w:r>
      <w:r>
        <w:rPr>
          <w:rFonts w:hint="eastAsia"/>
        </w:rPr>
        <w:t>看成一种仓库，它提供给你一些可以直接拿来用的变量、函数或类。在仓库的发展史上经历了“无库－静态链接库－动态链接库”的时代。</w:t>
      </w:r>
    </w:p>
    <w:p w:rsidR="00323647" w:rsidRDefault="00323647" w:rsidP="00615E5D"/>
    <w:p w:rsidR="00323647" w:rsidRDefault="00323647" w:rsidP="00615E5D">
      <w:r>
        <w:rPr>
          <w:rFonts w:hint="eastAsia"/>
        </w:rPr>
        <w:t xml:space="preserve">　　静态链接库与动态链接库都是共享代码的方式，如果采用静态链接库，则无论你愿不愿意，</w:t>
      </w:r>
      <w:r>
        <w:t>lib</w:t>
      </w:r>
      <w:r>
        <w:rPr>
          <w:rFonts w:hint="eastAsia"/>
        </w:rPr>
        <w:t>中的指令都被直接包含在最终生成的</w:t>
      </w:r>
      <w:r>
        <w:t>EXE</w:t>
      </w:r>
      <w:r>
        <w:rPr>
          <w:rFonts w:hint="eastAsia"/>
        </w:rPr>
        <w:t>文件中了。但是若使用</w:t>
      </w:r>
      <w:r>
        <w:t>DLL</w:t>
      </w:r>
      <w:r>
        <w:rPr>
          <w:rFonts w:hint="eastAsia"/>
        </w:rPr>
        <w:t>，该</w:t>
      </w:r>
      <w:r>
        <w:t>DLL</w:t>
      </w:r>
      <w:r>
        <w:rPr>
          <w:rFonts w:hint="eastAsia"/>
        </w:rPr>
        <w:t>不必被包含在最终</w:t>
      </w:r>
      <w:r>
        <w:t>EXE</w:t>
      </w:r>
      <w:r>
        <w:rPr>
          <w:rFonts w:hint="eastAsia"/>
        </w:rPr>
        <w:t>文件中，</w:t>
      </w:r>
      <w:r>
        <w:t>EXE</w:t>
      </w:r>
      <w:r>
        <w:rPr>
          <w:rFonts w:hint="eastAsia"/>
        </w:rPr>
        <w:t>文件执行时可以“动态”地引用和卸载这个与</w:t>
      </w:r>
      <w:r>
        <w:t>EXE</w:t>
      </w:r>
      <w:r>
        <w:rPr>
          <w:rFonts w:hint="eastAsia"/>
        </w:rPr>
        <w:t>独立的</w:t>
      </w:r>
      <w:r>
        <w:t>DLL</w:t>
      </w:r>
      <w:r>
        <w:rPr>
          <w:rFonts w:hint="eastAsia"/>
        </w:rPr>
        <w:t>文件。静态链接库和动态链接库的另外一个区别在于静态链接库中不能再包含其他的动态链接库或者静态库，而在动态链接库中还可以再包含其他的动态或静态链接库。</w:t>
      </w:r>
    </w:p>
    <w:p w:rsidR="00323647" w:rsidRDefault="00323647" w:rsidP="00615E5D"/>
    <w:p w:rsidR="00323647" w:rsidRDefault="00323647" w:rsidP="00615E5D">
      <w:r>
        <w:rPr>
          <w:rFonts w:hint="eastAsia"/>
        </w:rPr>
        <w:t xml:space="preserve">　　对动态链接库，我们还需建立如下概念：</w:t>
      </w:r>
    </w:p>
    <w:p w:rsidR="00323647" w:rsidRDefault="00323647" w:rsidP="00615E5D"/>
    <w:p w:rsidR="00323647" w:rsidRDefault="00323647" w:rsidP="00615E5D">
      <w:r>
        <w:rPr>
          <w:rFonts w:hint="eastAsia"/>
        </w:rPr>
        <w:t xml:space="preserve">　　（</w:t>
      </w:r>
      <w:r>
        <w:t>1</w:t>
      </w:r>
      <w:r>
        <w:rPr>
          <w:rFonts w:hint="eastAsia"/>
        </w:rPr>
        <w:t>）</w:t>
      </w:r>
      <w:r>
        <w:t xml:space="preserve">DLL </w:t>
      </w:r>
      <w:r>
        <w:rPr>
          <w:rFonts w:hint="eastAsia"/>
        </w:rPr>
        <w:t>的编制与具体的编程语言及编译器无关</w:t>
      </w:r>
    </w:p>
    <w:p w:rsidR="00323647" w:rsidRDefault="00323647" w:rsidP="00615E5D">
      <w:r>
        <w:rPr>
          <w:rFonts w:hint="eastAsia"/>
        </w:rPr>
        <w:t xml:space="preserve">　　只要遵循约定的</w:t>
      </w:r>
      <w:r>
        <w:t>DLL</w:t>
      </w:r>
      <w:r>
        <w:rPr>
          <w:rFonts w:hint="eastAsia"/>
        </w:rPr>
        <w:t>接口规范和调用方式，用各种语言编写的</w:t>
      </w:r>
      <w:r>
        <w:t>DLL</w:t>
      </w:r>
      <w:r>
        <w:rPr>
          <w:rFonts w:hint="eastAsia"/>
        </w:rPr>
        <w:t>都可以相互调用。譬如</w:t>
      </w:r>
      <w:r>
        <w:t>Windows</w:t>
      </w:r>
      <w:r>
        <w:rPr>
          <w:rFonts w:hint="eastAsia"/>
        </w:rPr>
        <w:t>提供的系统</w:t>
      </w:r>
      <w:r>
        <w:t>DLL</w:t>
      </w:r>
      <w:r>
        <w:rPr>
          <w:rFonts w:hint="eastAsia"/>
        </w:rPr>
        <w:t>（其中包括了</w:t>
      </w:r>
      <w:r>
        <w:t>Windows</w:t>
      </w:r>
      <w:r>
        <w:rPr>
          <w:rFonts w:hint="eastAsia"/>
        </w:rPr>
        <w:t>的</w:t>
      </w:r>
      <w:r>
        <w:t>API</w:t>
      </w:r>
      <w:r>
        <w:rPr>
          <w:rFonts w:hint="eastAsia"/>
        </w:rPr>
        <w:t>），在任何开发环境中都能被调用，不在乎其是</w:t>
      </w:r>
      <w:r>
        <w:t>Visual Basic</w:t>
      </w:r>
      <w:r>
        <w:rPr>
          <w:rFonts w:hint="eastAsia"/>
        </w:rPr>
        <w:t>、</w:t>
      </w:r>
      <w:r>
        <w:t>Visual C++</w:t>
      </w:r>
      <w:r>
        <w:rPr>
          <w:rFonts w:hint="eastAsia"/>
        </w:rPr>
        <w:t>还是</w:t>
      </w:r>
      <w:r>
        <w:t>Delphi</w:t>
      </w:r>
      <w:r>
        <w:rPr>
          <w:rFonts w:hint="eastAsia"/>
        </w:rPr>
        <w:t>。</w:t>
      </w:r>
    </w:p>
    <w:p w:rsidR="00323647" w:rsidRDefault="00323647" w:rsidP="00615E5D"/>
    <w:p w:rsidR="00323647" w:rsidRDefault="00323647" w:rsidP="00615E5D">
      <w:r>
        <w:rPr>
          <w:rFonts w:hint="eastAsia"/>
        </w:rPr>
        <w:t xml:space="preserve">　　（</w:t>
      </w:r>
      <w:r>
        <w:t>2</w:t>
      </w:r>
      <w:r>
        <w:rPr>
          <w:rFonts w:hint="eastAsia"/>
        </w:rPr>
        <w:t>）动态链接库随处可见</w:t>
      </w:r>
    </w:p>
    <w:p w:rsidR="00323647" w:rsidRDefault="00323647" w:rsidP="00615E5D">
      <w:r>
        <w:rPr>
          <w:rFonts w:hint="eastAsia"/>
        </w:rPr>
        <w:t xml:space="preserve">　　我们在</w:t>
      </w:r>
      <w:r>
        <w:t>Windows</w:t>
      </w:r>
      <w:r>
        <w:rPr>
          <w:rFonts w:hint="eastAsia"/>
        </w:rPr>
        <w:t>目录下的</w:t>
      </w:r>
      <w:r>
        <w:t>system32</w:t>
      </w:r>
      <w:r>
        <w:rPr>
          <w:rFonts w:hint="eastAsia"/>
        </w:rPr>
        <w:t>文件夹中会看到</w:t>
      </w:r>
      <w:r>
        <w:t>kernel32.dll</w:t>
      </w:r>
      <w:r>
        <w:rPr>
          <w:rFonts w:hint="eastAsia"/>
        </w:rPr>
        <w:t>、</w:t>
      </w:r>
      <w:r>
        <w:t>user32.dll</w:t>
      </w:r>
      <w:r>
        <w:rPr>
          <w:rFonts w:hint="eastAsia"/>
        </w:rPr>
        <w:t>和</w:t>
      </w:r>
      <w:r>
        <w:t>gdi32.dll</w:t>
      </w:r>
      <w:r>
        <w:rPr>
          <w:rFonts w:hint="eastAsia"/>
        </w:rPr>
        <w:t>，</w:t>
      </w:r>
      <w:r>
        <w:t>windows</w:t>
      </w:r>
      <w:r>
        <w:rPr>
          <w:rFonts w:hint="eastAsia"/>
        </w:rPr>
        <w:t>的大多数</w:t>
      </w:r>
      <w:r>
        <w:t>API</w:t>
      </w:r>
      <w:r>
        <w:rPr>
          <w:rFonts w:hint="eastAsia"/>
        </w:rPr>
        <w:t>都包含在这些</w:t>
      </w:r>
      <w:r>
        <w:t>DLL</w:t>
      </w:r>
      <w:r>
        <w:rPr>
          <w:rFonts w:hint="eastAsia"/>
        </w:rPr>
        <w:t>中。</w:t>
      </w:r>
      <w:r>
        <w:t>kernel32.dll</w:t>
      </w:r>
      <w:r>
        <w:rPr>
          <w:rFonts w:hint="eastAsia"/>
        </w:rPr>
        <w:t>中的函数主要处理内存管理和进程调度；</w:t>
      </w:r>
      <w:r>
        <w:t>user32.dll</w:t>
      </w:r>
      <w:r>
        <w:rPr>
          <w:rFonts w:hint="eastAsia"/>
        </w:rPr>
        <w:t>中的函数主要控制用户界面；</w:t>
      </w:r>
      <w:r>
        <w:t>gdi32.dll</w:t>
      </w:r>
      <w:r>
        <w:rPr>
          <w:rFonts w:hint="eastAsia"/>
        </w:rPr>
        <w:t>中的函数则负责图形方面的操作。</w:t>
      </w:r>
    </w:p>
    <w:p w:rsidR="00323647" w:rsidRDefault="00323647" w:rsidP="00615E5D"/>
    <w:p w:rsidR="00323647" w:rsidRDefault="00323647" w:rsidP="00615E5D">
      <w:r>
        <w:rPr>
          <w:rFonts w:hint="eastAsia"/>
        </w:rPr>
        <w:t xml:space="preserve">　　一般的程序员都用过类似</w:t>
      </w:r>
      <w:r>
        <w:t>MessageBox</w:t>
      </w:r>
      <w:r>
        <w:rPr>
          <w:rFonts w:hint="eastAsia"/>
        </w:rPr>
        <w:t>的函数，其实它就包含在</w:t>
      </w:r>
      <w:r>
        <w:t>user32.dll</w:t>
      </w:r>
      <w:r>
        <w:rPr>
          <w:rFonts w:hint="eastAsia"/>
        </w:rPr>
        <w:t>这个动态链接库中。由此可见</w:t>
      </w:r>
      <w:r>
        <w:t>DLL</w:t>
      </w:r>
      <w:r>
        <w:rPr>
          <w:rFonts w:hint="eastAsia"/>
        </w:rPr>
        <w:t>对我们来说其实并不陌生。</w:t>
      </w:r>
    </w:p>
    <w:p w:rsidR="00323647" w:rsidRDefault="00323647" w:rsidP="00615E5D"/>
    <w:p w:rsidR="00323647" w:rsidRDefault="00323647" w:rsidP="00615E5D">
      <w:r>
        <w:rPr>
          <w:rFonts w:hint="eastAsia"/>
        </w:rPr>
        <w:t xml:space="preserve">　　</w:t>
      </w:r>
      <w:r>
        <w:t>(3)VC</w:t>
      </w:r>
      <w:r>
        <w:rPr>
          <w:rFonts w:hint="eastAsia"/>
        </w:rPr>
        <w:t>动态链接库的分类</w:t>
      </w:r>
    </w:p>
    <w:p w:rsidR="00323647" w:rsidRDefault="00323647" w:rsidP="00615E5D">
      <w:r>
        <w:rPr>
          <w:rFonts w:hint="eastAsia"/>
        </w:rPr>
        <w:t xml:space="preserve">　　</w:t>
      </w:r>
      <w:r>
        <w:t>Visual C++</w:t>
      </w:r>
      <w:r>
        <w:rPr>
          <w:rFonts w:hint="eastAsia"/>
        </w:rPr>
        <w:t>支持三种</w:t>
      </w:r>
      <w:r>
        <w:t>DLL</w:t>
      </w:r>
      <w:r>
        <w:rPr>
          <w:rFonts w:hint="eastAsia"/>
        </w:rPr>
        <w:t>，它们分别是</w:t>
      </w:r>
      <w:r>
        <w:t>Non-MFC DLL</w:t>
      </w:r>
      <w:r>
        <w:rPr>
          <w:rFonts w:hint="eastAsia"/>
        </w:rPr>
        <w:t>（非</w:t>
      </w:r>
      <w:r>
        <w:t>MFC</w:t>
      </w:r>
      <w:r>
        <w:rPr>
          <w:rFonts w:hint="eastAsia"/>
        </w:rPr>
        <w:t>动态库）、</w:t>
      </w:r>
      <w:r>
        <w:t>MFC Regular DLL</w:t>
      </w:r>
      <w:r>
        <w:rPr>
          <w:rFonts w:hint="eastAsia"/>
        </w:rPr>
        <w:t>（</w:t>
      </w:r>
      <w:r>
        <w:t>MFC</w:t>
      </w:r>
      <w:r>
        <w:rPr>
          <w:rFonts w:hint="eastAsia"/>
        </w:rPr>
        <w:t>规则</w:t>
      </w:r>
      <w:r>
        <w:t>DLL</w:t>
      </w:r>
      <w:r>
        <w:rPr>
          <w:rFonts w:hint="eastAsia"/>
        </w:rPr>
        <w:t>）、</w:t>
      </w:r>
      <w:r>
        <w:t>MFC Extension DLL</w:t>
      </w:r>
      <w:r>
        <w:rPr>
          <w:rFonts w:hint="eastAsia"/>
        </w:rPr>
        <w:t>（</w:t>
      </w:r>
      <w:r>
        <w:t>MFC</w:t>
      </w:r>
      <w:r>
        <w:rPr>
          <w:rFonts w:hint="eastAsia"/>
        </w:rPr>
        <w:t>扩展</w:t>
      </w:r>
      <w:r>
        <w:t>DLL</w:t>
      </w:r>
      <w:r>
        <w:rPr>
          <w:rFonts w:hint="eastAsia"/>
        </w:rPr>
        <w:t>）。</w:t>
      </w:r>
    </w:p>
    <w:p w:rsidR="00323647" w:rsidRDefault="00323647" w:rsidP="00615E5D"/>
    <w:p w:rsidR="00323647" w:rsidRDefault="00323647" w:rsidP="00615E5D">
      <w:pPr>
        <w:ind w:firstLine="420"/>
      </w:pPr>
      <w:r>
        <w:rPr>
          <w:rFonts w:hint="eastAsia"/>
        </w:rPr>
        <w:t>非</w:t>
      </w:r>
      <w:r>
        <w:t>MFC</w:t>
      </w:r>
      <w:r>
        <w:rPr>
          <w:rFonts w:hint="eastAsia"/>
        </w:rPr>
        <w:t>动态库不采用</w:t>
      </w:r>
      <w:r>
        <w:t>MFC</w:t>
      </w:r>
      <w:r>
        <w:rPr>
          <w:rFonts w:hint="eastAsia"/>
        </w:rPr>
        <w:t>类库结构，其导出函数为标准的</w:t>
      </w:r>
      <w:r>
        <w:t>C</w:t>
      </w:r>
      <w:r>
        <w:rPr>
          <w:rFonts w:hint="eastAsia"/>
        </w:rPr>
        <w:t>接口，能被非</w:t>
      </w:r>
      <w:r>
        <w:t>MFC</w:t>
      </w:r>
      <w:r>
        <w:rPr>
          <w:rFonts w:hint="eastAsia"/>
        </w:rPr>
        <w:t>或</w:t>
      </w:r>
      <w:r>
        <w:t>MFC</w:t>
      </w:r>
      <w:r>
        <w:rPr>
          <w:rFonts w:hint="eastAsia"/>
        </w:rPr>
        <w:t>编写的应用程序所调用；</w:t>
      </w:r>
      <w:r>
        <w:t>MFC</w:t>
      </w:r>
      <w:r>
        <w:rPr>
          <w:rFonts w:hint="eastAsia"/>
        </w:rPr>
        <w:t>规则</w:t>
      </w:r>
      <w:r>
        <w:t xml:space="preserve">DLL </w:t>
      </w:r>
      <w:r>
        <w:rPr>
          <w:rFonts w:hint="eastAsia"/>
        </w:rPr>
        <w:t>包含一个继承自</w:t>
      </w:r>
      <w:r>
        <w:t>CWinApp</w:t>
      </w:r>
      <w:r>
        <w:rPr>
          <w:rFonts w:hint="eastAsia"/>
        </w:rPr>
        <w:t>的类，但其无消息循环；</w:t>
      </w:r>
      <w:r>
        <w:t>MFC</w:t>
      </w:r>
      <w:r>
        <w:rPr>
          <w:rFonts w:hint="eastAsia"/>
        </w:rPr>
        <w:t>扩展</w:t>
      </w:r>
      <w:r>
        <w:t>DLL</w:t>
      </w:r>
      <w:r>
        <w:rPr>
          <w:rFonts w:hint="eastAsia"/>
        </w:rPr>
        <w:t>采用</w:t>
      </w:r>
      <w:r>
        <w:t>MFC</w:t>
      </w:r>
      <w:r>
        <w:rPr>
          <w:rFonts w:hint="eastAsia"/>
        </w:rPr>
        <w:t>的动态链接版本创建，它只能被用</w:t>
      </w:r>
      <w:r>
        <w:t>MFC</w:t>
      </w:r>
      <w:r>
        <w:rPr>
          <w:rFonts w:hint="eastAsia"/>
        </w:rPr>
        <w:t>类库所编写的应用程序所调用。</w:t>
      </w:r>
    </w:p>
    <w:p w:rsidR="00323647" w:rsidRDefault="00323647" w:rsidP="00615E5D">
      <w:pPr>
        <w:ind w:firstLine="420"/>
      </w:pPr>
      <w:r>
        <w:rPr>
          <w:rFonts w:hint="eastAsia"/>
        </w:rPr>
        <w:t xml:space="preserve">　　由于本文篇幅较长，内容较多，势必需要先对阅读本文的有关事项进行说明，下面以问答形式给出。</w:t>
      </w:r>
    </w:p>
    <w:p w:rsidR="00323647" w:rsidRDefault="00323647" w:rsidP="00615E5D">
      <w:pPr>
        <w:ind w:firstLine="420"/>
      </w:pPr>
      <w:r>
        <w:rPr>
          <w:rFonts w:hint="eastAsia"/>
        </w:rPr>
        <w:t xml:space="preserve">　　问：本文主要讲解什么内容？</w:t>
      </w:r>
    </w:p>
    <w:p w:rsidR="00323647" w:rsidRDefault="00323647" w:rsidP="00615E5D">
      <w:pPr>
        <w:ind w:firstLine="420"/>
      </w:pPr>
      <w:r>
        <w:rPr>
          <w:rFonts w:hint="eastAsia"/>
        </w:rPr>
        <w:t xml:space="preserve">　　答：本文详细介绍了</w:t>
      </w:r>
      <w:r>
        <w:t>DLL</w:t>
      </w:r>
      <w:r>
        <w:rPr>
          <w:rFonts w:hint="eastAsia"/>
        </w:rPr>
        <w:t>编程的方方面面，努力学完本文应可以对</w:t>
      </w:r>
      <w:r>
        <w:t>DLL</w:t>
      </w:r>
      <w:r>
        <w:rPr>
          <w:rFonts w:hint="eastAsia"/>
        </w:rPr>
        <w:t>有较全面的掌握，并能编写大多数</w:t>
      </w:r>
      <w:r>
        <w:t>DLL</w:t>
      </w:r>
      <w:r>
        <w:rPr>
          <w:rFonts w:hint="eastAsia"/>
        </w:rPr>
        <w:t>程序。</w:t>
      </w:r>
    </w:p>
    <w:p w:rsidR="00323647" w:rsidRDefault="00323647" w:rsidP="00615E5D">
      <w:pPr>
        <w:ind w:firstLine="420"/>
      </w:pPr>
    </w:p>
    <w:p w:rsidR="00323647" w:rsidRDefault="00323647" w:rsidP="00615E5D">
      <w:pPr>
        <w:ind w:firstLine="420"/>
      </w:pPr>
      <w:r>
        <w:rPr>
          <w:rFonts w:hint="eastAsia"/>
        </w:rPr>
        <w:t xml:space="preserve">　　问：如何看本文？</w:t>
      </w:r>
    </w:p>
    <w:p w:rsidR="00323647" w:rsidRDefault="00323647" w:rsidP="00615E5D">
      <w:pPr>
        <w:ind w:firstLine="420"/>
      </w:pPr>
      <w:r>
        <w:rPr>
          <w:rFonts w:hint="eastAsia"/>
        </w:rPr>
        <w:t xml:space="preserve">　　答：本文每一个主题的讲解都附带了源代码例程，可以随文下载（每个工程都经</w:t>
      </w:r>
      <w:r>
        <w:t>WINRAR</w:t>
      </w:r>
      <w:r>
        <w:rPr>
          <w:rFonts w:hint="eastAsia"/>
        </w:rPr>
        <w:t>压缩）。所有这些例程都由笔者编写并在</w:t>
      </w:r>
      <w:r>
        <w:t>VC++6.0</w:t>
      </w:r>
      <w:r>
        <w:rPr>
          <w:rFonts w:hint="eastAsia"/>
        </w:rPr>
        <w:t>中调试通过。</w:t>
      </w:r>
    </w:p>
    <w:p w:rsidR="00323647" w:rsidRDefault="00323647" w:rsidP="00615E5D">
      <w:pPr>
        <w:ind w:firstLine="420"/>
      </w:pPr>
      <w:r>
        <w:rPr>
          <w:rFonts w:hint="eastAsia"/>
        </w:rPr>
        <w:t xml:space="preserve">　　当然看懂本文不是读者的最终目的，读者应亲自动手实践才能真正掌握</w:t>
      </w:r>
      <w:r>
        <w:t>DLL</w:t>
      </w:r>
      <w:r>
        <w:rPr>
          <w:rFonts w:hint="eastAsia"/>
        </w:rPr>
        <w:t>的奥妙。</w:t>
      </w:r>
    </w:p>
    <w:p w:rsidR="00323647" w:rsidRDefault="00323647" w:rsidP="00615E5D">
      <w:pPr>
        <w:ind w:firstLine="420"/>
      </w:pPr>
    </w:p>
    <w:p w:rsidR="00323647" w:rsidRDefault="00323647" w:rsidP="00615E5D">
      <w:pPr>
        <w:ind w:firstLine="420"/>
      </w:pPr>
      <w:r>
        <w:rPr>
          <w:rFonts w:hint="eastAsia"/>
        </w:rPr>
        <w:t xml:space="preserve">　　问：学习本文需要什么样的基础知识？</w:t>
      </w:r>
    </w:p>
    <w:p w:rsidR="00323647" w:rsidRDefault="00323647" w:rsidP="00615E5D">
      <w:pPr>
        <w:ind w:firstLine="420"/>
      </w:pPr>
      <w:r>
        <w:rPr>
          <w:rFonts w:hint="eastAsia"/>
        </w:rPr>
        <w:t xml:space="preserve">　　答：如果你掌握了</w:t>
      </w:r>
      <w:r>
        <w:t>C</w:t>
      </w:r>
      <w:r>
        <w:rPr>
          <w:rFonts w:hint="eastAsia"/>
        </w:rPr>
        <w:t>，并大致掌握了</w:t>
      </w:r>
      <w:r>
        <w:t>C++</w:t>
      </w:r>
      <w:r>
        <w:rPr>
          <w:rFonts w:hint="eastAsia"/>
        </w:rPr>
        <w:t>，了解一点</w:t>
      </w:r>
      <w:r>
        <w:t>MFC</w:t>
      </w:r>
      <w:r>
        <w:rPr>
          <w:rFonts w:hint="eastAsia"/>
        </w:rPr>
        <w:t>的知识，就可以轻松地看懂本文。</w:t>
      </w:r>
    </w:p>
    <w:p w:rsidR="00323647" w:rsidRDefault="00323647" w:rsidP="00615E5D">
      <w:pPr>
        <w:ind w:firstLine="420"/>
      </w:pPr>
    </w:p>
    <w:p w:rsidR="00323647" w:rsidRDefault="00323647" w:rsidP="00615E5D">
      <w:pPr>
        <w:ind w:firstLine="420"/>
      </w:pPr>
      <w:r>
        <w:t>2.</w:t>
      </w:r>
      <w:r>
        <w:rPr>
          <w:rFonts w:hint="eastAsia"/>
        </w:rPr>
        <w:t>静态链接库</w:t>
      </w:r>
    </w:p>
    <w:p w:rsidR="00323647" w:rsidRDefault="00323647" w:rsidP="00615E5D">
      <w:pPr>
        <w:ind w:firstLine="420"/>
      </w:pPr>
      <w:r>
        <w:rPr>
          <w:rFonts w:hint="eastAsia"/>
        </w:rPr>
        <w:t xml:space="preserve">　　对静态链接库的讲解不是本文的重点，但是在具体讲解</w:t>
      </w:r>
      <w:r>
        <w:t>DLL</w:t>
      </w:r>
      <w:r>
        <w:rPr>
          <w:rFonts w:hint="eastAsia"/>
        </w:rPr>
        <w:t>之前，通过一个静态链接库的例子可以快速地帮助我们建立“库”的概念。</w:t>
      </w:r>
    </w:p>
    <w:p w:rsidR="00323647" w:rsidRDefault="00323647" w:rsidP="00615E5D">
      <w:pPr>
        <w:ind w:firstLine="420"/>
      </w:pPr>
    </w:p>
    <w:p w:rsidR="00323647" w:rsidRDefault="00323647" w:rsidP="00615E5D">
      <w:pPr>
        <w:ind w:firstLine="420"/>
      </w:pPr>
      <w:r w:rsidRPr="005D35E6">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ww.pconline.com.cn/pcedu/empolder/gj/vc/0509/pic/05-09-09-dll-1.jpg" style="width:321.75pt;height:207.75pt;visibility:visible">
            <v:imagedata r:id="rId6" o:title=""/>
          </v:shape>
        </w:pict>
      </w:r>
    </w:p>
    <w:p w:rsidR="00323647" w:rsidRDefault="00323647" w:rsidP="00615E5D">
      <w:pPr>
        <w:ind w:firstLine="420"/>
      </w:pPr>
    </w:p>
    <w:p w:rsidR="00323647" w:rsidRDefault="00323647" w:rsidP="00615E5D">
      <w:pPr>
        <w:ind w:firstLine="420"/>
      </w:pPr>
      <w:r>
        <w:rPr>
          <w:rFonts w:hint="eastAsia"/>
        </w:rPr>
        <w:t>图</w:t>
      </w:r>
      <w:r>
        <w:t xml:space="preserve">1 </w:t>
      </w:r>
      <w:r>
        <w:rPr>
          <w:rFonts w:hint="eastAsia"/>
        </w:rPr>
        <w:t>建立一个静态链接库</w:t>
      </w:r>
    </w:p>
    <w:p w:rsidR="00323647" w:rsidRDefault="00323647" w:rsidP="00615E5D">
      <w:pPr>
        <w:ind w:firstLine="420"/>
      </w:pPr>
    </w:p>
    <w:p w:rsidR="00323647" w:rsidRDefault="00323647" w:rsidP="00615E5D">
      <w:pPr>
        <w:ind w:firstLine="420"/>
      </w:pPr>
      <w:r>
        <w:rPr>
          <w:rFonts w:hint="eastAsia"/>
        </w:rPr>
        <w:t xml:space="preserve">　　如图</w:t>
      </w:r>
      <w:r>
        <w:t>1</w:t>
      </w:r>
      <w:r>
        <w:rPr>
          <w:rFonts w:hint="eastAsia"/>
        </w:rPr>
        <w:t>，在</w:t>
      </w:r>
      <w:r>
        <w:t>VC++6.0</w:t>
      </w:r>
      <w:r>
        <w:rPr>
          <w:rFonts w:hint="eastAsia"/>
        </w:rPr>
        <w:t>中</w:t>
      </w:r>
      <w:r>
        <w:t>new</w:t>
      </w:r>
      <w:r>
        <w:rPr>
          <w:rFonts w:hint="eastAsia"/>
        </w:rPr>
        <w:t>一个名称为</w:t>
      </w:r>
      <w:r>
        <w:t>libTest</w:t>
      </w:r>
      <w:r>
        <w:rPr>
          <w:rFonts w:hint="eastAsia"/>
        </w:rPr>
        <w:t>的</w:t>
      </w:r>
      <w:r>
        <w:t>static library</w:t>
      </w:r>
      <w:r>
        <w:rPr>
          <w:rFonts w:hint="eastAsia"/>
        </w:rPr>
        <w:t>工程（单击此处下载本工程附件），并新建</w:t>
      </w:r>
      <w:r>
        <w:t>lib.h</w:t>
      </w:r>
      <w:r>
        <w:rPr>
          <w:rFonts w:hint="eastAsia"/>
        </w:rPr>
        <w:t>和</w:t>
      </w:r>
      <w:r>
        <w:t>lib.cpp</w:t>
      </w:r>
      <w:r>
        <w:rPr>
          <w:rFonts w:hint="eastAsia"/>
        </w:rPr>
        <w:t>两个文件，</w:t>
      </w:r>
      <w:r>
        <w:t>lib.h</w:t>
      </w:r>
      <w:r>
        <w:rPr>
          <w:rFonts w:hint="eastAsia"/>
        </w:rPr>
        <w:t>和</w:t>
      </w:r>
      <w:r>
        <w:t>lib.cpp</w:t>
      </w:r>
      <w:r>
        <w:rPr>
          <w:rFonts w:hint="eastAsia"/>
        </w:rPr>
        <w:t>的源代码如下：</w:t>
      </w:r>
    </w:p>
    <w:p w:rsidR="00323647" w:rsidRDefault="00323647" w:rsidP="00615E5D">
      <w:pPr>
        <w:ind w:firstLine="420"/>
      </w:pPr>
    </w:p>
    <w:p w:rsidR="00323647" w:rsidRDefault="00323647" w:rsidP="00615E5D">
      <w:pPr>
        <w:ind w:firstLine="420"/>
      </w:pPr>
    </w:p>
    <w:p w:rsidR="00323647" w:rsidRDefault="00323647" w:rsidP="00615E5D">
      <w:pPr>
        <w:ind w:firstLine="420"/>
      </w:pPr>
      <w:r>
        <w:t>//</w:t>
      </w:r>
      <w:r>
        <w:rPr>
          <w:rFonts w:hint="eastAsia"/>
        </w:rPr>
        <w:t>文件：</w:t>
      </w:r>
      <w:r>
        <w:t>lib.h</w:t>
      </w:r>
    </w:p>
    <w:p w:rsidR="00323647" w:rsidRDefault="00323647" w:rsidP="00615E5D">
      <w:pPr>
        <w:ind w:firstLine="420"/>
      </w:pPr>
      <w:r>
        <w:t>#ifndef LIB_H</w:t>
      </w:r>
    </w:p>
    <w:p w:rsidR="00323647" w:rsidRDefault="00323647" w:rsidP="00615E5D">
      <w:pPr>
        <w:ind w:firstLine="420"/>
      </w:pPr>
      <w:r>
        <w:t>#define LIB_H</w:t>
      </w:r>
    </w:p>
    <w:p w:rsidR="00323647" w:rsidRDefault="00323647" w:rsidP="00615E5D">
      <w:pPr>
        <w:ind w:firstLine="420"/>
      </w:pPr>
      <w:r>
        <w:t>extern "C" int add(int x,int y);</w:t>
      </w:r>
      <w:r>
        <w:rPr>
          <w:rFonts w:hint="eastAsia"/>
        </w:rPr>
        <w:t xml:space="preserve">　　　</w:t>
      </w:r>
      <w:r>
        <w:t>//</w:t>
      </w:r>
      <w:r>
        <w:rPr>
          <w:rFonts w:hint="eastAsia"/>
        </w:rPr>
        <w:t>声明为</w:t>
      </w:r>
      <w:r>
        <w:t>C</w:t>
      </w:r>
      <w:r>
        <w:rPr>
          <w:rFonts w:hint="eastAsia"/>
        </w:rPr>
        <w:t>编译、连接方式的外部函数</w:t>
      </w:r>
    </w:p>
    <w:p w:rsidR="00323647" w:rsidRDefault="00323647" w:rsidP="00615E5D">
      <w:pPr>
        <w:ind w:firstLine="420"/>
      </w:pPr>
      <w:r>
        <w:t>#endif</w:t>
      </w:r>
    </w:p>
    <w:p w:rsidR="00323647" w:rsidRDefault="00323647" w:rsidP="00615E5D">
      <w:pPr>
        <w:ind w:firstLine="420"/>
      </w:pPr>
    </w:p>
    <w:p w:rsidR="00323647" w:rsidRDefault="00323647" w:rsidP="00615E5D">
      <w:pPr>
        <w:ind w:firstLine="420"/>
      </w:pPr>
      <w:r>
        <w:t>//</w:t>
      </w:r>
      <w:r>
        <w:rPr>
          <w:rFonts w:hint="eastAsia"/>
        </w:rPr>
        <w:t>文件：</w:t>
      </w:r>
      <w:r>
        <w:t>lib.cpp</w:t>
      </w:r>
    </w:p>
    <w:p w:rsidR="00323647" w:rsidRDefault="00323647" w:rsidP="00615E5D">
      <w:pPr>
        <w:ind w:firstLine="420"/>
      </w:pPr>
      <w:r>
        <w:t>#include "lib.h"</w:t>
      </w:r>
    </w:p>
    <w:p w:rsidR="00323647" w:rsidRDefault="00323647" w:rsidP="00615E5D">
      <w:pPr>
        <w:ind w:firstLine="420"/>
      </w:pPr>
      <w:r>
        <w:t>int add(int x,int y)</w:t>
      </w:r>
    </w:p>
    <w:p w:rsidR="00323647" w:rsidRDefault="00323647" w:rsidP="00615E5D">
      <w:pPr>
        <w:ind w:firstLine="420"/>
      </w:pPr>
      <w:r>
        <w:t>{</w:t>
      </w:r>
    </w:p>
    <w:p w:rsidR="00323647" w:rsidRDefault="00323647" w:rsidP="00615E5D">
      <w:pPr>
        <w:ind w:firstLine="420"/>
      </w:pPr>
      <w:r>
        <w:t>return x + y;</w:t>
      </w: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编译这个工程就得到了一个</w:t>
      </w:r>
      <w:r>
        <w:t>.lib</w:t>
      </w:r>
      <w:r>
        <w:rPr>
          <w:rFonts w:hint="eastAsia"/>
        </w:rPr>
        <w:t>文件，这个文件就是一个函数库，它提供了</w:t>
      </w:r>
      <w:r>
        <w:t>add</w:t>
      </w:r>
      <w:r>
        <w:rPr>
          <w:rFonts w:hint="eastAsia"/>
        </w:rPr>
        <w:t>的功能。将头文件和</w:t>
      </w:r>
      <w:r>
        <w:t>.lib</w:t>
      </w:r>
      <w:r>
        <w:rPr>
          <w:rFonts w:hint="eastAsia"/>
        </w:rPr>
        <w:t>文件提交给用户后，用户就可以直接使用其中的</w:t>
      </w:r>
      <w:r>
        <w:t>add</w:t>
      </w:r>
      <w:r>
        <w:rPr>
          <w:rFonts w:hint="eastAsia"/>
        </w:rPr>
        <w:t>函数了。</w:t>
      </w:r>
    </w:p>
    <w:p w:rsidR="00323647" w:rsidRDefault="00323647" w:rsidP="00615E5D">
      <w:pPr>
        <w:ind w:firstLine="420"/>
      </w:pPr>
    </w:p>
    <w:p w:rsidR="00323647" w:rsidRDefault="00323647" w:rsidP="00615E5D">
      <w:pPr>
        <w:ind w:firstLine="420"/>
      </w:pPr>
      <w:r>
        <w:rPr>
          <w:rFonts w:hint="eastAsia"/>
        </w:rPr>
        <w:t xml:space="preserve">　　标准</w:t>
      </w:r>
      <w:r>
        <w:t>Turbo C2.0</w:t>
      </w:r>
      <w:r>
        <w:rPr>
          <w:rFonts w:hint="eastAsia"/>
        </w:rPr>
        <w:t>中的</w:t>
      </w:r>
      <w:r>
        <w:t>C</w:t>
      </w:r>
      <w:r>
        <w:rPr>
          <w:rFonts w:hint="eastAsia"/>
        </w:rPr>
        <w:t>库函数（我们用来的</w:t>
      </w:r>
      <w:r>
        <w:t>scanf</w:t>
      </w:r>
      <w:r>
        <w:rPr>
          <w:rFonts w:hint="eastAsia"/>
        </w:rPr>
        <w:t>、</w:t>
      </w:r>
      <w:r>
        <w:t>printf</w:t>
      </w:r>
      <w:r>
        <w:rPr>
          <w:rFonts w:hint="eastAsia"/>
        </w:rPr>
        <w:t>、</w:t>
      </w:r>
      <w:r>
        <w:t>memcpy</w:t>
      </w:r>
      <w:r>
        <w:rPr>
          <w:rFonts w:hint="eastAsia"/>
        </w:rPr>
        <w:t>、</w:t>
      </w:r>
      <w:r>
        <w:t>strcpy</w:t>
      </w:r>
      <w:r>
        <w:rPr>
          <w:rFonts w:hint="eastAsia"/>
        </w:rPr>
        <w:t>等）就来自这种静态库。</w:t>
      </w:r>
    </w:p>
    <w:p w:rsidR="00323647" w:rsidRDefault="00323647" w:rsidP="00615E5D">
      <w:pPr>
        <w:ind w:firstLine="420"/>
      </w:pPr>
    </w:p>
    <w:p w:rsidR="00323647" w:rsidRDefault="00323647" w:rsidP="00615E5D">
      <w:pPr>
        <w:ind w:firstLine="420"/>
      </w:pPr>
      <w:r>
        <w:rPr>
          <w:rFonts w:hint="eastAsia"/>
        </w:rPr>
        <w:t xml:space="preserve">　　下面来看看怎么使用这个库，在</w:t>
      </w:r>
      <w:r>
        <w:t>libTest</w:t>
      </w:r>
      <w:r>
        <w:rPr>
          <w:rFonts w:hint="eastAsia"/>
        </w:rPr>
        <w:t>工程所在的工作区内</w:t>
      </w:r>
      <w:r>
        <w:t>new</w:t>
      </w:r>
      <w:r>
        <w:rPr>
          <w:rFonts w:hint="eastAsia"/>
        </w:rPr>
        <w:t>一个</w:t>
      </w:r>
      <w:r>
        <w:t>libCall</w:t>
      </w:r>
      <w:r>
        <w:rPr>
          <w:rFonts w:hint="eastAsia"/>
        </w:rPr>
        <w:t>工程。</w:t>
      </w:r>
      <w:r>
        <w:t>libCall</w:t>
      </w:r>
      <w:r>
        <w:rPr>
          <w:rFonts w:hint="eastAsia"/>
        </w:rPr>
        <w:t>工程仅包含一个</w:t>
      </w:r>
      <w:r>
        <w:t>main.cpp</w:t>
      </w:r>
      <w:r>
        <w:rPr>
          <w:rFonts w:hint="eastAsia"/>
        </w:rPr>
        <w:t>文件，它演示了静态链接库的调用方法，其源代码如下：</w:t>
      </w:r>
    </w:p>
    <w:p w:rsidR="00323647" w:rsidRDefault="00323647" w:rsidP="00615E5D">
      <w:pPr>
        <w:ind w:firstLine="420"/>
      </w:pPr>
    </w:p>
    <w:p w:rsidR="00323647" w:rsidRDefault="00323647" w:rsidP="00615E5D">
      <w:pPr>
        <w:ind w:firstLine="420"/>
      </w:pPr>
    </w:p>
    <w:p w:rsidR="00323647" w:rsidRDefault="00323647" w:rsidP="00615E5D">
      <w:pPr>
        <w:ind w:firstLine="420"/>
      </w:pPr>
      <w:r>
        <w:t>#include &lt;stdio.h&gt;</w:t>
      </w:r>
    </w:p>
    <w:p w:rsidR="00323647" w:rsidRDefault="00323647" w:rsidP="00615E5D">
      <w:pPr>
        <w:ind w:firstLine="420"/>
      </w:pPr>
      <w:r>
        <w:t>#include "..\lib.h"</w:t>
      </w:r>
    </w:p>
    <w:p w:rsidR="00323647" w:rsidRDefault="00323647" w:rsidP="00615E5D">
      <w:pPr>
        <w:ind w:firstLine="420"/>
      </w:pPr>
      <w:r>
        <w:t xml:space="preserve">#pragma comment( lib, "..\\debug\\libTest.lib" ) </w:t>
      </w:r>
      <w:r>
        <w:rPr>
          <w:rFonts w:hint="eastAsia"/>
        </w:rPr>
        <w:t xml:space="preserve">　</w:t>
      </w:r>
      <w:r>
        <w:t>//</w:t>
      </w:r>
      <w:r>
        <w:rPr>
          <w:rFonts w:hint="eastAsia"/>
        </w:rPr>
        <w:t>指定与静态库一起连接</w:t>
      </w:r>
    </w:p>
    <w:p w:rsidR="00323647" w:rsidRDefault="00323647" w:rsidP="00615E5D">
      <w:pPr>
        <w:ind w:firstLine="420"/>
      </w:pPr>
      <w:r>
        <w:t>int main(int argc, char* argv[])</w:t>
      </w:r>
    </w:p>
    <w:p w:rsidR="00323647" w:rsidRDefault="00323647" w:rsidP="00615E5D">
      <w:pPr>
        <w:ind w:firstLine="420"/>
      </w:pPr>
      <w:r>
        <w:t>{</w:t>
      </w:r>
    </w:p>
    <w:p w:rsidR="00323647" w:rsidRDefault="00323647" w:rsidP="00615E5D">
      <w:pPr>
        <w:ind w:firstLine="420"/>
      </w:pPr>
      <w:r>
        <w:t>printf( "2 + 3 = %d", add( 2, 3 ) );</w:t>
      </w: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静态链接库的调用就是这么简单，或许我们每天都在用，可是我们没有明白这个概念。代码中</w:t>
      </w:r>
      <w:r>
        <w:t>#pragma comment( lib , "..\\debug\\libTest.lib" )</w:t>
      </w:r>
      <w:r>
        <w:rPr>
          <w:rFonts w:hint="eastAsia"/>
        </w:rPr>
        <w:t>的意思是指本文件生成的</w:t>
      </w:r>
      <w:r>
        <w:t>.obj</w:t>
      </w:r>
      <w:r>
        <w:rPr>
          <w:rFonts w:hint="eastAsia"/>
        </w:rPr>
        <w:t>文件应与</w:t>
      </w:r>
      <w:r>
        <w:t>libTest.lib</w:t>
      </w:r>
      <w:r>
        <w:rPr>
          <w:rFonts w:hint="eastAsia"/>
        </w:rPr>
        <w:t>一起连接。</w:t>
      </w:r>
    </w:p>
    <w:p w:rsidR="00323647" w:rsidRDefault="00323647" w:rsidP="00615E5D">
      <w:pPr>
        <w:ind w:firstLine="420"/>
      </w:pPr>
    </w:p>
    <w:p w:rsidR="00323647" w:rsidRDefault="00323647" w:rsidP="00615E5D">
      <w:pPr>
        <w:ind w:firstLine="420"/>
      </w:pPr>
      <w:r>
        <w:rPr>
          <w:rFonts w:hint="eastAsia"/>
        </w:rPr>
        <w:t xml:space="preserve">　　如果不用</w:t>
      </w:r>
      <w:r>
        <w:t>#pragma comment</w:t>
      </w:r>
      <w:r>
        <w:rPr>
          <w:rFonts w:hint="eastAsia"/>
        </w:rPr>
        <w:t>指定，则可以直接在</w:t>
      </w:r>
      <w:r>
        <w:t>VC++</w:t>
      </w:r>
      <w:r>
        <w:rPr>
          <w:rFonts w:hint="eastAsia"/>
        </w:rPr>
        <w:t>中设置，如图</w:t>
      </w:r>
      <w:r>
        <w:t>2</w:t>
      </w:r>
      <w:r>
        <w:rPr>
          <w:rFonts w:hint="eastAsia"/>
        </w:rPr>
        <w:t>，依次选择</w:t>
      </w:r>
      <w:r>
        <w:t>tools</w:t>
      </w:r>
      <w:r>
        <w:rPr>
          <w:rFonts w:hint="eastAsia"/>
        </w:rPr>
        <w:t>、</w:t>
      </w:r>
      <w:r>
        <w:t>options</w:t>
      </w:r>
      <w:r>
        <w:rPr>
          <w:rFonts w:hint="eastAsia"/>
        </w:rPr>
        <w:t>、</w:t>
      </w:r>
      <w:r>
        <w:t>directories</w:t>
      </w:r>
      <w:r>
        <w:rPr>
          <w:rFonts w:hint="eastAsia"/>
        </w:rPr>
        <w:t>、</w:t>
      </w:r>
      <w:r>
        <w:t>library files</w:t>
      </w:r>
      <w:r>
        <w:rPr>
          <w:rFonts w:hint="eastAsia"/>
        </w:rPr>
        <w:t>菜单或选项，填入库文件路径。图</w:t>
      </w:r>
      <w:r>
        <w:t>2</w:t>
      </w:r>
      <w:r>
        <w:rPr>
          <w:rFonts w:hint="eastAsia"/>
        </w:rPr>
        <w:t>中加红圈的部分为我们添加的</w:t>
      </w:r>
      <w:r>
        <w:t>libTest.lib</w:t>
      </w:r>
      <w:r>
        <w:rPr>
          <w:rFonts w:hint="eastAsia"/>
        </w:rPr>
        <w:t>文件的路径。</w:t>
      </w:r>
    </w:p>
    <w:p w:rsidR="00323647" w:rsidRDefault="00323647" w:rsidP="00615E5D">
      <w:pPr>
        <w:ind w:firstLine="420"/>
      </w:pPr>
    </w:p>
    <w:p w:rsidR="00323647" w:rsidRDefault="00323647" w:rsidP="00615E5D">
      <w:pPr>
        <w:ind w:firstLine="420"/>
      </w:pPr>
      <w:r w:rsidRPr="005D35E6">
        <w:rPr>
          <w:noProof/>
          <w:szCs w:val="21"/>
        </w:rPr>
        <w:pict>
          <v:shape id="图片 4" o:spid="_x0000_i1026" type="#_x0000_t75" alt="http://www.pconline.com.cn/pcedu/empolder/gj/vc/0509/pic/05-09-09-dll-2.jpg" style="width:309pt;height:212.25pt;visibility:visible">
            <v:imagedata r:id="rId7" o:title=""/>
          </v:shape>
        </w:pict>
      </w:r>
    </w:p>
    <w:p w:rsidR="00323647" w:rsidRDefault="00323647" w:rsidP="00615E5D">
      <w:pPr>
        <w:ind w:firstLine="420"/>
      </w:pPr>
    </w:p>
    <w:p w:rsidR="00323647" w:rsidRDefault="00323647" w:rsidP="00615E5D">
      <w:pPr>
        <w:ind w:firstLine="420"/>
      </w:pPr>
      <w:r>
        <w:rPr>
          <w:rFonts w:hint="eastAsia"/>
        </w:rPr>
        <w:t>图</w:t>
      </w:r>
      <w:r>
        <w:t xml:space="preserve">2 </w:t>
      </w:r>
      <w:r>
        <w:rPr>
          <w:rFonts w:hint="eastAsia"/>
        </w:rPr>
        <w:t>在</w:t>
      </w:r>
      <w:r>
        <w:t>VC</w:t>
      </w:r>
      <w:r>
        <w:rPr>
          <w:rFonts w:hint="eastAsia"/>
        </w:rPr>
        <w:t>中设置库文件路径</w:t>
      </w:r>
    </w:p>
    <w:p w:rsidR="00323647" w:rsidRDefault="00323647" w:rsidP="00615E5D">
      <w:pPr>
        <w:ind w:firstLine="420"/>
      </w:pPr>
    </w:p>
    <w:p w:rsidR="00323647" w:rsidRDefault="00323647" w:rsidP="00615E5D">
      <w:pPr>
        <w:ind w:firstLine="420"/>
      </w:pPr>
      <w:r>
        <w:rPr>
          <w:rFonts w:hint="eastAsia"/>
        </w:rPr>
        <w:t xml:space="preserve">　　这个静态链接库的例子至少让我们明白了库函数是怎么回事，它们是哪来的。我们现在有下列模糊认识了：</w:t>
      </w:r>
    </w:p>
    <w:p w:rsidR="00323647" w:rsidRDefault="00323647" w:rsidP="00615E5D">
      <w:pPr>
        <w:ind w:firstLine="420"/>
      </w:pPr>
    </w:p>
    <w:p w:rsidR="00323647" w:rsidRDefault="00323647" w:rsidP="00615E5D">
      <w:pPr>
        <w:ind w:firstLine="420"/>
      </w:pPr>
      <w:r>
        <w:rPr>
          <w:rFonts w:hint="eastAsia"/>
        </w:rPr>
        <w:t xml:space="preserve">　　（</w:t>
      </w:r>
      <w:r>
        <w:t>1</w:t>
      </w:r>
      <w:r>
        <w:rPr>
          <w:rFonts w:hint="eastAsia"/>
        </w:rPr>
        <w:t>）库不是个怪物，编写库的程序和编写一般的程序区别不大，只是库不能单独执行；</w:t>
      </w:r>
    </w:p>
    <w:p w:rsidR="00323647" w:rsidRDefault="00323647" w:rsidP="00615E5D">
      <w:pPr>
        <w:ind w:firstLine="420"/>
      </w:pPr>
      <w:r>
        <w:rPr>
          <w:rFonts w:hint="eastAsia"/>
        </w:rPr>
        <w:t xml:space="preserve">　　（</w:t>
      </w:r>
      <w:r>
        <w:t>2</w:t>
      </w:r>
      <w:r>
        <w:rPr>
          <w:rFonts w:hint="eastAsia"/>
        </w:rPr>
        <w:t>）库提供一些可以给别的程序调用的东东，别的程序要调用它必须以某种方式指明它要调用之。</w:t>
      </w:r>
    </w:p>
    <w:p w:rsidR="00323647" w:rsidRDefault="00323647" w:rsidP="00615E5D">
      <w:pPr>
        <w:ind w:firstLine="420"/>
      </w:pPr>
    </w:p>
    <w:p w:rsidR="00323647" w:rsidRDefault="00323647" w:rsidP="00615E5D">
      <w:pPr>
        <w:ind w:firstLine="420"/>
      </w:pPr>
      <w:r>
        <w:rPr>
          <w:rFonts w:hint="eastAsia"/>
        </w:rPr>
        <w:t xml:space="preserve">　　以上从静态链接库分析而得到的对库的懵懂概念可以直接引申到动态链接库中，动态链接库与静态链接库在编写和调用上的不同体现在库的外部接口定义及调用方式略有差异。</w:t>
      </w:r>
    </w:p>
    <w:p w:rsidR="00323647" w:rsidRDefault="00323647" w:rsidP="00615E5D">
      <w:pPr>
        <w:ind w:firstLine="420"/>
      </w:pPr>
    </w:p>
    <w:p w:rsidR="00323647" w:rsidRDefault="00323647" w:rsidP="00615E5D">
      <w:pPr>
        <w:ind w:firstLine="420"/>
      </w:pPr>
      <w:r>
        <w:t>3.</w:t>
      </w:r>
      <w:r>
        <w:rPr>
          <w:rFonts w:hint="eastAsia"/>
        </w:rPr>
        <w:t>库的调试与查看</w:t>
      </w:r>
    </w:p>
    <w:p w:rsidR="00323647" w:rsidRDefault="00323647" w:rsidP="00615E5D">
      <w:pPr>
        <w:ind w:firstLine="420"/>
      </w:pPr>
    </w:p>
    <w:p w:rsidR="00323647" w:rsidRDefault="00323647" w:rsidP="00615E5D">
      <w:pPr>
        <w:ind w:firstLine="420"/>
      </w:pPr>
      <w:r>
        <w:rPr>
          <w:rFonts w:hint="eastAsia"/>
        </w:rPr>
        <w:t xml:space="preserve">　　在具体进入各类</w:t>
      </w:r>
      <w:r>
        <w:t>DLL</w:t>
      </w:r>
      <w:r>
        <w:rPr>
          <w:rFonts w:hint="eastAsia"/>
        </w:rPr>
        <w:t>的详细阐述之前，有必要对库文件的调试与查看方法进行一下介绍，因为从下一节开始我们将面对大量的例子工程。</w:t>
      </w:r>
    </w:p>
    <w:p w:rsidR="00323647" w:rsidRDefault="00323647" w:rsidP="00615E5D">
      <w:pPr>
        <w:ind w:firstLine="420"/>
      </w:pPr>
    </w:p>
    <w:p w:rsidR="00323647" w:rsidRDefault="00323647" w:rsidP="00615E5D">
      <w:pPr>
        <w:ind w:firstLine="420"/>
      </w:pPr>
      <w:r>
        <w:rPr>
          <w:rFonts w:hint="eastAsia"/>
        </w:rPr>
        <w:t xml:space="preserve">　　由于库文件不能单独执行，因而在按下</w:t>
      </w:r>
      <w:r>
        <w:t>F5</w:t>
      </w:r>
      <w:r>
        <w:rPr>
          <w:rFonts w:hint="eastAsia"/>
        </w:rPr>
        <w:t>（开始</w:t>
      </w:r>
      <w:r>
        <w:t>debug</w:t>
      </w:r>
      <w:r>
        <w:rPr>
          <w:rFonts w:hint="eastAsia"/>
        </w:rPr>
        <w:t>模式执行）或</w:t>
      </w:r>
      <w:r>
        <w:t>CTRL+F5</w:t>
      </w:r>
      <w:r>
        <w:rPr>
          <w:rFonts w:hint="eastAsia"/>
        </w:rPr>
        <w:t>（运行）执行时，其弹出如图</w:t>
      </w:r>
      <w:r>
        <w:t>3</w:t>
      </w:r>
      <w:r>
        <w:rPr>
          <w:rFonts w:hint="eastAsia"/>
        </w:rPr>
        <w:t>所示的对话框，要求用户输入可执行文件的路径来启动库函数的执行。这个时候我们输入要调用该库的</w:t>
      </w:r>
      <w:r>
        <w:t>EXE</w:t>
      </w:r>
      <w:r>
        <w:rPr>
          <w:rFonts w:hint="eastAsia"/>
        </w:rPr>
        <w:t>文件的路径就可以对库进行调试了，其调试技巧与一般应用工程的调试一样。</w:t>
      </w:r>
    </w:p>
    <w:p w:rsidR="00323647" w:rsidRDefault="00323647" w:rsidP="00615E5D">
      <w:pPr>
        <w:ind w:firstLine="420"/>
      </w:pPr>
    </w:p>
    <w:p w:rsidR="00323647" w:rsidRDefault="00323647" w:rsidP="00615E5D">
      <w:pPr>
        <w:ind w:firstLine="420"/>
      </w:pPr>
      <w:r w:rsidRPr="005D35E6">
        <w:rPr>
          <w:noProof/>
          <w:szCs w:val="21"/>
        </w:rPr>
        <w:pict>
          <v:shape id="图片 7" o:spid="_x0000_i1027" type="#_x0000_t75" alt="http://www.pconline.com.cn/pcedu/empolder/gj/vc/0509/pic/05-09-09-dll-3.jpg" style="width:328.5pt;height:91.5pt;visibility:visible">
            <v:imagedata r:id="rId8" o:title=""/>
          </v:shape>
        </w:pict>
      </w:r>
    </w:p>
    <w:p w:rsidR="00323647" w:rsidRDefault="00323647" w:rsidP="00615E5D">
      <w:pPr>
        <w:ind w:firstLine="420"/>
      </w:pPr>
    </w:p>
    <w:p w:rsidR="00323647" w:rsidRDefault="00323647" w:rsidP="00615E5D">
      <w:pPr>
        <w:ind w:firstLine="420"/>
      </w:pPr>
      <w:r>
        <w:rPr>
          <w:rFonts w:hint="eastAsia"/>
        </w:rPr>
        <w:t>图</w:t>
      </w:r>
      <w:r>
        <w:t xml:space="preserve">3 </w:t>
      </w:r>
      <w:r>
        <w:rPr>
          <w:rFonts w:hint="eastAsia"/>
        </w:rPr>
        <w:t>库的调试与“运行”</w:t>
      </w:r>
    </w:p>
    <w:p w:rsidR="00323647" w:rsidRDefault="00323647" w:rsidP="00615E5D">
      <w:pPr>
        <w:ind w:firstLine="420"/>
      </w:pPr>
    </w:p>
    <w:p w:rsidR="00323647" w:rsidRDefault="00323647" w:rsidP="00615E5D">
      <w:pPr>
        <w:ind w:firstLine="420"/>
      </w:pPr>
      <w:r>
        <w:rPr>
          <w:rFonts w:hint="eastAsia"/>
        </w:rPr>
        <w:t xml:space="preserve">　　通常有比上述做法更好的调试途径，那就是将库工程和应用工程（调用库的工程）放置在同一</w:t>
      </w:r>
      <w:r>
        <w:t>VC</w:t>
      </w:r>
      <w:r>
        <w:rPr>
          <w:rFonts w:hint="eastAsia"/>
        </w:rPr>
        <w:t>工作区，只对应用工程进行调试，在应用工程调用库中函数的语句处设置断点，执行后按下</w:t>
      </w:r>
      <w:r>
        <w:t>F11</w:t>
      </w:r>
      <w:r>
        <w:rPr>
          <w:rFonts w:hint="eastAsia"/>
        </w:rPr>
        <w:t>，这样就单步进入了库中的函数。第</w:t>
      </w:r>
      <w:r>
        <w:t>2</w:t>
      </w:r>
      <w:r>
        <w:rPr>
          <w:rFonts w:hint="eastAsia"/>
        </w:rPr>
        <w:t>节中的</w:t>
      </w:r>
      <w:r>
        <w:t>libTest</w:t>
      </w:r>
      <w:r>
        <w:rPr>
          <w:rFonts w:hint="eastAsia"/>
        </w:rPr>
        <w:t>和</w:t>
      </w:r>
      <w:r>
        <w:t>libCall</w:t>
      </w:r>
      <w:r>
        <w:rPr>
          <w:rFonts w:hint="eastAsia"/>
        </w:rPr>
        <w:t>工程就放在了同一工作区，其工程结构如图</w:t>
      </w:r>
      <w:r>
        <w:t>4</w:t>
      </w:r>
      <w:r>
        <w:rPr>
          <w:rFonts w:hint="eastAsia"/>
        </w:rPr>
        <w:t>所示。</w:t>
      </w:r>
    </w:p>
    <w:p w:rsidR="00323647" w:rsidRDefault="00323647" w:rsidP="00615E5D">
      <w:pPr>
        <w:ind w:firstLine="420"/>
      </w:pPr>
    </w:p>
    <w:p w:rsidR="00323647" w:rsidRDefault="00323647" w:rsidP="00615E5D">
      <w:pPr>
        <w:ind w:firstLine="420"/>
      </w:pPr>
      <w:r w:rsidRPr="005D35E6">
        <w:rPr>
          <w:noProof/>
          <w:szCs w:val="21"/>
        </w:rPr>
        <w:pict>
          <v:shape id="图片 10" o:spid="_x0000_i1028" type="#_x0000_t75" alt="http://www.pconline.com.cn/pcedu/empolder/gj/vc/0509/pic/05-09-09-dll-4.jpg" style="width:202.5pt;height:203.25pt;visibility:visible">
            <v:imagedata r:id="rId9" o:title=""/>
          </v:shape>
        </w:pict>
      </w:r>
    </w:p>
    <w:p w:rsidR="00323647" w:rsidRDefault="00323647" w:rsidP="00615E5D">
      <w:pPr>
        <w:ind w:firstLine="420"/>
      </w:pPr>
    </w:p>
    <w:p w:rsidR="00323647" w:rsidRDefault="00323647" w:rsidP="00615E5D">
      <w:pPr>
        <w:ind w:firstLine="420"/>
      </w:pPr>
      <w:r>
        <w:rPr>
          <w:rFonts w:hint="eastAsia"/>
        </w:rPr>
        <w:t>图</w:t>
      </w:r>
      <w:r>
        <w:t>4</w:t>
      </w:r>
      <w:r>
        <w:rPr>
          <w:rFonts w:hint="eastAsia"/>
        </w:rPr>
        <w:t xml:space="preserve">　把库工程和调用库的工程放入同一工作区进行调试</w:t>
      </w:r>
    </w:p>
    <w:p w:rsidR="00323647" w:rsidRDefault="00323647" w:rsidP="00615E5D">
      <w:pPr>
        <w:ind w:firstLine="420"/>
      </w:pPr>
    </w:p>
    <w:p w:rsidR="00323647" w:rsidRDefault="00323647" w:rsidP="00615E5D">
      <w:pPr>
        <w:ind w:firstLine="420"/>
      </w:pPr>
      <w:r>
        <w:rPr>
          <w:rFonts w:hint="eastAsia"/>
        </w:rPr>
        <w:t xml:space="preserve">　　上述调试方法对静态链接库和动态链接库而言是一致的。所以本文提供下载的所有源代码中都包含了库工程和调用库的工程，这二者都被包含在一个工作区内，这是笔者提供这种打包下载的用意所在。</w:t>
      </w:r>
    </w:p>
    <w:p w:rsidR="00323647" w:rsidRDefault="00323647" w:rsidP="00615E5D">
      <w:pPr>
        <w:ind w:firstLine="420"/>
      </w:pPr>
    </w:p>
    <w:p w:rsidR="00323647" w:rsidRDefault="00323647" w:rsidP="00615E5D">
      <w:pPr>
        <w:ind w:firstLine="420"/>
      </w:pPr>
      <w:r w:rsidRPr="00615E5D">
        <w:rPr>
          <w:rFonts w:hint="eastAsia"/>
        </w:rPr>
        <w:t xml:space="preserve">　　动态链接库中的导出接口可以使用</w:t>
      </w:r>
      <w:r w:rsidRPr="00615E5D">
        <w:t>Visual C++</w:t>
      </w:r>
      <w:r w:rsidRPr="00615E5D">
        <w:rPr>
          <w:rFonts w:hint="eastAsia"/>
        </w:rPr>
        <w:t>的</w:t>
      </w:r>
      <w:r w:rsidRPr="00615E5D">
        <w:t>Depends</w:t>
      </w:r>
      <w:r w:rsidRPr="00615E5D">
        <w:rPr>
          <w:rFonts w:hint="eastAsia"/>
        </w:rPr>
        <w:t>工具进行查看，让我们用</w:t>
      </w:r>
      <w:r w:rsidRPr="00615E5D">
        <w:t>Depends</w:t>
      </w:r>
      <w:r w:rsidRPr="00615E5D">
        <w:rPr>
          <w:rFonts w:hint="eastAsia"/>
        </w:rPr>
        <w:t>打开系统目录中的</w:t>
      </w:r>
      <w:r w:rsidRPr="00615E5D">
        <w:t>user32.dll</w:t>
      </w:r>
      <w:r w:rsidRPr="00615E5D">
        <w:rPr>
          <w:rFonts w:hint="eastAsia"/>
        </w:rPr>
        <w:t>，看到了吧？红圈内的就是几个版本的</w:t>
      </w:r>
      <w:r w:rsidRPr="00615E5D">
        <w:t>MessageBox</w:t>
      </w:r>
      <w:r w:rsidRPr="00615E5D">
        <w:rPr>
          <w:rFonts w:hint="eastAsia"/>
        </w:rPr>
        <w:t>了！原来它真的在这里啊，原来它就在这里啊！</w:t>
      </w:r>
    </w:p>
    <w:p w:rsidR="00323647" w:rsidRDefault="00323647" w:rsidP="00615E5D">
      <w:pPr>
        <w:ind w:firstLine="420"/>
      </w:pPr>
    </w:p>
    <w:p w:rsidR="00323647" w:rsidRDefault="00323647" w:rsidP="00615E5D">
      <w:pPr>
        <w:ind w:firstLine="420"/>
      </w:pPr>
      <w:r w:rsidRPr="005D35E6">
        <w:rPr>
          <w:noProof/>
          <w:szCs w:val="21"/>
        </w:rPr>
        <w:pict>
          <v:shape id="图片 13" o:spid="_x0000_i1029" type="#_x0000_t75" alt="http://www.pconline.com.cn/pcedu/empolder/gj/vc/0509/pic/05-09-09-dll-5.jpg" style="width:411.75pt;height:285.75pt;visibility:visible">
            <v:imagedata r:id="rId10" o:title=""/>
          </v:shape>
        </w:pict>
      </w:r>
    </w:p>
    <w:p w:rsidR="00323647" w:rsidRDefault="00323647" w:rsidP="00615E5D">
      <w:pPr>
        <w:ind w:firstLine="420"/>
      </w:pPr>
    </w:p>
    <w:p w:rsidR="00323647" w:rsidRDefault="00323647" w:rsidP="00615E5D">
      <w:pPr>
        <w:ind w:firstLine="420"/>
      </w:pPr>
      <w:r>
        <w:rPr>
          <w:rFonts w:hint="eastAsia"/>
        </w:rPr>
        <w:t>图</w:t>
      </w:r>
      <w:r>
        <w:t>5</w:t>
      </w:r>
      <w:r>
        <w:rPr>
          <w:rFonts w:hint="eastAsia"/>
        </w:rPr>
        <w:t xml:space="preserve">　用</w:t>
      </w:r>
      <w:r>
        <w:t>Depends</w:t>
      </w:r>
      <w:r>
        <w:rPr>
          <w:rFonts w:hint="eastAsia"/>
        </w:rPr>
        <w:t>查看</w:t>
      </w:r>
      <w:r>
        <w:t>DLL</w:t>
      </w:r>
    </w:p>
    <w:p w:rsidR="00323647" w:rsidRDefault="00323647" w:rsidP="00615E5D">
      <w:pPr>
        <w:ind w:firstLine="420"/>
      </w:pPr>
    </w:p>
    <w:p w:rsidR="00323647" w:rsidRDefault="00323647" w:rsidP="00615E5D">
      <w:pPr>
        <w:ind w:firstLine="420"/>
      </w:pPr>
      <w:r>
        <w:rPr>
          <w:rFonts w:hint="eastAsia"/>
        </w:rPr>
        <w:t xml:space="preserve">　　当然</w:t>
      </w:r>
      <w:r>
        <w:t>Depends</w:t>
      </w:r>
      <w:r>
        <w:rPr>
          <w:rFonts w:hint="eastAsia"/>
        </w:rPr>
        <w:t>工具也可以显示</w:t>
      </w:r>
      <w:r>
        <w:t>DLL</w:t>
      </w:r>
      <w:r>
        <w:rPr>
          <w:rFonts w:hint="eastAsia"/>
        </w:rPr>
        <w:t>的层次结构，若用它打开一个可执行文件则可以看出这个可执行文件调用了哪些</w:t>
      </w:r>
      <w:r>
        <w:t>DLL</w:t>
      </w:r>
      <w:r>
        <w:rPr>
          <w:rFonts w:hint="eastAsia"/>
        </w:rPr>
        <w:t>。</w:t>
      </w:r>
    </w:p>
    <w:p w:rsidR="00323647" w:rsidRDefault="00323647" w:rsidP="00615E5D">
      <w:pPr>
        <w:ind w:firstLine="420"/>
      </w:pPr>
    </w:p>
    <w:p w:rsidR="00323647" w:rsidRDefault="00323647" w:rsidP="00615E5D">
      <w:pPr>
        <w:ind w:firstLine="420"/>
      </w:pPr>
      <w:r>
        <w:rPr>
          <w:rFonts w:hint="eastAsia"/>
        </w:rPr>
        <w:t xml:space="preserve">　　好，让我们正式进入动态链接库的世界，先来看看最一般的</w:t>
      </w:r>
      <w:r>
        <w:t>DLL</w:t>
      </w:r>
      <w:r>
        <w:rPr>
          <w:rFonts w:hint="eastAsia"/>
        </w:rPr>
        <w:t>，即非</w:t>
      </w:r>
      <w:r>
        <w:t>MFC DLL</w:t>
      </w:r>
      <w:r>
        <w:rPr>
          <w:rFonts w:hint="eastAsia"/>
        </w:rPr>
        <w:t>。</w:t>
      </w:r>
    </w:p>
    <w:p w:rsidR="00323647" w:rsidRDefault="00323647" w:rsidP="00615E5D">
      <w:pPr>
        <w:ind w:firstLine="420"/>
      </w:pPr>
    </w:p>
    <w:p w:rsidR="00323647" w:rsidRDefault="00323647" w:rsidP="00615E5D">
      <w:pPr>
        <w:ind w:firstLine="420"/>
      </w:pPr>
      <w:r>
        <w:rPr>
          <w:rFonts w:hint="eastAsia"/>
        </w:rPr>
        <w:t xml:space="preserve">　　上节给大家介绍了静态链接库与库的调试与查看，本节主要介绍非</w:t>
      </w:r>
      <w:r>
        <w:t>MFC DLL</w:t>
      </w:r>
      <w:r>
        <w:rPr>
          <w:rFonts w:hint="eastAsia"/>
        </w:rPr>
        <w:t>。</w:t>
      </w:r>
    </w:p>
    <w:p w:rsidR="00323647" w:rsidRDefault="00323647" w:rsidP="00615E5D">
      <w:pPr>
        <w:ind w:firstLine="420"/>
      </w:pPr>
    </w:p>
    <w:p w:rsidR="00323647" w:rsidRDefault="00323647" w:rsidP="00615E5D">
      <w:pPr>
        <w:ind w:firstLine="420"/>
      </w:pPr>
      <w:r>
        <w:t>4.</w:t>
      </w:r>
      <w:r>
        <w:rPr>
          <w:rFonts w:hint="eastAsia"/>
        </w:rPr>
        <w:t>非</w:t>
      </w:r>
      <w:r>
        <w:t>MFC DLL</w:t>
      </w:r>
    </w:p>
    <w:p w:rsidR="00323647" w:rsidRDefault="00323647" w:rsidP="00615E5D">
      <w:pPr>
        <w:ind w:firstLine="420"/>
      </w:pPr>
    </w:p>
    <w:p w:rsidR="00323647" w:rsidRDefault="00323647" w:rsidP="00615E5D">
      <w:pPr>
        <w:ind w:firstLine="420"/>
      </w:pPr>
      <w:r>
        <w:t>4.1</w:t>
      </w:r>
      <w:r>
        <w:rPr>
          <w:rFonts w:hint="eastAsia"/>
        </w:rPr>
        <w:t>一个简单的</w:t>
      </w:r>
      <w:r>
        <w:t>DLL</w:t>
      </w:r>
    </w:p>
    <w:p w:rsidR="00323647" w:rsidRDefault="00323647" w:rsidP="00615E5D">
      <w:pPr>
        <w:ind w:firstLine="420"/>
      </w:pPr>
    </w:p>
    <w:p w:rsidR="00323647" w:rsidRDefault="00323647" w:rsidP="00615E5D">
      <w:pPr>
        <w:ind w:firstLine="420"/>
      </w:pPr>
      <w:r>
        <w:rPr>
          <w:rFonts w:hint="eastAsia"/>
        </w:rPr>
        <w:t xml:space="preserve">　　第</w:t>
      </w:r>
      <w:r>
        <w:t>2</w:t>
      </w:r>
      <w:r>
        <w:rPr>
          <w:rFonts w:hint="eastAsia"/>
        </w:rPr>
        <w:t>节给出了以静态链接库方式提供</w:t>
      </w:r>
      <w:r>
        <w:t>add</w:t>
      </w:r>
      <w:r>
        <w:rPr>
          <w:rFonts w:hint="eastAsia"/>
        </w:rPr>
        <w:t>函数接口的方法，接下来我们来看看怎样用动态链接库实现一个同样功能的</w:t>
      </w:r>
      <w:r>
        <w:t>add</w:t>
      </w:r>
      <w:r>
        <w:rPr>
          <w:rFonts w:hint="eastAsia"/>
        </w:rPr>
        <w:t>函数。</w:t>
      </w:r>
    </w:p>
    <w:p w:rsidR="00323647" w:rsidRDefault="00323647" w:rsidP="00615E5D">
      <w:pPr>
        <w:ind w:firstLine="420"/>
      </w:pPr>
    </w:p>
    <w:p w:rsidR="00323647" w:rsidRDefault="00323647" w:rsidP="00615E5D">
      <w:pPr>
        <w:ind w:firstLine="420"/>
      </w:pPr>
      <w:r>
        <w:rPr>
          <w:rFonts w:hint="eastAsia"/>
        </w:rPr>
        <w:t xml:space="preserve">　　如图</w:t>
      </w:r>
      <w:r>
        <w:t>6</w:t>
      </w:r>
      <w:r>
        <w:rPr>
          <w:rFonts w:hint="eastAsia"/>
        </w:rPr>
        <w:t>，在</w:t>
      </w:r>
      <w:r>
        <w:t>VC++</w:t>
      </w:r>
      <w:r>
        <w:rPr>
          <w:rFonts w:hint="eastAsia"/>
        </w:rPr>
        <w:t>中</w:t>
      </w:r>
      <w:r>
        <w:t>new</w:t>
      </w:r>
      <w:r>
        <w:rPr>
          <w:rFonts w:hint="eastAsia"/>
        </w:rPr>
        <w:t>一个</w:t>
      </w:r>
      <w:r>
        <w:t>Win32 Dynamic-Link Library</w:t>
      </w:r>
      <w:r>
        <w:rPr>
          <w:rFonts w:hint="eastAsia"/>
        </w:rPr>
        <w:t>工程</w:t>
      </w:r>
      <w:r>
        <w:t>dllTest</w:t>
      </w:r>
      <w:r>
        <w:rPr>
          <w:rFonts w:hint="eastAsia"/>
        </w:rPr>
        <w:t>（单击此处下载本工程附件）。注意不要选择</w:t>
      </w:r>
      <w:r>
        <w:t>MFC AppWizard(dll)</w:t>
      </w:r>
      <w:r>
        <w:rPr>
          <w:rFonts w:hint="eastAsia"/>
        </w:rPr>
        <w:t>，因为用</w:t>
      </w:r>
      <w:r>
        <w:t>MFC AppWizard(dll)</w:t>
      </w:r>
      <w:r>
        <w:rPr>
          <w:rFonts w:hint="eastAsia"/>
        </w:rPr>
        <w:t>建立的将是第</w:t>
      </w:r>
      <w:r>
        <w:t>5</w:t>
      </w:r>
      <w:r>
        <w:rPr>
          <w:rFonts w:hint="eastAsia"/>
        </w:rPr>
        <w:t>、</w:t>
      </w:r>
      <w:r>
        <w:t>6</w:t>
      </w:r>
      <w:r>
        <w:rPr>
          <w:rFonts w:hint="eastAsia"/>
        </w:rPr>
        <w:t>节要讲述的</w:t>
      </w:r>
      <w:r>
        <w:t xml:space="preserve">MFC </w:t>
      </w:r>
      <w:r>
        <w:rPr>
          <w:rFonts w:hint="eastAsia"/>
        </w:rPr>
        <w:t>动态链接库。</w:t>
      </w:r>
    </w:p>
    <w:p w:rsidR="00323647" w:rsidRDefault="00323647" w:rsidP="00615E5D">
      <w:pPr>
        <w:ind w:firstLine="420"/>
      </w:pPr>
    </w:p>
    <w:p w:rsidR="00323647" w:rsidRDefault="00323647" w:rsidP="00615E5D">
      <w:pPr>
        <w:ind w:firstLine="420"/>
      </w:pPr>
      <w:r w:rsidRPr="005D35E6">
        <w:rPr>
          <w:noProof/>
          <w:szCs w:val="21"/>
        </w:rPr>
        <w:pict>
          <v:shape id="图片 16" o:spid="_x0000_i1030" type="#_x0000_t75" alt="http://www.pconline.com.cn/pcedu/empolder/gj/vc/0509/pic/05-09-13-dll-1.jpg" style="width:412.5pt;height:267pt;visibility:visible">
            <v:imagedata r:id="rId11" o:title=""/>
          </v:shape>
        </w:pict>
      </w:r>
    </w:p>
    <w:p w:rsidR="00323647" w:rsidRDefault="00323647" w:rsidP="00615E5D">
      <w:pPr>
        <w:ind w:firstLine="420"/>
      </w:pPr>
    </w:p>
    <w:p w:rsidR="00323647" w:rsidRDefault="00323647" w:rsidP="00615E5D">
      <w:pPr>
        <w:ind w:firstLine="420"/>
      </w:pPr>
      <w:r>
        <w:rPr>
          <w:rFonts w:hint="eastAsia"/>
        </w:rPr>
        <w:t>图</w:t>
      </w:r>
      <w:r>
        <w:t xml:space="preserve">6 </w:t>
      </w:r>
      <w:r>
        <w:rPr>
          <w:rFonts w:hint="eastAsia"/>
        </w:rPr>
        <w:t>建立一个非</w:t>
      </w:r>
      <w:r>
        <w:t>MFC DLL</w:t>
      </w:r>
    </w:p>
    <w:p w:rsidR="00323647" w:rsidRDefault="00323647" w:rsidP="00615E5D">
      <w:pPr>
        <w:ind w:firstLine="420"/>
      </w:pPr>
    </w:p>
    <w:p w:rsidR="00323647" w:rsidRDefault="00323647" w:rsidP="00615E5D">
      <w:pPr>
        <w:ind w:firstLine="420"/>
      </w:pPr>
      <w:r>
        <w:rPr>
          <w:rFonts w:hint="eastAsia"/>
        </w:rPr>
        <w:t xml:space="preserve">　　在建立的工程中添加</w:t>
      </w:r>
      <w:r>
        <w:t>lib.h</w:t>
      </w:r>
      <w:r>
        <w:rPr>
          <w:rFonts w:hint="eastAsia"/>
        </w:rPr>
        <w:t>及</w:t>
      </w:r>
      <w:r>
        <w:t>lib.cpp</w:t>
      </w:r>
      <w:r>
        <w:rPr>
          <w:rFonts w:hint="eastAsia"/>
        </w:rPr>
        <w:t>文件，源代码如下：</w:t>
      </w:r>
    </w:p>
    <w:p w:rsidR="00323647" w:rsidRDefault="00323647" w:rsidP="00615E5D">
      <w:pPr>
        <w:ind w:firstLine="420"/>
      </w:pPr>
    </w:p>
    <w:p w:rsidR="00323647" w:rsidRDefault="00323647" w:rsidP="00615E5D">
      <w:pPr>
        <w:ind w:firstLine="420"/>
      </w:pPr>
    </w:p>
    <w:p w:rsidR="00323647" w:rsidRDefault="00323647" w:rsidP="00615E5D">
      <w:pPr>
        <w:ind w:firstLine="420"/>
      </w:pPr>
      <w:r>
        <w:t xml:space="preserve">/* </w:t>
      </w:r>
      <w:r>
        <w:rPr>
          <w:rFonts w:hint="eastAsia"/>
        </w:rPr>
        <w:t>文件名：</w:t>
      </w:r>
      <w:r>
        <w:t>lib.h</w:t>
      </w:r>
      <w:r>
        <w:rPr>
          <w:rFonts w:hint="eastAsia"/>
        </w:rPr>
        <w:t xml:space="preserve">　</w:t>
      </w:r>
      <w:r>
        <w:t>*/</w:t>
      </w:r>
    </w:p>
    <w:p w:rsidR="00323647" w:rsidRDefault="00323647" w:rsidP="00615E5D">
      <w:pPr>
        <w:ind w:firstLine="420"/>
      </w:pPr>
    </w:p>
    <w:p w:rsidR="00323647" w:rsidRDefault="00323647" w:rsidP="00615E5D">
      <w:pPr>
        <w:ind w:firstLine="420"/>
      </w:pPr>
      <w:r>
        <w:t>#ifndef LIB_H</w:t>
      </w:r>
    </w:p>
    <w:p w:rsidR="00323647" w:rsidRDefault="00323647" w:rsidP="00615E5D">
      <w:pPr>
        <w:ind w:firstLine="420"/>
      </w:pPr>
    </w:p>
    <w:p w:rsidR="00323647" w:rsidRDefault="00323647" w:rsidP="00615E5D">
      <w:pPr>
        <w:ind w:firstLine="420"/>
      </w:pPr>
      <w:r>
        <w:t>#define LIB_H</w:t>
      </w:r>
    </w:p>
    <w:p w:rsidR="00323647" w:rsidRDefault="00323647" w:rsidP="00615E5D">
      <w:pPr>
        <w:ind w:firstLine="420"/>
      </w:pPr>
    </w:p>
    <w:p w:rsidR="00323647" w:rsidRDefault="00323647" w:rsidP="00615E5D">
      <w:pPr>
        <w:ind w:firstLine="420"/>
      </w:pPr>
      <w:r>
        <w:t>extern "C" int __declspec(dllexport)add(int x, int y);</w:t>
      </w:r>
    </w:p>
    <w:p w:rsidR="00323647" w:rsidRDefault="00323647" w:rsidP="00615E5D">
      <w:pPr>
        <w:ind w:firstLine="420"/>
      </w:pPr>
    </w:p>
    <w:p w:rsidR="00323647" w:rsidRDefault="00323647" w:rsidP="00615E5D">
      <w:pPr>
        <w:ind w:firstLine="420"/>
      </w:pPr>
      <w:r>
        <w:t>#endif</w:t>
      </w:r>
    </w:p>
    <w:p w:rsidR="00323647" w:rsidRDefault="00323647" w:rsidP="00615E5D">
      <w:pPr>
        <w:ind w:firstLine="420"/>
      </w:pPr>
    </w:p>
    <w:p w:rsidR="00323647" w:rsidRDefault="00323647" w:rsidP="00615E5D">
      <w:pPr>
        <w:ind w:firstLine="420"/>
      </w:pPr>
    </w:p>
    <w:p w:rsidR="00323647" w:rsidRDefault="00323647" w:rsidP="00615E5D">
      <w:pPr>
        <w:ind w:firstLine="420"/>
      </w:pPr>
      <w:r>
        <w:t xml:space="preserve">/* </w:t>
      </w:r>
      <w:r>
        <w:rPr>
          <w:rFonts w:hint="eastAsia"/>
        </w:rPr>
        <w:t>文件名：</w:t>
      </w:r>
      <w:r>
        <w:t>lib.cpp</w:t>
      </w:r>
      <w:r>
        <w:rPr>
          <w:rFonts w:hint="eastAsia"/>
        </w:rPr>
        <w:t xml:space="preserve">　</w:t>
      </w:r>
      <w:r>
        <w:t>*/</w:t>
      </w:r>
    </w:p>
    <w:p w:rsidR="00323647" w:rsidRDefault="00323647" w:rsidP="00615E5D">
      <w:pPr>
        <w:ind w:firstLine="420"/>
      </w:pPr>
    </w:p>
    <w:p w:rsidR="00323647" w:rsidRDefault="00323647" w:rsidP="00615E5D">
      <w:pPr>
        <w:ind w:firstLine="420"/>
      </w:pPr>
      <w:r>
        <w:t>#include "lib.h"</w:t>
      </w:r>
    </w:p>
    <w:p w:rsidR="00323647" w:rsidRDefault="00323647" w:rsidP="00615E5D">
      <w:pPr>
        <w:ind w:firstLine="420"/>
      </w:pPr>
    </w:p>
    <w:p w:rsidR="00323647" w:rsidRDefault="00323647" w:rsidP="00615E5D">
      <w:pPr>
        <w:ind w:firstLine="420"/>
      </w:pPr>
      <w:r>
        <w:t>int add(int x, int y)</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return x + y;</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rPr>
          <w:rFonts w:hint="eastAsia"/>
        </w:rPr>
        <w:t xml:space="preserve">　　与第</w:t>
      </w:r>
      <w:r>
        <w:t>2</w:t>
      </w:r>
      <w:r>
        <w:rPr>
          <w:rFonts w:hint="eastAsia"/>
        </w:rPr>
        <w:t>节对静态链接库的调用相似，我们也建立一个与</w:t>
      </w:r>
      <w:r>
        <w:t>DLL</w:t>
      </w:r>
      <w:r>
        <w:rPr>
          <w:rFonts w:hint="eastAsia"/>
        </w:rPr>
        <w:t>工程处于同一工作区的应用工程</w:t>
      </w:r>
      <w:r>
        <w:t>dllCall</w:t>
      </w:r>
      <w:r>
        <w:rPr>
          <w:rFonts w:hint="eastAsia"/>
        </w:rPr>
        <w:t>，它调用</w:t>
      </w:r>
      <w:r>
        <w:t>DLL</w:t>
      </w:r>
      <w:r>
        <w:rPr>
          <w:rFonts w:hint="eastAsia"/>
        </w:rPr>
        <w:t>中的函数</w:t>
      </w:r>
      <w:r>
        <w:t>add</w:t>
      </w:r>
      <w:r>
        <w:rPr>
          <w:rFonts w:hint="eastAsia"/>
        </w:rPr>
        <w:t>，其源代码如下：</w:t>
      </w:r>
    </w:p>
    <w:p w:rsidR="00323647" w:rsidRDefault="00323647" w:rsidP="00615E5D">
      <w:pPr>
        <w:ind w:firstLine="420"/>
      </w:pPr>
    </w:p>
    <w:p w:rsidR="00323647" w:rsidRDefault="00323647" w:rsidP="00615E5D">
      <w:pPr>
        <w:ind w:firstLine="420"/>
      </w:pPr>
      <w:r>
        <w:t>#include &lt;stdio.h&gt;</w:t>
      </w:r>
    </w:p>
    <w:p w:rsidR="00323647" w:rsidRDefault="00323647" w:rsidP="00615E5D">
      <w:pPr>
        <w:ind w:firstLine="420"/>
      </w:pPr>
    </w:p>
    <w:p w:rsidR="00323647" w:rsidRDefault="00323647" w:rsidP="00615E5D">
      <w:pPr>
        <w:ind w:firstLine="420"/>
      </w:pPr>
      <w:r>
        <w:t>#include &lt;windows.h&gt;</w:t>
      </w:r>
    </w:p>
    <w:p w:rsidR="00323647" w:rsidRDefault="00323647" w:rsidP="00615E5D">
      <w:pPr>
        <w:ind w:firstLine="420"/>
      </w:pPr>
    </w:p>
    <w:p w:rsidR="00323647" w:rsidRDefault="00323647" w:rsidP="00615E5D">
      <w:pPr>
        <w:ind w:firstLine="420"/>
      </w:pPr>
      <w:r>
        <w:t>typedef int(*lpAddFun)(int, int); //</w:t>
      </w:r>
      <w:r>
        <w:rPr>
          <w:rFonts w:hint="eastAsia"/>
        </w:rPr>
        <w:t>宏定义函数指针类型</w:t>
      </w:r>
    </w:p>
    <w:p w:rsidR="00323647" w:rsidRDefault="00323647" w:rsidP="00615E5D">
      <w:pPr>
        <w:ind w:firstLine="420"/>
      </w:pPr>
    </w:p>
    <w:p w:rsidR="00323647" w:rsidRDefault="00323647" w:rsidP="00615E5D">
      <w:pPr>
        <w:ind w:firstLine="420"/>
      </w:pPr>
      <w:r>
        <w:t>int main(int argc, char *argv[])</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HINSTANCE hDll; //DLL</w:t>
      </w:r>
      <w:r>
        <w:rPr>
          <w:rFonts w:hint="eastAsia"/>
        </w:rPr>
        <w:t>句柄</w:t>
      </w:r>
      <w:r>
        <w:t xml:space="preserve"> </w:t>
      </w:r>
    </w:p>
    <w:p w:rsidR="00323647" w:rsidRDefault="00323647" w:rsidP="00615E5D">
      <w:pPr>
        <w:ind w:firstLine="420"/>
      </w:pPr>
    </w:p>
    <w:p w:rsidR="00323647" w:rsidRDefault="00323647" w:rsidP="00615E5D">
      <w:pPr>
        <w:ind w:firstLine="420"/>
      </w:pPr>
      <w:r>
        <w:t>lpAddFun addFun; //</w:t>
      </w:r>
      <w:r>
        <w:rPr>
          <w:rFonts w:hint="eastAsia"/>
        </w:rPr>
        <w:t>函数指针</w:t>
      </w:r>
    </w:p>
    <w:p w:rsidR="00323647" w:rsidRDefault="00323647" w:rsidP="00615E5D">
      <w:pPr>
        <w:ind w:firstLine="420"/>
      </w:pPr>
    </w:p>
    <w:p w:rsidR="00323647" w:rsidRDefault="00323647" w:rsidP="00615E5D">
      <w:pPr>
        <w:ind w:firstLine="420"/>
      </w:pPr>
      <w:r>
        <w:t>hDll = LoadLibrary("..\\Debug\\dllTest.dll");</w:t>
      </w:r>
    </w:p>
    <w:p w:rsidR="00323647" w:rsidRDefault="00323647" w:rsidP="00615E5D">
      <w:pPr>
        <w:ind w:firstLine="420"/>
      </w:pPr>
    </w:p>
    <w:p w:rsidR="00323647" w:rsidRDefault="00323647" w:rsidP="00615E5D">
      <w:pPr>
        <w:ind w:firstLine="420"/>
      </w:pPr>
      <w:r>
        <w:t>if (hDll != NULL)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addFun = (lpAddFun)GetProcAddress(hDll, "add");</w:t>
      </w:r>
    </w:p>
    <w:p w:rsidR="00323647" w:rsidRDefault="00323647" w:rsidP="00615E5D">
      <w:pPr>
        <w:ind w:firstLine="420"/>
      </w:pPr>
    </w:p>
    <w:p w:rsidR="00323647" w:rsidRDefault="00323647" w:rsidP="00615E5D">
      <w:pPr>
        <w:ind w:firstLine="420"/>
      </w:pPr>
      <w:r>
        <w:t>if (addFun != NULL)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int result = addFun(2, 3);</w:t>
      </w:r>
    </w:p>
    <w:p w:rsidR="00323647" w:rsidRDefault="00323647" w:rsidP="00615E5D">
      <w:pPr>
        <w:ind w:firstLine="420"/>
      </w:pPr>
    </w:p>
    <w:p w:rsidR="00323647" w:rsidRDefault="00323647" w:rsidP="00615E5D">
      <w:pPr>
        <w:ind w:firstLine="420"/>
      </w:pPr>
      <w:r>
        <w:t>printf("%d", result);</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FreeLibrary(hDll);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return 0;</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分析上述代码，</w:t>
      </w:r>
      <w:r>
        <w:t>dllTest</w:t>
      </w:r>
      <w:r>
        <w:rPr>
          <w:rFonts w:hint="eastAsia"/>
        </w:rPr>
        <w:t>工程中的</w:t>
      </w:r>
      <w:r>
        <w:t>lib.cpp</w:t>
      </w:r>
      <w:r>
        <w:rPr>
          <w:rFonts w:hint="eastAsia"/>
        </w:rPr>
        <w:t>文件与第</w:t>
      </w:r>
      <w:r>
        <w:t>2</w:t>
      </w:r>
      <w:r>
        <w:rPr>
          <w:rFonts w:hint="eastAsia"/>
        </w:rPr>
        <w:t>节静态链接库版本完全相同，不同在于</w:t>
      </w:r>
      <w:r>
        <w:t>lib.h</w:t>
      </w:r>
      <w:r>
        <w:rPr>
          <w:rFonts w:hint="eastAsia"/>
        </w:rPr>
        <w:t>对函数</w:t>
      </w:r>
      <w:r>
        <w:t>add</w:t>
      </w:r>
      <w:r>
        <w:rPr>
          <w:rFonts w:hint="eastAsia"/>
        </w:rPr>
        <w:t>的声明前面添加了</w:t>
      </w:r>
      <w:r>
        <w:t>__declspec(dllexport)</w:t>
      </w:r>
      <w:r>
        <w:rPr>
          <w:rFonts w:hint="eastAsia"/>
        </w:rPr>
        <w:t>语句。这个语句的含义是声明函数</w:t>
      </w:r>
      <w:r>
        <w:t>add</w:t>
      </w:r>
      <w:r>
        <w:rPr>
          <w:rFonts w:hint="eastAsia"/>
        </w:rPr>
        <w:t>为</w:t>
      </w:r>
      <w:r>
        <w:t>DLL</w:t>
      </w:r>
      <w:r>
        <w:rPr>
          <w:rFonts w:hint="eastAsia"/>
        </w:rPr>
        <w:t>的导出函数。</w:t>
      </w:r>
      <w:r>
        <w:t>DLL</w:t>
      </w:r>
      <w:r>
        <w:rPr>
          <w:rFonts w:hint="eastAsia"/>
        </w:rPr>
        <w:t>内的函数分为两种：</w:t>
      </w:r>
    </w:p>
    <w:p w:rsidR="00323647" w:rsidRDefault="00323647" w:rsidP="00615E5D">
      <w:pPr>
        <w:ind w:firstLine="420"/>
      </w:pPr>
    </w:p>
    <w:p w:rsidR="00323647" w:rsidRDefault="00323647" w:rsidP="00615E5D">
      <w:pPr>
        <w:ind w:firstLine="420"/>
      </w:pPr>
      <w:r>
        <w:rPr>
          <w:rFonts w:hint="eastAsia"/>
        </w:rPr>
        <w:t xml:space="preserve">　　</w:t>
      </w:r>
      <w:r>
        <w:t>(1)DLL</w:t>
      </w:r>
      <w:r>
        <w:rPr>
          <w:rFonts w:hint="eastAsia"/>
        </w:rPr>
        <w:t>导出函数，可供应用程序调用；</w:t>
      </w:r>
      <w:r>
        <w:t xml:space="preserve"> </w:t>
      </w:r>
    </w:p>
    <w:p w:rsidR="00323647" w:rsidRDefault="00323647" w:rsidP="00615E5D">
      <w:pPr>
        <w:ind w:firstLine="420"/>
      </w:pPr>
      <w:r>
        <w:rPr>
          <w:rFonts w:hint="eastAsia"/>
        </w:rPr>
        <w:t xml:space="preserve">　　</w:t>
      </w:r>
      <w:r>
        <w:t>(2) DLL</w:t>
      </w:r>
      <w:r>
        <w:rPr>
          <w:rFonts w:hint="eastAsia"/>
        </w:rPr>
        <w:t>内部函数，只能在</w:t>
      </w:r>
      <w:r>
        <w:t>DLL</w:t>
      </w:r>
      <w:r>
        <w:rPr>
          <w:rFonts w:hint="eastAsia"/>
        </w:rPr>
        <w:t>程序使用，应用程序无法调用它们。</w:t>
      </w:r>
    </w:p>
    <w:p w:rsidR="00323647" w:rsidRDefault="00323647" w:rsidP="00615E5D">
      <w:pPr>
        <w:ind w:firstLine="420"/>
      </w:pPr>
    </w:p>
    <w:p w:rsidR="00323647" w:rsidRDefault="00323647" w:rsidP="00615E5D">
      <w:pPr>
        <w:ind w:firstLine="420"/>
      </w:pPr>
      <w:r>
        <w:rPr>
          <w:rFonts w:hint="eastAsia"/>
        </w:rPr>
        <w:t xml:space="preserve">　　而应用程序对本</w:t>
      </w:r>
      <w:r>
        <w:t>DLL</w:t>
      </w:r>
      <w:r>
        <w:rPr>
          <w:rFonts w:hint="eastAsia"/>
        </w:rPr>
        <w:t>的调用和对第</w:t>
      </w:r>
      <w:r>
        <w:t>2</w:t>
      </w:r>
      <w:r>
        <w:rPr>
          <w:rFonts w:hint="eastAsia"/>
        </w:rPr>
        <w:t>节静态链接库的调用却有较大差异，下面我们来逐一分析。</w:t>
      </w:r>
    </w:p>
    <w:p w:rsidR="00323647" w:rsidRDefault="00323647" w:rsidP="00615E5D">
      <w:pPr>
        <w:ind w:firstLine="420"/>
      </w:pPr>
    </w:p>
    <w:p w:rsidR="00323647" w:rsidRDefault="00323647" w:rsidP="00615E5D">
      <w:pPr>
        <w:ind w:firstLine="420"/>
      </w:pPr>
      <w:r>
        <w:rPr>
          <w:rFonts w:hint="eastAsia"/>
        </w:rPr>
        <w:t xml:space="preserve">　　首先，语句</w:t>
      </w:r>
      <w:r>
        <w:t>typedef int ( * lpAddFun)(int,int)</w:t>
      </w:r>
      <w:r>
        <w:rPr>
          <w:rFonts w:hint="eastAsia"/>
        </w:rPr>
        <w:t>定义了一个与</w:t>
      </w:r>
      <w:r>
        <w:t>add</w:t>
      </w:r>
      <w:r>
        <w:rPr>
          <w:rFonts w:hint="eastAsia"/>
        </w:rPr>
        <w:t>函数接受参数类型和返回值均相同的函数指针类型。随后，在</w:t>
      </w:r>
      <w:r>
        <w:t>main</w:t>
      </w:r>
      <w:r>
        <w:rPr>
          <w:rFonts w:hint="eastAsia"/>
        </w:rPr>
        <w:t>函数中定义了</w:t>
      </w:r>
      <w:r>
        <w:t>lpAddFun</w:t>
      </w:r>
      <w:r>
        <w:rPr>
          <w:rFonts w:hint="eastAsia"/>
        </w:rPr>
        <w:t>的实例</w:t>
      </w:r>
      <w:r>
        <w:t>addFun</w:t>
      </w:r>
      <w:r>
        <w:rPr>
          <w:rFonts w:hint="eastAsia"/>
        </w:rPr>
        <w:t>；</w:t>
      </w:r>
    </w:p>
    <w:p w:rsidR="00323647" w:rsidRDefault="00323647" w:rsidP="00615E5D">
      <w:pPr>
        <w:ind w:firstLine="420"/>
      </w:pPr>
    </w:p>
    <w:p w:rsidR="00323647" w:rsidRDefault="00323647" w:rsidP="00615E5D">
      <w:pPr>
        <w:ind w:firstLine="420"/>
      </w:pPr>
      <w:r>
        <w:rPr>
          <w:rFonts w:hint="eastAsia"/>
        </w:rPr>
        <w:t xml:space="preserve">　　其次，在函数</w:t>
      </w:r>
      <w:r>
        <w:t>main</w:t>
      </w:r>
      <w:r>
        <w:rPr>
          <w:rFonts w:hint="eastAsia"/>
        </w:rPr>
        <w:t>中定义了一个</w:t>
      </w:r>
      <w:r>
        <w:t>DLL HINSTANCE</w:t>
      </w:r>
      <w:r>
        <w:rPr>
          <w:rFonts w:hint="eastAsia"/>
        </w:rPr>
        <w:t>句柄实例</w:t>
      </w:r>
      <w:r>
        <w:t>hDll</w:t>
      </w:r>
      <w:r>
        <w:rPr>
          <w:rFonts w:hint="eastAsia"/>
        </w:rPr>
        <w:t>，通过</w:t>
      </w:r>
      <w:r>
        <w:t>Win32 Api</w:t>
      </w:r>
      <w:r>
        <w:rPr>
          <w:rFonts w:hint="eastAsia"/>
        </w:rPr>
        <w:t>函数</w:t>
      </w:r>
      <w:r>
        <w:t>LoadLibrary</w:t>
      </w:r>
      <w:r>
        <w:rPr>
          <w:rFonts w:hint="eastAsia"/>
        </w:rPr>
        <w:t>动态加载了</w:t>
      </w:r>
      <w:r>
        <w:t>DLL</w:t>
      </w:r>
      <w:r>
        <w:rPr>
          <w:rFonts w:hint="eastAsia"/>
        </w:rPr>
        <w:t>模块并将</w:t>
      </w:r>
      <w:r>
        <w:t>DLL</w:t>
      </w:r>
      <w:r>
        <w:rPr>
          <w:rFonts w:hint="eastAsia"/>
        </w:rPr>
        <w:t>模块句柄赋给了</w:t>
      </w:r>
      <w:r>
        <w:t>hDll</w:t>
      </w:r>
      <w:r>
        <w:rPr>
          <w:rFonts w:hint="eastAsia"/>
        </w:rPr>
        <w:t>；</w:t>
      </w:r>
    </w:p>
    <w:p w:rsidR="00323647" w:rsidRDefault="00323647" w:rsidP="00615E5D">
      <w:pPr>
        <w:ind w:firstLine="420"/>
      </w:pPr>
    </w:p>
    <w:p w:rsidR="00323647" w:rsidRDefault="00323647" w:rsidP="00615E5D">
      <w:pPr>
        <w:ind w:firstLine="420"/>
      </w:pPr>
      <w:r>
        <w:rPr>
          <w:rFonts w:hint="eastAsia"/>
        </w:rPr>
        <w:t xml:space="preserve">　　再次，在函数</w:t>
      </w:r>
      <w:r>
        <w:t>main</w:t>
      </w:r>
      <w:r>
        <w:rPr>
          <w:rFonts w:hint="eastAsia"/>
        </w:rPr>
        <w:t>中通过</w:t>
      </w:r>
      <w:r>
        <w:t>Win32 Api</w:t>
      </w:r>
      <w:r>
        <w:rPr>
          <w:rFonts w:hint="eastAsia"/>
        </w:rPr>
        <w:t>函数</w:t>
      </w:r>
      <w:r>
        <w:t>GetProcAddress</w:t>
      </w:r>
      <w:r>
        <w:rPr>
          <w:rFonts w:hint="eastAsia"/>
        </w:rPr>
        <w:t>得到了所加载</w:t>
      </w:r>
      <w:r>
        <w:t>DLL</w:t>
      </w:r>
      <w:r>
        <w:rPr>
          <w:rFonts w:hint="eastAsia"/>
        </w:rPr>
        <w:t>模块中函数</w:t>
      </w:r>
      <w:r>
        <w:t>add</w:t>
      </w:r>
      <w:r>
        <w:rPr>
          <w:rFonts w:hint="eastAsia"/>
        </w:rPr>
        <w:t>的地址并赋给了</w:t>
      </w:r>
      <w:r>
        <w:t>addFun</w:t>
      </w:r>
      <w:r>
        <w:rPr>
          <w:rFonts w:hint="eastAsia"/>
        </w:rPr>
        <w:t>。经由函数指针</w:t>
      </w:r>
      <w:r>
        <w:t>addFun</w:t>
      </w:r>
      <w:r>
        <w:rPr>
          <w:rFonts w:hint="eastAsia"/>
        </w:rPr>
        <w:t>进行了对</w:t>
      </w:r>
      <w:r>
        <w:t>DLL</w:t>
      </w:r>
      <w:r>
        <w:rPr>
          <w:rFonts w:hint="eastAsia"/>
        </w:rPr>
        <w:t>中</w:t>
      </w:r>
      <w:r>
        <w:t>add</w:t>
      </w:r>
      <w:r>
        <w:rPr>
          <w:rFonts w:hint="eastAsia"/>
        </w:rPr>
        <w:t>函数的调用；</w:t>
      </w:r>
    </w:p>
    <w:p w:rsidR="00323647" w:rsidRDefault="00323647" w:rsidP="00615E5D">
      <w:pPr>
        <w:ind w:firstLine="420"/>
      </w:pPr>
    </w:p>
    <w:p w:rsidR="00323647" w:rsidRDefault="00323647" w:rsidP="00615E5D">
      <w:pPr>
        <w:ind w:firstLine="420"/>
      </w:pPr>
      <w:r>
        <w:rPr>
          <w:rFonts w:hint="eastAsia"/>
        </w:rPr>
        <w:t xml:space="preserve">　　最后，应用工程使用完</w:t>
      </w:r>
      <w:r>
        <w:t>DLL</w:t>
      </w:r>
      <w:r>
        <w:rPr>
          <w:rFonts w:hint="eastAsia"/>
        </w:rPr>
        <w:t>后，在函数</w:t>
      </w:r>
      <w:r>
        <w:t>main</w:t>
      </w:r>
      <w:r>
        <w:rPr>
          <w:rFonts w:hint="eastAsia"/>
        </w:rPr>
        <w:t>中通过</w:t>
      </w:r>
      <w:r>
        <w:t>Win32 Api</w:t>
      </w:r>
      <w:r>
        <w:rPr>
          <w:rFonts w:hint="eastAsia"/>
        </w:rPr>
        <w:t>函数</w:t>
      </w:r>
      <w:r>
        <w:t>FreeLibrary</w:t>
      </w:r>
      <w:r>
        <w:rPr>
          <w:rFonts w:hint="eastAsia"/>
        </w:rPr>
        <w:t>释放了已经加载的</w:t>
      </w:r>
      <w:r>
        <w:t>DLL</w:t>
      </w:r>
      <w:r>
        <w:rPr>
          <w:rFonts w:hint="eastAsia"/>
        </w:rPr>
        <w:t>模块。</w:t>
      </w:r>
    </w:p>
    <w:p w:rsidR="00323647" w:rsidRDefault="00323647" w:rsidP="00615E5D">
      <w:pPr>
        <w:ind w:firstLine="420"/>
      </w:pPr>
    </w:p>
    <w:p w:rsidR="00323647" w:rsidRDefault="00323647" w:rsidP="00615E5D">
      <w:pPr>
        <w:ind w:firstLine="420"/>
      </w:pPr>
      <w:r>
        <w:rPr>
          <w:rFonts w:hint="eastAsia"/>
        </w:rPr>
        <w:t xml:space="preserve">　　通过这个简单的例子，我们获知</w:t>
      </w:r>
      <w:r>
        <w:t>DLL</w:t>
      </w:r>
      <w:r>
        <w:rPr>
          <w:rFonts w:hint="eastAsia"/>
        </w:rPr>
        <w:t>定义和调用的一般概念：</w:t>
      </w:r>
    </w:p>
    <w:p w:rsidR="00323647" w:rsidRDefault="00323647" w:rsidP="00615E5D">
      <w:pPr>
        <w:ind w:firstLine="420"/>
      </w:pPr>
    </w:p>
    <w:p w:rsidR="00323647" w:rsidRDefault="00323647" w:rsidP="00615E5D">
      <w:pPr>
        <w:ind w:firstLine="420"/>
      </w:pPr>
      <w:r>
        <w:rPr>
          <w:rFonts w:hint="eastAsia"/>
        </w:rPr>
        <w:t xml:space="preserve">　　</w:t>
      </w:r>
      <w:r>
        <w:t>(1)DLL</w:t>
      </w:r>
      <w:r>
        <w:rPr>
          <w:rFonts w:hint="eastAsia"/>
        </w:rPr>
        <w:t>中需以某种特定的方式声明导出函数（或变量、类）；</w:t>
      </w:r>
    </w:p>
    <w:p w:rsidR="00323647" w:rsidRDefault="00323647" w:rsidP="00615E5D">
      <w:pPr>
        <w:ind w:firstLine="420"/>
      </w:pPr>
    </w:p>
    <w:p w:rsidR="00323647" w:rsidRDefault="00323647" w:rsidP="00615E5D">
      <w:pPr>
        <w:ind w:firstLine="420"/>
      </w:pPr>
      <w:r>
        <w:rPr>
          <w:rFonts w:hint="eastAsia"/>
        </w:rPr>
        <w:t xml:space="preserve">　　</w:t>
      </w:r>
      <w:r>
        <w:t>(2)</w:t>
      </w:r>
      <w:r>
        <w:rPr>
          <w:rFonts w:hint="eastAsia"/>
        </w:rPr>
        <w:t>应用工程需以某种特定的方式调用</w:t>
      </w:r>
      <w:r>
        <w:t>DLL</w:t>
      </w:r>
      <w:r>
        <w:rPr>
          <w:rFonts w:hint="eastAsia"/>
        </w:rPr>
        <w:t>的导出函数（或变量、类）。</w:t>
      </w:r>
    </w:p>
    <w:p w:rsidR="00323647" w:rsidRDefault="00323647" w:rsidP="00615E5D">
      <w:pPr>
        <w:ind w:firstLine="420"/>
      </w:pPr>
    </w:p>
    <w:p w:rsidR="00323647" w:rsidRDefault="00323647" w:rsidP="00615E5D">
      <w:pPr>
        <w:ind w:firstLine="420"/>
      </w:pPr>
      <w:r>
        <w:rPr>
          <w:rFonts w:hint="eastAsia"/>
        </w:rPr>
        <w:t xml:space="preserve">　　下面我们来对“特定的方式进行”阐述。</w:t>
      </w:r>
    </w:p>
    <w:p w:rsidR="00323647" w:rsidRDefault="00323647" w:rsidP="00615E5D">
      <w:pPr>
        <w:ind w:firstLine="420"/>
      </w:pPr>
    </w:p>
    <w:p w:rsidR="00323647" w:rsidRDefault="00323647" w:rsidP="00615E5D">
      <w:pPr>
        <w:ind w:firstLine="420"/>
      </w:pPr>
      <w:r>
        <w:t xml:space="preserve">4.2 </w:t>
      </w:r>
      <w:r>
        <w:rPr>
          <w:rFonts w:hint="eastAsia"/>
        </w:rPr>
        <w:t>声明导出函数</w:t>
      </w:r>
    </w:p>
    <w:p w:rsidR="00323647" w:rsidRDefault="00323647" w:rsidP="00615E5D">
      <w:pPr>
        <w:ind w:firstLine="420"/>
      </w:pPr>
    </w:p>
    <w:p w:rsidR="00323647" w:rsidRDefault="00323647" w:rsidP="00615E5D">
      <w:pPr>
        <w:ind w:firstLine="420"/>
      </w:pPr>
      <w:r>
        <w:rPr>
          <w:rFonts w:hint="eastAsia"/>
        </w:rPr>
        <w:t xml:space="preserve">　　</w:t>
      </w:r>
      <w:r>
        <w:t>DLL</w:t>
      </w:r>
      <w:r>
        <w:rPr>
          <w:rFonts w:hint="eastAsia"/>
        </w:rPr>
        <w:t>中导出函数的声明有两种方式：一种为</w:t>
      </w:r>
      <w:r>
        <w:t>4.1</w:t>
      </w:r>
      <w:r>
        <w:rPr>
          <w:rFonts w:hint="eastAsia"/>
        </w:rPr>
        <w:t>节例子中给出的在函数声明中加上</w:t>
      </w:r>
      <w:r>
        <w:t>__declspec(dllexport)</w:t>
      </w:r>
      <w:r>
        <w:rPr>
          <w:rFonts w:hint="eastAsia"/>
        </w:rPr>
        <w:t>，这里不再举例说明；另外一种方式是采用模块定义</w:t>
      </w:r>
      <w:r>
        <w:t xml:space="preserve">(.def) </w:t>
      </w:r>
      <w:r>
        <w:rPr>
          <w:rFonts w:hint="eastAsia"/>
        </w:rPr>
        <w:t>文件声明，</w:t>
      </w:r>
      <w:r>
        <w:t>.def</w:t>
      </w:r>
      <w:r>
        <w:rPr>
          <w:rFonts w:hint="eastAsia"/>
        </w:rPr>
        <w:t>文件为链接器提供了有关被链接程序的导出、属性及其他方面的信息。</w:t>
      </w:r>
    </w:p>
    <w:p w:rsidR="00323647" w:rsidRDefault="00323647" w:rsidP="00615E5D">
      <w:pPr>
        <w:ind w:firstLine="420"/>
      </w:pPr>
    </w:p>
    <w:p w:rsidR="00323647" w:rsidRDefault="00323647" w:rsidP="00615E5D">
      <w:pPr>
        <w:ind w:firstLine="420"/>
      </w:pPr>
      <w:r>
        <w:rPr>
          <w:rFonts w:hint="eastAsia"/>
        </w:rPr>
        <w:t xml:space="preserve">　　下面的代码演示了怎样同</w:t>
      </w:r>
      <w:r>
        <w:t>.def</w:t>
      </w:r>
      <w:r>
        <w:rPr>
          <w:rFonts w:hint="eastAsia"/>
        </w:rPr>
        <w:t>文件将函数</w:t>
      </w:r>
      <w:r>
        <w:t>add</w:t>
      </w:r>
      <w:r>
        <w:rPr>
          <w:rFonts w:hint="eastAsia"/>
        </w:rPr>
        <w:t>声明为</w:t>
      </w:r>
      <w:r>
        <w:t>DLL</w:t>
      </w:r>
      <w:r>
        <w:rPr>
          <w:rFonts w:hint="eastAsia"/>
        </w:rPr>
        <w:t>导出函数（需在</w:t>
      </w:r>
      <w:r>
        <w:t>dllTest</w:t>
      </w:r>
      <w:r>
        <w:rPr>
          <w:rFonts w:hint="eastAsia"/>
        </w:rPr>
        <w:t>工程中添加</w:t>
      </w:r>
      <w:r>
        <w:t>lib.def</w:t>
      </w:r>
      <w:r>
        <w:rPr>
          <w:rFonts w:hint="eastAsia"/>
        </w:rPr>
        <w:t>文件）：</w:t>
      </w:r>
    </w:p>
    <w:p w:rsidR="00323647" w:rsidRDefault="00323647" w:rsidP="00615E5D">
      <w:pPr>
        <w:ind w:firstLine="420"/>
      </w:pPr>
    </w:p>
    <w:p w:rsidR="00323647" w:rsidRDefault="00323647" w:rsidP="00615E5D">
      <w:pPr>
        <w:ind w:firstLine="420"/>
      </w:pPr>
      <w:r>
        <w:t xml:space="preserve">; lib.def : </w:t>
      </w:r>
      <w:r>
        <w:rPr>
          <w:rFonts w:hint="eastAsia"/>
        </w:rPr>
        <w:t>导出</w:t>
      </w:r>
      <w:r>
        <w:t>DLL</w:t>
      </w:r>
      <w:r>
        <w:rPr>
          <w:rFonts w:hint="eastAsia"/>
        </w:rPr>
        <w:t>函数</w:t>
      </w:r>
    </w:p>
    <w:p w:rsidR="00323647" w:rsidRDefault="00323647" w:rsidP="00615E5D">
      <w:pPr>
        <w:ind w:firstLine="420"/>
      </w:pPr>
    </w:p>
    <w:p w:rsidR="00323647" w:rsidRDefault="00323647" w:rsidP="00615E5D">
      <w:pPr>
        <w:ind w:firstLine="420"/>
      </w:pPr>
      <w:r>
        <w:t>LIBRARY dllTest</w:t>
      </w:r>
    </w:p>
    <w:p w:rsidR="00323647" w:rsidRDefault="00323647" w:rsidP="00615E5D">
      <w:pPr>
        <w:ind w:firstLine="420"/>
      </w:pPr>
    </w:p>
    <w:p w:rsidR="00323647" w:rsidRDefault="00323647" w:rsidP="00615E5D">
      <w:pPr>
        <w:ind w:firstLine="420"/>
      </w:pPr>
      <w:r>
        <w:t>EXPORTS</w:t>
      </w:r>
    </w:p>
    <w:p w:rsidR="00323647" w:rsidRDefault="00323647" w:rsidP="00615E5D">
      <w:pPr>
        <w:ind w:firstLine="420"/>
      </w:pPr>
    </w:p>
    <w:p w:rsidR="00323647" w:rsidRDefault="00323647" w:rsidP="00615E5D">
      <w:pPr>
        <w:ind w:firstLine="420"/>
      </w:pPr>
      <w:r>
        <w:t>add @ 1</w:t>
      </w:r>
    </w:p>
    <w:p w:rsidR="00323647" w:rsidRDefault="00323647" w:rsidP="00615E5D">
      <w:pPr>
        <w:ind w:firstLine="420"/>
      </w:pPr>
    </w:p>
    <w:p w:rsidR="00323647" w:rsidRDefault="00323647" w:rsidP="00615E5D">
      <w:pPr>
        <w:ind w:firstLine="420"/>
      </w:pPr>
    </w:p>
    <w:p w:rsidR="00323647" w:rsidRDefault="00323647" w:rsidP="00615E5D">
      <w:pPr>
        <w:ind w:firstLine="420"/>
      </w:pPr>
      <w:r>
        <w:t>.def</w:t>
      </w:r>
      <w:r>
        <w:rPr>
          <w:rFonts w:hint="eastAsia"/>
        </w:rPr>
        <w:t>文件的规则为：</w:t>
      </w:r>
    </w:p>
    <w:p w:rsidR="00323647" w:rsidRDefault="00323647" w:rsidP="00615E5D">
      <w:pPr>
        <w:ind w:firstLine="420"/>
      </w:pPr>
    </w:p>
    <w:p w:rsidR="00323647" w:rsidRDefault="00323647" w:rsidP="00615E5D">
      <w:pPr>
        <w:ind w:firstLine="420"/>
      </w:pPr>
      <w:r>
        <w:rPr>
          <w:rFonts w:hint="eastAsia"/>
        </w:rPr>
        <w:t xml:space="preserve">　　</w:t>
      </w:r>
      <w:r>
        <w:t>(1)LIBRARY</w:t>
      </w:r>
      <w:r>
        <w:rPr>
          <w:rFonts w:hint="eastAsia"/>
        </w:rPr>
        <w:t>语句说明</w:t>
      </w:r>
      <w:r>
        <w:t>.def</w:t>
      </w:r>
      <w:r>
        <w:rPr>
          <w:rFonts w:hint="eastAsia"/>
        </w:rPr>
        <w:t>文件相应的</w:t>
      </w:r>
      <w:r>
        <w:t>DLL</w:t>
      </w:r>
      <w:r>
        <w:rPr>
          <w:rFonts w:hint="eastAsia"/>
        </w:rPr>
        <w:t>；</w:t>
      </w:r>
    </w:p>
    <w:p w:rsidR="00323647" w:rsidRDefault="00323647" w:rsidP="00615E5D">
      <w:pPr>
        <w:ind w:firstLine="420"/>
      </w:pPr>
    </w:p>
    <w:p w:rsidR="00323647" w:rsidRDefault="00323647" w:rsidP="00615E5D">
      <w:pPr>
        <w:ind w:firstLine="420"/>
      </w:pPr>
      <w:r>
        <w:rPr>
          <w:rFonts w:hint="eastAsia"/>
        </w:rPr>
        <w:t xml:space="preserve">　　</w:t>
      </w:r>
      <w:r>
        <w:t>(2)EXPORTS</w:t>
      </w:r>
      <w:r>
        <w:rPr>
          <w:rFonts w:hint="eastAsia"/>
        </w:rPr>
        <w:t>语句后列出要导出函数的名称。可以在</w:t>
      </w:r>
      <w:r>
        <w:t>.def</w:t>
      </w:r>
      <w:r>
        <w:rPr>
          <w:rFonts w:hint="eastAsia"/>
        </w:rPr>
        <w:t>文件中的导出函数名后加</w:t>
      </w:r>
      <w:r>
        <w:t>@n</w:t>
      </w:r>
      <w:r>
        <w:rPr>
          <w:rFonts w:hint="eastAsia"/>
        </w:rPr>
        <w:t>，表示要导出函数的序号为</w:t>
      </w:r>
      <w:r>
        <w:t>n</w:t>
      </w:r>
      <w:r>
        <w:rPr>
          <w:rFonts w:hint="eastAsia"/>
        </w:rPr>
        <w:t>（在进行函数调用时，这个序号将发挥其作用）；</w:t>
      </w:r>
    </w:p>
    <w:p w:rsidR="00323647" w:rsidRDefault="00323647" w:rsidP="00615E5D">
      <w:pPr>
        <w:ind w:firstLine="420"/>
      </w:pPr>
    </w:p>
    <w:p w:rsidR="00323647" w:rsidRDefault="00323647" w:rsidP="00615E5D">
      <w:pPr>
        <w:ind w:firstLine="420"/>
      </w:pPr>
      <w:r>
        <w:rPr>
          <w:rFonts w:hint="eastAsia"/>
        </w:rPr>
        <w:t xml:space="preserve">　　</w:t>
      </w:r>
      <w:r>
        <w:t xml:space="preserve">(3).def </w:t>
      </w:r>
      <w:r>
        <w:rPr>
          <w:rFonts w:hint="eastAsia"/>
        </w:rPr>
        <w:t>文件中的注释由每个注释行开始处的分号</w:t>
      </w:r>
      <w:r>
        <w:t xml:space="preserve"> (;) </w:t>
      </w:r>
      <w:r>
        <w:rPr>
          <w:rFonts w:hint="eastAsia"/>
        </w:rPr>
        <w:t>指定，且注释不能与语句共享一行。</w:t>
      </w:r>
    </w:p>
    <w:p w:rsidR="00323647" w:rsidRDefault="00323647" w:rsidP="00615E5D">
      <w:pPr>
        <w:ind w:firstLine="420"/>
      </w:pPr>
    </w:p>
    <w:p w:rsidR="00323647" w:rsidRDefault="00323647" w:rsidP="00615E5D">
      <w:pPr>
        <w:ind w:firstLine="420"/>
      </w:pPr>
      <w:r>
        <w:rPr>
          <w:rFonts w:hint="eastAsia"/>
        </w:rPr>
        <w:t xml:space="preserve">　　由此可以看出，例子中</w:t>
      </w:r>
      <w:r>
        <w:t>lib.def</w:t>
      </w:r>
      <w:r>
        <w:rPr>
          <w:rFonts w:hint="eastAsia"/>
        </w:rPr>
        <w:t>文件的含义为生成名为“</w:t>
      </w:r>
      <w:r>
        <w:t>dllTest</w:t>
      </w:r>
      <w:r>
        <w:rPr>
          <w:rFonts w:hint="eastAsia"/>
        </w:rPr>
        <w:t>”的动态链接库，导出其中的</w:t>
      </w:r>
      <w:r>
        <w:t>add</w:t>
      </w:r>
      <w:r>
        <w:rPr>
          <w:rFonts w:hint="eastAsia"/>
        </w:rPr>
        <w:t>函数，并指定</w:t>
      </w:r>
      <w:r>
        <w:t>add</w:t>
      </w:r>
      <w:r>
        <w:rPr>
          <w:rFonts w:hint="eastAsia"/>
        </w:rPr>
        <w:t>函数的序号为</w:t>
      </w:r>
      <w:r>
        <w:t>1</w:t>
      </w:r>
      <w:r>
        <w:rPr>
          <w:rFonts w:hint="eastAsia"/>
        </w:rPr>
        <w:t>。</w:t>
      </w:r>
    </w:p>
    <w:p w:rsidR="00323647" w:rsidRDefault="00323647" w:rsidP="00615E5D">
      <w:pPr>
        <w:ind w:firstLine="420"/>
      </w:pPr>
    </w:p>
    <w:p w:rsidR="00323647" w:rsidRDefault="00323647" w:rsidP="00615E5D">
      <w:pPr>
        <w:ind w:firstLine="420"/>
      </w:pPr>
      <w:r>
        <w:t>4.3 DLL</w:t>
      </w:r>
      <w:r>
        <w:rPr>
          <w:rFonts w:hint="eastAsia"/>
        </w:rPr>
        <w:t>的调用方式</w:t>
      </w:r>
    </w:p>
    <w:p w:rsidR="00323647" w:rsidRDefault="00323647" w:rsidP="00615E5D">
      <w:pPr>
        <w:ind w:firstLine="420"/>
      </w:pPr>
    </w:p>
    <w:p w:rsidR="00323647" w:rsidRDefault="00323647" w:rsidP="00615E5D">
      <w:pPr>
        <w:ind w:firstLine="420"/>
      </w:pPr>
      <w:r>
        <w:rPr>
          <w:rFonts w:hint="eastAsia"/>
        </w:rPr>
        <w:t xml:space="preserve">　　在</w:t>
      </w:r>
      <w:r>
        <w:t>4.1</w:t>
      </w:r>
      <w:r>
        <w:rPr>
          <w:rFonts w:hint="eastAsia"/>
        </w:rPr>
        <w:t>节的例子中我们看到了由“</w:t>
      </w:r>
      <w:r>
        <w:t>LoadLibrary-GetProcAddress-FreeLibrary</w:t>
      </w:r>
      <w:r>
        <w:rPr>
          <w:rFonts w:hint="eastAsia"/>
        </w:rPr>
        <w:t>”系统</w:t>
      </w:r>
      <w:r>
        <w:t>Api</w:t>
      </w:r>
      <w:r>
        <w:rPr>
          <w:rFonts w:hint="eastAsia"/>
        </w:rPr>
        <w:t>提供的三位一体“</w:t>
      </w:r>
      <w:r>
        <w:t>DLL</w:t>
      </w:r>
      <w:r>
        <w:rPr>
          <w:rFonts w:hint="eastAsia"/>
        </w:rPr>
        <w:t>加载</w:t>
      </w:r>
      <w:r>
        <w:t>-DLL</w:t>
      </w:r>
      <w:r>
        <w:rPr>
          <w:rFonts w:hint="eastAsia"/>
        </w:rPr>
        <w:t>函数地址获取</w:t>
      </w:r>
      <w:r>
        <w:t>-DLL</w:t>
      </w:r>
      <w:r>
        <w:rPr>
          <w:rFonts w:hint="eastAsia"/>
        </w:rPr>
        <w:t>释放”方式，这种调用方式称为</w:t>
      </w:r>
      <w:r>
        <w:t>DLL</w:t>
      </w:r>
      <w:r>
        <w:rPr>
          <w:rFonts w:hint="eastAsia"/>
        </w:rPr>
        <w:t>的动态调用。</w:t>
      </w:r>
    </w:p>
    <w:p w:rsidR="00323647" w:rsidRDefault="00323647" w:rsidP="00615E5D">
      <w:pPr>
        <w:ind w:firstLine="420"/>
      </w:pPr>
    </w:p>
    <w:p w:rsidR="00323647" w:rsidRDefault="00323647" w:rsidP="00615E5D">
      <w:pPr>
        <w:ind w:firstLine="420"/>
      </w:pPr>
      <w:r>
        <w:rPr>
          <w:rFonts w:hint="eastAsia"/>
        </w:rPr>
        <w:t xml:space="preserve">　　动态调用方式的特点是完全由编程者用</w:t>
      </w:r>
      <w:r>
        <w:t xml:space="preserve"> API </w:t>
      </w:r>
      <w:r>
        <w:rPr>
          <w:rFonts w:hint="eastAsia"/>
        </w:rPr>
        <w:t>函数加载和卸载</w:t>
      </w:r>
      <w:r>
        <w:t xml:space="preserve"> DLL</w:t>
      </w:r>
      <w:r>
        <w:rPr>
          <w:rFonts w:hint="eastAsia"/>
        </w:rPr>
        <w:t>，程序员可以决定</w:t>
      </w:r>
      <w:r>
        <w:t xml:space="preserve"> DLL </w:t>
      </w:r>
      <w:r>
        <w:rPr>
          <w:rFonts w:hint="eastAsia"/>
        </w:rPr>
        <w:t>文件何时加载或不加载，显式链接在运行时决定加载哪个</w:t>
      </w:r>
      <w:r>
        <w:t xml:space="preserve"> DLL </w:t>
      </w:r>
      <w:r>
        <w:rPr>
          <w:rFonts w:hint="eastAsia"/>
        </w:rPr>
        <w:t>文件。</w:t>
      </w:r>
    </w:p>
    <w:p w:rsidR="00323647" w:rsidRDefault="00323647" w:rsidP="00615E5D">
      <w:pPr>
        <w:ind w:firstLine="420"/>
      </w:pPr>
    </w:p>
    <w:p w:rsidR="00323647" w:rsidRDefault="00323647" w:rsidP="00615E5D">
      <w:pPr>
        <w:ind w:firstLine="420"/>
      </w:pPr>
      <w:r>
        <w:rPr>
          <w:rFonts w:hint="eastAsia"/>
        </w:rPr>
        <w:t xml:space="preserve">　　与动态调用方式相对应的就是静态调用方式，“有动必有静”，这来源于物质世界的对立统一。“动与静”，其对立与统一竟无数次在技术领域里得到验证，譬如静态</w:t>
      </w:r>
      <w:r>
        <w:t>IP</w:t>
      </w:r>
      <w:r>
        <w:rPr>
          <w:rFonts w:hint="eastAsia"/>
        </w:rPr>
        <w:t>与</w:t>
      </w:r>
      <w:r>
        <w:t>DHCP</w:t>
      </w:r>
      <w:r>
        <w:rPr>
          <w:rFonts w:hint="eastAsia"/>
        </w:rPr>
        <w:t>、静态路由与动态路由等。从前文我们已经知道，库也分为静态库与动态库</w:t>
      </w:r>
      <w:r>
        <w:t>DLL</w:t>
      </w:r>
      <w:r>
        <w:rPr>
          <w:rFonts w:hint="eastAsia"/>
        </w:rPr>
        <w:t>，而想不到，深入到</w:t>
      </w:r>
      <w:r>
        <w:t>DLL</w:t>
      </w:r>
      <w:r>
        <w:rPr>
          <w:rFonts w:hint="eastAsia"/>
        </w:rPr>
        <w:t>内部，其调用方式也分为静态与动态。“动与静”，无处不在。《周易》已认识到有动必有静的动静平衡观，《易．系辞》曰：“动静有常，刚柔断矣”。哲学意味着一种普遍的真理，因此，我们经常可以在枯燥的技术领域看到哲学的影子。</w:t>
      </w:r>
    </w:p>
    <w:p w:rsidR="00323647" w:rsidRDefault="00323647" w:rsidP="00615E5D">
      <w:pPr>
        <w:ind w:firstLine="420"/>
      </w:pPr>
    </w:p>
    <w:p w:rsidR="00323647" w:rsidRDefault="00323647" w:rsidP="00615E5D">
      <w:pPr>
        <w:ind w:firstLine="420"/>
      </w:pPr>
      <w:r>
        <w:rPr>
          <w:rFonts w:hint="eastAsia"/>
        </w:rPr>
        <w:t xml:space="preserve">　　静态调用方式的特点是由编译系统完成对</w:t>
      </w:r>
      <w:r>
        <w:t>DLL</w:t>
      </w:r>
      <w:r>
        <w:rPr>
          <w:rFonts w:hint="eastAsia"/>
        </w:rPr>
        <w:t>的加载和应用程序结束时</w:t>
      </w:r>
      <w:r>
        <w:t xml:space="preserve"> DLL </w:t>
      </w:r>
      <w:r>
        <w:rPr>
          <w:rFonts w:hint="eastAsia"/>
        </w:rPr>
        <w:t>的卸载。当调用某</w:t>
      </w:r>
      <w:r>
        <w:t>DLL</w:t>
      </w:r>
      <w:r>
        <w:rPr>
          <w:rFonts w:hint="eastAsia"/>
        </w:rPr>
        <w:t>的应用程序结束时，若系统中还有其它程序使用该</w:t>
      </w:r>
      <w:r>
        <w:t xml:space="preserve"> DLL</w:t>
      </w:r>
      <w:r>
        <w:rPr>
          <w:rFonts w:hint="eastAsia"/>
        </w:rPr>
        <w:t>，则</w:t>
      </w:r>
      <w:r>
        <w:t>Windows</w:t>
      </w:r>
      <w:r>
        <w:rPr>
          <w:rFonts w:hint="eastAsia"/>
        </w:rPr>
        <w:t>对</w:t>
      </w:r>
      <w:r>
        <w:t>DLL</w:t>
      </w:r>
      <w:r>
        <w:rPr>
          <w:rFonts w:hint="eastAsia"/>
        </w:rPr>
        <w:t>的应用记录减</w:t>
      </w:r>
      <w:r>
        <w:t>1</w:t>
      </w:r>
      <w:r>
        <w:rPr>
          <w:rFonts w:hint="eastAsia"/>
        </w:rPr>
        <w:t>，直到所有使用该</w:t>
      </w:r>
      <w:r>
        <w:t>DLL</w:t>
      </w:r>
      <w:r>
        <w:rPr>
          <w:rFonts w:hint="eastAsia"/>
        </w:rPr>
        <w:t>的程序都结束时才释放它。静态调用方式简单实用，但不如动态调用方式灵活。</w:t>
      </w:r>
    </w:p>
    <w:p w:rsidR="00323647" w:rsidRDefault="00323647" w:rsidP="00615E5D">
      <w:pPr>
        <w:ind w:firstLine="420"/>
      </w:pPr>
    </w:p>
    <w:p w:rsidR="00323647" w:rsidRDefault="00323647" w:rsidP="00615E5D">
      <w:pPr>
        <w:ind w:firstLine="420"/>
      </w:pPr>
      <w:r>
        <w:rPr>
          <w:rFonts w:hint="eastAsia"/>
        </w:rPr>
        <w:t xml:space="preserve">　　下面我们来看看静态调用的例子（单击此处下载本工程附件），将编译</w:t>
      </w:r>
      <w:r>
        <w:t>dllTest</w:t>
      </w:r>
      <w:r>
        <w:rPr>
          <w:rFonts w:hint="eastAsia"/>
        </w:rPr>
        <w:t>工程所生成的</w:t>
      </w:r>
      <w:r>
        <w:t>.lib</w:t>
      </w:r>
      <w:r>
        <w:rPr>
          <w:rFonts w:hint="eastAsia"/>
        </w:rPr>
        <w:t>和</w:t>
      </w:r>
      <w:r>
        <w:t>.dll</w:t>
      </w:r>
      <w:r>
        <w:rPr>
          <w:rFonts w:hint="eastAsia"/>
        </w:rPr>
        <w:t>文件拷入</w:t>
      </w:r>
      <w:r>
        <w:t>dllCall</w:t>
      </w:r>
      <w:r>
        <w:rPr>
          <w:rFonts w:hint="eastAsia"/>
        </w:rPr>
        <w:t>工程所在的路径，</w:t>
      </w:r>
      <w:r>
        <w:t>dllCall</w:t>
      </w:r>
      <w:r>
        <w:rPr>
          <w:rFonts w:hint="eastAsia"/>
        </w:rPr>
        <w:t>执行下列代码：</w:t>
      </w:r>
    </w:p>
    <w:p w:rsidR="00323647" w:rsidRDefault="00323647" w:rsidP="00615E5D">
      <w:pPr>
        <w:ind w:firstLine="420"/>
      </w:pPr>
    </w:p>
    <w:p w:rsidR="00323647" w:rsidRDefault="00323647" w:rsidP="00615E5D">
      <w:pPr>
        <w:ind w:firstLine="420"/>
      </w:pPr>
      <w:r>
        <w:t xml:space="preserve">#pragma comment(lib,"dllTest.lib") </w:t>
      </w:r>
    </w:p>
    <w:p w:rsidR="00323647" w:rsidRDefault="00323647" w:rsidP="00615E5D">
      <w:pPr>
        <w:ind w:firstLine="420"/>
      </w:pPr>
    </w:p>
    <w:p w:rsidR="00323647" w:rsidRDefault="00323647" w:rsidP="00615E5D">
      <w:pPr>
        <w:ind w:firstLine="420"/>
      </w:pPr>
      <w:r>
        <w:t>//.lib</w:t>
      </w:r>
      <w:r>
        <w:rPr>
          <w:rFonts w:hint="eastAsia"/>
        </w:rPr>
        <w:t>文件中仅仅是关于其对应</w:t>
      </w:r>
      <w:r>
        <w:t>DLL</w:t>
      </w:r>
      <w:r>
        <w:rPr>
          <w:rFonts w:hint="eastAsia"/>
        </w:rPr>
        <w:t>文件中函数的重定位信息</w:t>
      </w:r>
    </w:p>
    <w:p w:rsidR="00323647" w:rsidRDefault="00323647" w:rsidP="00615E5D">
      <w:pPr>
        <w:ind w:firstLine="420"/>
      </w:pPr>
    </w:p>
    <w:p w:rsidR="00323647" w:rsidRDefault="00323647" w:rsidP="00615E5D">
      <w:pPr>
        <w:ind w:firstLine="420"/>
      </w:pPr>
      <w:r>
        <w:t xml:space="preserve">extern "C" __declspec(dllimport) add(int x,int y); </w:t>
      </w:r>
    </w:p>
    <w:p w:rsidR="00323647" w:rsidRDefault="00323647" w:rsidP="00615E5D">
      <w:pPr>
        <w:ind w:firstLine="420"/>
      </w:pPr>
    </w:p>
    <w:p w:rsidR="00323647" w:rsidRDefault="00323647" w:rsidP="00615E5D">
      <w:pPr>
        <w:ind w:firstLine="420"/>
      </w:pPr>
      <w:r>
        <w:t>int main(int argc, char* argv[])</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 xml:space="preserve">int result = add(2,3); </w:t>
      </w:r>
    </w:p>
    <w:p w:rsidR="00323647" w:rsidRDefault="00323647" w:rsidP="00615E5D">
      <w:pPr>
        <w:ind w:firstLine="420"/>
      </w:pPr>
    </w:p>
    <w:p w:rsidR="00323647" w:rsidRDefault="00323647" w:rsidP="00615E5D">
      <w:pPr>
        <w:ind w:firstLine="420"/>
      </w:pPr>
      <w:r>
        <w:t>printf("%d",result);</w:t>
      </w:r>
    </w:p>
    <w:p w:rsidR="00323647" w:rsidRDefault="00323647" w:rsidP="00615E5D">
      <w:pPr>
        <w:ind w:firstLine="420"/>
      </w:pPr>
    </w:p>
    <w:p w:rsidR="00323647" w:rsidRDefault="00323647" w:rsidP="00615E5D">
      <w:pPr>
        <w:ind w:firstLine="420"/>
      </w:pPr>
      <w:r>
        <w:t>return 0;</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由上述代码可以看出，静态调用方式的顺利进行需要完成两个动作：</w:t>
      </w:r>
    </w:p>
    <w:p w:rsidR="00323647" w:rsidRDefault="00323647" w:rsidP="00615E5D">
      <w:pPr>
        <w:ind w:firstLine="420"/>
      </w:pPr>
    </w:p>
    <w:p w:rsidR="00323647" w:rsidRDefault="00323647" w:rsidP="00615E5D">
      <w:pPr>
        <w:ind w:firstLine="420"/>
      </w:pPr>
      <w:r>
        <w:rPr>
          <w:rFonts w:hint="eastAsia"/>
        </w:rPr>
        <w:t xml:space="preserve">　　</w:t>
      </w:r>
      <w:r>
        <w:t>(1)</w:t>
      </w:r>
      <w:r>
        <w:rPr>
          <w:rFonts w:hint="eastAsia"/>
        </w:rPr>
        <w:t>告诉编译器与</w:t>
      </w:r>
      <w:r>
        <w:t>DLL</w:t>
      </w:r>
      <w:r>
        <w:rPr>
          <w:rFonts w:hint="eastAsia"/>
        </w:rPr>
        <w:t>相对应的</w:t>
      </w:r>
      <w:r>
        <w:t>.lib</w:t>
      </w:r>
      <w:r>
        <w:rPr>
          <w:rFonts w:hint="eastAsia"/>
        </w:rPr>
        <w:t>文件所在的路径及文件名，</w:t>
      </w:r>
      <w:r>
        <w:t>#pragma comment(lib,"dllTest.lib")</w:t>
      </w:r>
      <w:r>
        <w:rPr>
          <w:rFonts w:hint="eastAsia"/>
        </w:rPr>
        <w:t>就是起这个作用。</w:t>
      </w:r>
    </w:p>
    <w:p w:rsidR="00323647" w:rsidRDefault="00323647" w:rsidP="00615E5D">
      <w:pPr>
        <w:ind w:firstLine="420"/>
      </w:pPr>
    </w:p>
    <w:p w:rsidR="00323647" w:rsidRDefault="00323647" w:rsidP="00615E5D">
      <w:pPr>
        <w:ind w:firstLine="420"/>
      </w:pPr>
      <w:r>
        <w:rPr>
          <w:rFonts w:hint="eastAsia"/>
        </w:rPr>
        <w:t xml:space="preserve">　　程序员在建立一个</w:t>
      </w:r>
      <w:r>
        <w:t>DLL</w:t>
      </w:r>
      <w:r>
        <w:rPr>
          <w:rFonts w:hint="eastAsia"/>
        </w:rPr>
        <w:t>文件时，连接器会自动为其生成一个对应的</w:t>
      </w:r>
      <w:r>
        <w:t>.lib</w:t>
      </w:r>
      <w:r>
        <w:rPr>
          <w:rFonts w:hint="eastAsia"/>
        </w:rPr>
        <w:t>文件，该文件包含了</w:t>
      </w:r>
      <w:r>
        <w:t xml:space="preserve">DLL </w:t>
      </w:r>
      <w:r>
        <w:rPr>
          <w:rFonts w:hint="eastAsia"/>
        </w:rPr>
        <w:t>导出函数的符号名及序号（并不含有实际的代码）。在应用程序里，</w:t>
      </w:r>
      <w:r>
        <w:t>.lib</w:t>
      </w:r>
      <w:r>
        <w:rPr>
          <w:rFonts w:hint="eastAsia"/>
        </w:rPr>
        <w:t>文件将作为</w:t>
      </w:r>
      <w:r>
        <w:t>DLL</w:t>
      </w:r>
      <w:r>
        <w:rPr>
          <w:rFonts w:hint="eastAsia"/>
        </w:rPr>
        <w:t>的替代文件参与编译。</w:t>
      </w:r>
    </w:p>
    <w:p w:rsidR="00323647" w:rsidRDefault="00323647" w:rsidP="00615E5D">
      <w:pPr>
        <w:ind w:firstLine="420"/>
      </w:pPr>
    </w:p>
    <w:p w:rsidR="00323647" w:rsidRDefault="00323647" w:rsidP="00615E5D">
      <w:pPr>
        <w:ind w:firstLine="420"/>
      </w:pPr>
      <w:r>
        <w:rPr>
          <w:rFonts w:hint="eastAsia"/>
        </w:rPr>
        <w:t xml:space="preserve">　　</w:t>
      </w:r>
      <w:r>
        <w:t>(2)</w:t>
      </w:r>
      <w:r>
        <w:rPr>
          <w:rFonts w:hint="eastAsia"/>
        </w:rPr>
        <w:t>声明导入函数，</w:t>
      </w:r>
      <w:r>
        <w:t>extern "C" __declspec(dllimport) add(int x,int y)</w:t>
      </w:r>
      <w:r>
        <w:rPr>
          <w:rFonts w:hint="eastAsia"/>
        </w:rPr>
        <w:t>语句中的</w:t>
      </w:r>
      <w:r>
        <w:t>__declspec(dllimport)</w:t>
      </w:r>
      <w:r>
        <w:rPr>
          <w:rFonts w:hint="eastAsia"/>
        </w:rPr>
        <w:t>发挥这个作用。</w:t>
      </w:r>
    </w:p>
    <w:p w:rsidR="00323647" w:rsidRDefault="00323647" w:rsidP="00615E5D">
      <w:pPr>
        <w:ind w:firstLine="420"/>
      </w:pPr>
    </w:p>
    <w:p w:rsidR="00323647" w:rsidRDefault="00323647" w:rsidP="00615E5D">
      <w:pPr>
        <w:ind w:firstLine="420"/>
      </w:pPr>
      <w:r>
        <w:rPr>
          <w:rFonts w:hint="eastAsia"/>
        </w:rPr>
        <w:t xml:space="preserve">　　静态调用方式不再需要使用系统</w:t>
      </w:r>
      <w:r>
        <w:t>API</w:t>
      </w:r>
      <w:r>
        <w:rPr>
          <w:rFonts w:hint="eastAsia"/>
        </w:rPr>
        <w:t>来加载、卸载</w:t>
      </w:r>
      <w:r>
        <w:t>DLL</w:t>
      </w:r>
      <w:r>
        <w:rPr>
          <w:rFonts w:hint="eastAsia"/>
        </w:rPr>
        <w:t>以及获取</w:t>
      </w:r>
      <w:r>
        <w:t>DLL</w:t>
      </w:r>
      <w:r>
        <w:rPr>
          <w:rFonts w:hint="eastAsia"/>
        </w:rPr>
        <w:t>中导出函数的地址。这是因为，当程序员通过静态链接方式编译生成应用程序时，应用程序中调用的与</w:t>
      </w:r>
      <w:r>
        <w:t>.lib</w:t>
      </w:r>
      <w:r>
        <w:rPr>
          <w:rFonts w:hint="eastAsia"/>
        </w:rPr>
        <w:t>文件中导出符号相匹配的函数符号将进入到生成的</w:t>
      </w:r>
      <w:r>
        <w:t xml:space="preserve">EXE </w:t>
      </w:r>
      <w:r>
        <w:rPr>
          <w:rFonts w:hint="eastAsia"/>
        </w:rPr>
        <w:t>文件中，</w:t>
      </w:r>
      <w:r>
        <w:t>.lib</w:t>
      </w:r>
      <w:r>
        <w:rPr>
          <w:rFonts w:hint="eastAsia"/>
        </w:rPr>
        <w:t>文件中所包含的与之对应的</w:t>
      </w:r>
      <w:r>
        <w:t>DLL</w:t>
      </w:r>
      <w:r>
        <w:rPr>
          <w:rFonts w:hint="eastAsia"/>
        </w:rPr>
        <w:t>文件的文件名也被编译器存储在</w:t>
      </w:r>
      <w:r>
        <w:t xml:space="preserve"> EXE</w:t>
      </w:r>
      <w:r>
        <w:rPr>
          <w:rFonts w:hint="eastAsia"/>
        </w:rPr>
        <w:t>文件内部。当应用程序运行过程中需要加载</w:t>
      </w:r>
      <w:r>
        <w:t>DLL</w:t>
      </w:r>
      <w:r>
        <w:rPr>
          <w:rFonts w:hint="eastAsia"/>
        </w:rPr>
        <w:t>文件时，</w:t>
      </w:r>
      <w:r>
        <w:t>Windows</w:t>
      </w:r>
      <w:r>
        <w:rPr>
          <w:rFonts w:hint="eastAsia"/>
        </w:rPr>
        <w:t>将根据这些信息发现并加载</w:t>
      </w:r>
      <w:r>
        <w:t>DLL</w:t>
      </w:r>
      <w:r>
        <w:rPr>
          <w:rFonts w:hint="eastAsia"/>
        </w:rPr>
        <w:t>，然后通过符号名实现对</w:t>
      </w:r>
      <w:r>
        <w:t xml:space="preserve">DLL </w:t>
      </w:r>
      <w:r>
        <w:rPr>
          <w:rFonts w:hint="eastAsia"/>
        </w:rPr>
        <w:t>函数的动态链接。这样，</w:t>
      </w:r>
      <w:r>
        <w:t>EXE</w:t>
      </w:r>
      <w:r>
        <w:rPr>
          <w:rFonts w:hint="eastAsia"/>
        </w:rPr>
        <w:t>将能直接通过函数名调用</w:t>
      </w:r>
      <w:r>
        <w:t>DLL</w:t>
      </w:r>
      <w:r>
        <w:rPr>
          <w:rFonts w:hint="eastAsia"/>
        </w:rPr>
        <w:t>的输出函数，就象调用程序内部的其他函数一样。</w:t>
      </w:r>
    </w:p>
    <w:p w:rsidR="00323647" w:rsidRDefault="00323647" w:rsidP="00615E5D">
      <w:pPr>
        <w:ind w:firstLine="420"/>
      </w:pPr>
    </w:p>
    <w:p w:rsidR="00323647" w:rsidRDefault="00323647" w:rsidP="00615E5D">
      <w:pPr>
        <w:ind w:firstLine="420"/>
      </w:pPr>
      <w:r>
        <w:t>4.4 DllMain</w:t>
      </w:r>
      <w:r>
        <w:rPr>
          <w:rFonts w:hint="eastAsia"/>
        </w:rPr>
        <w:t>函数</w:t>
      </w:r>
    </w:p>
    <w:p w:rsidR="00323647" w:rsidRDefault="00323647" w:rsidP="00615E5D">
      <w:pPr>
        <w:ind w:firstLine="420"/>
      </w:pPr>
    </w:p>
    <w:p w:rsidR="00323647" w:rsidRDefault="00323647" w:rsidP="00615E5D">
      <w:pPr>
        <w:ind w:firstLine="420"/>
      </w:pPr>
      <w:r>
        <w:rPr>
          <w:rFonts w:hint="eastAsia"/>
        </w:rPr>
        <w:t xml:space="preserve">　　</w:t>
      </w:r>
      <w:r>
        <w:t>Windows</w:t>
      </w:r>
      <w:r>
        <w:rPr>
          <w:rFonts w:hint="eastAsia"/>
        </w:rPr>
        <w:t>在加载</w:t>
      </w:r>
      <w:r>
        <w:t>DLL</w:t>
      </w:r>
      <w:r>
        <w:rPr>
          <w:rFonts w:hint="eastAsia"/>
        </w:rPr>
        <w:t>的时候，需要一个入口函数，就如同控制台或</w:t>
      </w:r>
      <w:r>
        <w:t>DOS</w:t>
      </w:r>
      <w:r>
        <w:rPr>
          <w:rFonts w:hint="eastAsia"/>
        </w:rPr>
        <w:t>程序需要</w:t>
      </w:r>
      <w:r>
        <w:t>main</w:t>
      </w:r>
      <w:r>
        <w:rPr>
          <w:rFonts w:hint="eastAsia"/>
        </w:rPr>
        <w:t>函数、</w:t>
      </w:r>
      <w:r>
        <w:t>WIN32</w:t>
      </w:r>
      <w:r>
        <w:rPr>
          <w:rFonts w:hint="eastAsia"/>
        </w:rPr>
        <w:t>程序需要</w:t>
      </w:r>
      <w:r>
        <w:t>WinMain</w:t>
      </w:r>
      <w:r>
        <w:rPr>
          <w:rFonts w:hint="eastAsia"/>
        </w:rPr>
        <w:t>函数一样。在前面的例子中，</w:t>
      </w:r>
      <w:r>
        <w:t>DLL</w:t>
      </w:r>
      <w:r>
        <w:rPr>
          <w:rFonts w:hint="eastAsia"/>
        </w:rPr>
        <w:t>并没有提供</w:t>
      </w:r>
      <w:r>
        <w:t>DllMain</w:t>
      </w:r>
      <w:r>
        <w:rPr>
          <w:rFonts w:hint="eastAsia"/>
        </w:rPr>
        <w:t>函数，应用工程也能成功引用</w:t>
      </w:r>
      <w:r>
        <w:t>DLL</w:t>
      </w:r>
      <w:r>
        <w:rPr>
          <w:rFonts w:hint="eastAsia"/>
        </w:rPr>
        <w:t>，这是因为</w:t>
      </w:r>
      <w:r>
        <w:t>Windows</w:t>
      </w:r>
      <w:r>
        <w:rPr>
          <w:rFonts w:hint="eastAsia"/>
        </w:rPr>
        <w:t>在找不到</w:t>
      </w:r>
      <w:r>
        <w:t>DllMain</w:t>
      </w:r>
      <w:r>
        <w:rPr>
          <w:rFonts w:hint="eastAsia"/>
        </w:rPr>
        <w:t>的时候，系统会从其它运行库中引入一个不做任何操作的缺省</w:t>
      </w:r>
      <w:r>
        <w:t>DllMain</w:t>
      </w:r>
      <w:r>
        <w:rPr>
          <w:rFonts w:hint="eastAsia"/>
        </w:rPr>
        <w:t>函数版本，并不意味着</w:t>
      </w:r>
      <w:r>
        <w:t>DLL</w:t>
      </w:r>
      <w:r>
        <w:rPr>
          <w:rFonts w:hint="eastAsia"/>
        </w:rPr>
        <w:t>可以放弃</w:t>
      </w:r>
      <w:r>
        <w:t>DllMain</w:t>
      </w:r>
      <w:r>
        <w:rPr>
          <w:rFonts w:hint="eastAsia"/>
        </w:rPr>
        <w:t>函数。</w:t>
      </w:r>
    </w:p>
    <w:p w:rsidR="00323647" w:rsidRDefault="00323647" w:rsidP="00615E5D">
      <w:pPr>
        <w:ind w:firstLine="420"/>
      </w:pPr>
    </w:p>
    <w:p w:rsidR="00323647" w:rsidRDefault="00323647" w:rsidP="00615E5D">
      <w:pPr>
        <w:ind w:firstLine="420"/>
      </w:pPr>
      <w:r>
        <w:rPr>
          <w:rFonts w:hint="eastAsia"/>
        </w:rPr>
        <w:t xml:space="preserve">　　根据编写规范，</w:t>
      </w:r>
      <w:r>
        <w:t>Windows</w:t>
      </w:r>
      <w:r>
        <w:rPr>
          <w:rFonts w:hint="eastAsia"/>
        </w:rPr>
        <w:t>必须查找并执行</w:t>
      </w:r>
      <w:r>
        <w:t>DLL</w:t>
      </w:r>
      <w:r>
        <w:rPr>
          <w:rFonts w:hint="eastAsia"/>
        </w:rPr>
        <w:t>里的</w:t>
      </w:r>
      <w:r>
        <w:t>DllMain</w:t>
      </w:r>
      <w:r>
        <w:rPr>
          <w:rFonts w:hint="eastAsia"/>
        </w:rPr>
        <w:t>函数作为加载</w:t>
      </w:r>
      <w:r>
        <w:t>DLL</w:t>
      </w:r>
      <w:r>
        <w:rPr>
          <w:rFonts w:hint="eastAsia"/>
        </w:rPr>
        <w:t>的依据，它使得</w:t>
      </w:r>
      <w:r>
        <w:t>DLL</w:t>
      </w:r>
      <w:r>
        <w:rPr>
          <w:rFonts w:hint="eastAsia"/>
        </w:rPr>
        <w:t>得以保留在内存里。这个函数并不属于导出函数，而是</w:t>
      </w:r>
      <w:r>
        <w:t>DLL</w:t>
      </w:r>
      <w:r>
        <w:rPr>
          <w:rFonts w:hint="eastAsia"/>
        </w:rPr>
        <w:t>的内部函数。这意味着不能直接在应用工程中引用</w:t>
      </w:r>
      <w:r>
        <w:t>DllMain</w:t>
      </w:r>
      <w:r>
        <w:rPr>
          <w:rFonts w:hint="eastAsia"/>
        </w:rPr>
        <w:t>函数，</w:t>
      </w:r>
      <w:r>
        <w:t>DllMain</w:t>
      </w:r>
      <w:r>
        <w:rPr>
          <w:rFonts w:hint="eastAsia"/>
        </w:rPr>
        <w:t>是自动被调用的。</w:t>
      </w:r>
    </w:p>
    <w:p w:rsidR="00323647" w:rsidRDefault="00323647" w:rsidP="00615E5D">
      <w:pPr>
        <w:ind w:firstLine="420"/>
      </w:pPr>
    </w:p>
    <w:p w:rsidR="00323647" w:rsidRDefault="00323647" w:rsidP="00615E5D">
      <w:pPr>
        <w:ind w:firstLine="420"/>
      </w:pPr>
      <w:r>
        <w:rPr>
          <w:rFonts w:hint="eastAsia"/>
        </w:rPr>
        <w:t xml:space="preserve">　　我们来看一个</w:t>
      </w:r>
      <w:r>
        <w:t>DllMain</w:t>
      </w:r>
      <w:r>
        <w:rPr>
          <w:rFonts w:hint="eastAsia"/>
        </w:rPr>
        <w:t>函数的例子（单击此处下载本工程附件）。</w:t>
      </w:r>
    </w:p>
    <w:p w:rsidR="00323647" w:rsidRDefault="00323647" w:rsidP="00615E5D">
      <w:pPr>
        <w:ind w:firstLine="420"/>
      </w:pPr>
    </w:p>
    <w:p w:rsidR="00323647" w:rsidRDefault="00323647" w:rsidP="00615E5D">
      <w:pPr>
        <w:ind w:firstLine="420"/>
      </w:pPr>
      <w:r>
        <w:t xml:space="preserve">BOOL APIENTRY DllMain( HANDLE hModule, </w:t>
      </w:r>
    </w:p>
    <w:p w:rsidR="00323647" w:rsidRDefault="00323647" w:rsidP="00615E5D">
      <w:pPr>
        <w:ind w:firstLine="420"/>
      </w:pPr>
    </w:p>
    <w:p w:rsidR="00323647" w:rsidRDefault="00323647" w:rsidP="00615E5D">
      <w:pPr>
        <w:ind w:firstLine="420"/>
      </w:pPr>
      <w:r>
        <w:t xml:space="preserve">DWORD ul_reason_for_call, </w:t>
      </w:r>
    </w:p>
    <w:p w:rsidR="00323647" w:rsidRDefault="00323647" w:rsidP="00615E5D">
      <w:pPr>
        <w:ind w:firstLine="420"/>
      </w:pPr>
    </w:p>
    <w:p w:rsidR="00323647" w:rsidRDefault="00323647" w:rsidP="00615E5D">
      <w:pPr>
        <w:ind w:firstLine="420"/>
      </w:pPr>
      <w:r>
        <w:t>LPVOID lpReserved</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switch (ul_reason_for_call)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case DLL_PROCESS_ATTACH:</w:t>
      </w:r>
    </w:p>
    <w:p w:rsidR="00323647" w:rsidRDefault="00323647" w:rsidP="00615E5D">
      <w:pPr>
        <w:ind w:firstLine="420"/>
      </w:pPr>
    </w:p>
    <w:p w:rsidR="00323647" w:rsidRDefault="00323647" w:rsidP="00615E5D">
      <w:pPr>
        <w:ind w:firstLine="420"/>
      </w:pPr>
      <w:r>
        <w:t>printf("\nprocess attach of dll");</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case DLL_THREAD_ATTACH:</w:t>
      </w:r>
    </w:p>
    <w:p w:rsidR="00323647" w:rsidRDefault="00323647" w:rsidP="00615E5D">
      <w:pPr>
        <w:ind w:firstLine="420"/>
      </w:pPr>
    </w:p>
    <w:p w:rsidR="00323647" w:rsidRDefault="00323647" w:rsidP="00615E5D">
      <w:pPr>
        <w:ind w:firstLine="420"/>
      </w:pPr>
      <w:r>
        <w:t>printf("\nthread attach of dll");</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case DLL_THREAD_DETACH:</w:t>
      </w:r>
    </w:p>
    <w:p w:rsidR="00323647" w:rsidRDefault="00323647" w:rsidP="00615E5D">
      <w:pPr>
        <w:ind w:firstLine="420"/>
      </w:pPr>
    </w:p>
    <w:p w:rsidR="00323647" w:rsidRDefault="00323647" w:rsidP="00615E5D">
      <w:pPr>
        <w:ind w:firstLine="420"/>
      </w:pPr>
      <w:r>
        <w:t>printf("\nthread detach of dll");</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case DLL_PROCESS_DETACH:</w:t>
      </w:r>
    </w:p>
    <w:p w:rsidR="00323647" w:rsidRDefault="00323647" w:rsidP="00615E5D">
      <w:pPr>
        <w:ind w:firstLine="420"/>
      </w:pPr>
    </w:p>
    <w:p w:rsidR="00323647" w:rsidRDefault="00323647" w:rsidP="00615E5D">
      <w:pPr>
        <w:ind w:firstLine="420"/>
      </w:pPr>
      <w:r>
        <w:t>printf("\nprocess detach of dll");</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return TRUE;</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w:t>
      </w:r>
      <w:r>
        <w:t>DllMain</w:t>
      </w:r>
      <w:r>
        <w:rPr>
          <w:rFonts w:hint="eastAsia"/>
        </w:rPr>
        <w:t>函数在</w:t>
      </w:r>
      <w:r>
        <w:t>DLL</w:t>
      </w:r>
      <w:r>
        <w:rPr>
          <w:rFonts w:hint="eastAsia"/>
        </w:rPr>
        <w:t>被加载和卸载时被调用，在单个线程启动和终止时，</w:t>
      </w:r>
      <w:r>
        <w:t>DLLMain</w:t>
      </w:r>
      <w:r>
        <w:rPr>
          <w:rFonts w:hint="eastAsia"/>
        </w:rPr>
        <w:t>函数也被调用，</w:t>
      </w:r>
      <w:r>
        <w:t>ul_reason_for_call</w:t>
      </w:r>
      <w:r>
        <w:rPr>
          <w:rFonts w:hint="eastAsia"/>
        </w:rPr>
        <w:t>指明了被调用的原因。原因共有</w:t>
      </w:r>
      <w:r>
        <w:t>4</w:t>
      </w:r>
      <w:r>
        <w:rPr>
          <w:rFonts w:hint="eastAsia"/>
        </w:rPr>
        <w:t>种，即</w:t>
      </w:r>
      <w:r>
        <w:t>PROCESS_ATTACH</w:t>
      </w:r>
      <w:r>
        <w:rPr>
          <w:rFonts w:hint="eastAsia"/>
        </w:rPr>
        <w:t>、</w:t>
      </w:r>
      <w:r>
        <w:t>PROCESS_DETACH</w:t>
      </w:r>
      <w:r>
        <w:rPr>
          <w:rFonts w:hint="eastAsia"/>
        </w:rPr>
        <w:t>、</w:t>
      </w:r>
      <w:r>
        <w:t>THREAD_ATTACH</w:t>
      </w:r>
      <w:r>
        <w:rPr>
          <w:rFonts w:hint="eastAsia"/>
        </w:rPr>
        <w:t>和</w:t>
      </w:r>
      <w:r>
        <w:t>THREAD_DETACH</w:t>
      </w:r>
      <w:r>
        <w:rPr>
          <w:rFonts w:hint="eastAsia"/>
        </w:rPr>
        <w:t>，以</w:t>
      </w:r>
      <w:r>
        <w:t>switch</w:t>
      </w:r>
      <w:r>
        <w:rPr>
          <w:rFonts w:hint="eastAsia"/>
        </w:rPr>
        <w:t>语句列出。</w:t>
      </w:r>
    </w:p>
    <w:p w:rsidR="00323647" w:rsidRDefault="00323647" w:rsidP="00615E5D">
      <w:pPr>
        <w:ind w:firstLine="420"/>
      </w:pPr>
    </w:p>
    <w:p w:rsidR="00323647" w:rsidRDefault="00323647" w:rsidP="00615E5D">
      <w:pPr>
        <w:ind w:firstLine="420"/>
      </w:pPr>
      <w:r>
        <w:rPr>
          <w:rFonts w:hint="eastAsia"/>
        </w:rPr>
        <w:t xml:space="preserve">　　来仔细解读一下</w:t>
      </w:r>
      <w:r>
        <w:t>DllMain</w:t>
      </w:r>
      <w:r>
        <w:rPr>
          <w:rFonts w:hint="eastAsia"/>
        </w:rPr>
        <w:t>的函数头</w:t>
      </w:r>
      <w:r>
        <w:t>BOOL APIENTRY DllMain( HANDLE hModule, WORD ul_reason_for_call, LPVOID lpReserved )</w:t>
      </w:r>
      <w:r>
        <w:rPr>
          <w:rFonts w:hint="eastAsia"/>
        </w:rPr>
        <w:t>。</w:t>
      </w:r>
    </w:p>
    <w:p w:rsidR="00323647" w:rsidRDefault="00323647" w:rsidP="00615E5D">
      <w:pPr>
        <w:ind w:firstLine="420"/>
      </w:pPr>
    </w:p>
    <w:p w:rsidR="00323647" w:rsidRDefault="00323647" w:rsidP="00615E5D">
      <w:pPr>
        <w:ind w:firstLine="420"/>
      </w:pPr>
      <w:r>
        <w:rPr>
          <w:rFonts w:hint="eastAsia"/>
        </w:rPr>
        <w:t xml:space="preserve">　　</w:t>
      </w:r>
      <w:r>
        <w:t>APIENTRY</w:t>
      </w:r>
      <w:r>
        <w:rPr>
          <w:rFonts w:hint="eastAsia"/>
        </w:rPr>
        <w:t>被定义为</w:t>
      </w:r>
      <w:r>
        <w:t>__stdcall</w:t>
      </w:r>
      <w:r>
        <w:rPr>
          <w:rFonts w:hint="eastAsia"/>
        </w:rPr>
        <w:t>，它意味着这个函数以标准</w:t>
      </w:r>
      <w:r>
        <w:t>Pascal</w:t>
      </w:r>
      <w:r>
        <w:rPr>
          <w:rFonts w:hint="eastAsia"/>
        </w:rPr>
        <w:t>的方式进行调用，也就是</w:t>
      </w:r>
      <w:r>
        <w:t>WINAPI</w:t>
      </w:r>
      <w:r>
        <w:rPr>
          <w:rFonts w:hint="eastAsia"/>
        </w:rPr>
        <w:t>方式；</w:t>
      </w:r>
    </w:p>
    <w:p w:rsidR="00323647" w:rsidRDefault="00323647" w:rsidP="00615E5D">
      <w:pPr>
        <w:ind w:firstLine="420"/>
      </w:pPr>
    </w:p>
    <w:p w:rsidR="00323647" w:rsidRDefault="00323647" w:rsidP="00615E5D">
      <w:pPr>
        <w:ind w:firstLine="420"/>
      </w:pPr>
      <w:r>
        <w:rPr>
          <w:rFonts w:hint="eastAsia"/>
        </w:rPr>
        <w:t xml:space="preserve">　　进程中的每个</w:t>
      </w:r>
      <w:r>
        <w:t>DLL</w:t>
      </w:r>
      <w:r>
        <w:rPr>
          <w:rFonts w:hint="eastAsia"/>
        </w:rPr>
        <w:t>模块被全局唯一的</w:t>
      </w:r>
      <w:r>
        <w:t>32</w:t>
      </w:r>
      <w:r>
        <w:rPr>
          <w:rFonts w:hint="eastAsia"/>
        </w:rPr>
        <w:t>字节的</w:t>
      </w:r>
      <w:r>
        <w:t>HINSTANCE</w:t>
      </w:r>
      <w:r>
        <w:rPr>
          <w:rFonts w:hint="eastAsia"/>
        </w:rPr>
        <w:t>句柄标识，只有在特定的进程内部有效，句柄代表了</w:t>
      </w:r>
      <w:r>
        <w:t>DLL</w:t>
      </w:r>
      <w:r>
        <w:rPr>
          <w:rFonts w:hint="eastAsia"/>
        </w:rPr>
        <w:t>模块在进程虚拟空间中的起始地址。在</w:t>
      </w:r>
      <w:r>
        <w:t>Win32</w:t>
      </w:r>
      <w:r>
        <w:rPr>
          <w:rFonts w:hint="eastAsia"/>
        </w:rPr>
        <w:t>中，</w:t>
      </w:r>
      <w:r>
        <w:t>HINSTANCE</w:t>
      </w:r>
      <w:r>
        <w:rPr>
          <w:rFonts w:hint="eastAsia"/>
        </w:rPr>
        <w:t>和</w:t>
      </w:r>
      <w:r>
        <w:t>HMODULE</w:t>
      </w:r>
      <w:r>
        <w:rPr>
          <w:rFonts w:hint="eastAsia"/>
        </w:rPr>
        <w:t>的值是相同的，这两种类型可以替换使用，这就是函数参数</w:t>
      </w:r>
      <w:r>
        <w:t>hModule</w:t>
      </w:r>
      <w:r>
        <w:rPr>
          <w:rFonts w:hint="eastAsia"/>
        </w:rPr>
        <w:t>的来历。</w:t>
      </w:r>
    </w:p>
    <w:p w:rsidR="00323647" w:rsidRDefault="00323647" w:rsidP="00615E5D">
      <w:pPr>
        <w:ind w:firstLine="420"/>
      </w:pPr>
    </w:p>
    <w:p w:rsidR="00323647" w:rsidRDefault="00323647" w:rsidP="00615E5D">
      <w:pPr>
        <w:ind w:firstLine="420"/>
      </w:pPr>
      <w:r>
        <w:rPr>
          <w:rFonts w:hint="eastAsia"/>
        </w:rPr>
        <w:t xml:space="preserve">　　执行下列代码：</w:t>
      </w:r>
    </w:p>
    <w:p w:rsidR="00323647" w:rsidRDefault="00323647" w:rsidP="00615E5D">
      <w:pPr>
        <w:ind w:firstLine="420"/>
      </w:pPr>
    </w:p>
    <w:p w:rsidR="00323647" w:rsidRDefault="00323647" w:rsidP="00615E5D">
      <w:pPr>
        <w:ind w:firstLine="420"/>
      </w:pPr>
      <w:r>
        <w:t>hDll = LoadLibrary("..\\Debug\\dllTest.dll");</w:t>
      </w:r>
    </w:p>
    <w:p w:rsidR="00323647" w:rsidRDefault="00323647" w:rsidP="00615E5D">
      <w:pPr>
        <w:ind w:firstLine="420"/>
      </w:pPr>
    </w:p>
    <w:p w:rsidR="00323647" w:rsidRDefault="00323647" w:rsidP="00615E5D">
      <w:pPr>
        <w:ind w:firstLine="420"/>
      </w:pPr>
      <w:r>
        <w:t>if (hDll != NULL)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addFun = (lpAddFun)GetProcAddress(hDll, MAKEINTRESOURCE(1));</w:t>
      </w:r>
    </w:p>
    <w:p w:rsidR="00323647" w:rsidRDefault="00323647" w:rsidP="00615E5D">
      <w:pPr>
        <w:ind w:firstLine="420"/>
      </w:pPr>
    </w:p>
    <w:p w:rsidR="00323647" w:rsidRDefault="00323647" w:rsidP="00615E5D">
      <w:pPr>
        <w:ind w:firstLine="420"/>
      </w:pPr>
      <w:r>
        <w:t>//MAKEINTRESOURCE</w:t>
      </w:r>
      <w:r>
        <w:rPr>
          <w:rFonts w:hint="eastAsia"/>
        </w:rPr>
        <w:t>直接使用导出文件中的序号</w:t>
      </w:r>
    </w:p>
    <w:p w:rsidR="00323647" w:rsidRDefault="00323647" w:rsidP="00615E5D">
      <w:pPr>
        <w:ind w:firstLine="420"/>
      </w:pPr>
    </w:p>
    <w:p w:rsidR="00323647" w:rsidRDefault="00323647" w:rsidP="00615E5D">
      <w:pPr>
        <w:ind w:firstLine="420"/>
      </w:pPr>
      <w:r>
        <w:t>if (addFun != NULL)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int result = addFun(2, 3);</w:t>
      </w:r>
    </w:p>
    <w:p w:rsidR="00323647" w:rsidRDefault="00323647" w:rsidP="00615E5D">
      <w:pPr>
        <w:ind w:firstLine="420"/>
      </w:pPr>
    </w:p>
    <w:p w:rsidR="00323647" w:rsidRDefault="00323647" w:rsidP="00615E5D">
      <w:pPr>
        <w:ind w:firstLine="420"/>
      </w:pPr>
      <w:r>
        <w:t>printf("\ncall add in dll:%d", result);</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FreeLibrary(hDll);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我们看到输出顺序为：</w:t>
      </w:r>
    </w:p>
    <w:p w:rsidR="00323647" w:rsidRDefault="00323647" w:rsidP="00615E5D">
      <w:pPr>
        <w:ind w:firstLine="420"/>
      </w:pPr>
    </w:p>
    <w:p w:rsidR="00323647" w:rsidRDefault="00323647" w:rsidP="00615E5D">
      <w:pPr>
        <w:ind w:firstLine="420"/>
      </w:pPr>
      <w:r>
        <w:rPr>
          <w:rFonts w:hint="eastAsia"/>
        </w:rPr>
        <w:t xml:space="preserve">　　</w:t>
      </w:r>
      <w:r>
        <w:t>process attach of dll</w:t>
      </w:r>
    </w:p>
    <w:p w:rsidR="00323647" w:rsidRDefault="00323647" w:rsidP="00615E5D">
      <w:pPr>
        <w:ind w:firstLine="420"/>
      </w:pPr>
    </w:p>
    <w:p w:rsidR="00323647" w:rsidRDefault="00323647" w:rsidP="00615E5D">
      <w:pPr>
        <w:ind w:firstLine="420"/>
      </w:pPr>
      <w:r>
        <w:rPr>
          <w:rFonts w:hint="eastAsia"/>
        </w:rPr>
        <w:t xml:space="preserve">　　</w:t>
      </w:r>
      <w:r>
        <w:t>call add in dll:5</w:t>
      </w:r>
    </w:p>
    <w:p w:rsidR="00323647" w:rsidRDefault="00323647" w:rsidP="00615E5D">
      <w:pPr>
        <w:ind w:firstLine="420"/>
      </w:pPr>
    </w:p>
    <w:p w:rsidR="00323647" w:rsidRDefault="00323647" w:rsidP="00615E5D">
      <w:pPr>
        <w:ind w:firstLine="420"/>
      </w:pPr>
      <w:r>
        <w:rPr>
          <w:rFonts w:hint="eastAsia"/>
        </w:rPr>
        <w:t xml:space="preserve">　　</w:t>
      </w:r>
      <w:r>
        <w:t>process detach of dll</w:t>
      </w:r>
    </w:p>
    <w:p w:rsidR="00323647" w:rsidRDefault="00323647" w:rsidP="00615E5D">
      <w:pPr>
        <w:ind w:firstLine="420"/>
      </w:pPr>
    </w:p>
    <w:p w:rsidR="00323647" w:rsidRDefault="00323647" w:rsidP="00615E5D">
      <w:pPr>
        <w:ind w:firstLine="420"/>
      </w:pPr>
      <w:r>
        <w:rPr>
          <w:rFonts w:hint="eastAsia"/>
        </w:rPr>
        <w:t xml:space="preserve">　　这一输出顺序验证了</w:t>
      </w:r>
      <w:r>
        <w:t>DllMain</w:t>
      </w:r>
      <w:r>
        <w:rPr>
          <w:rFonts w:hint="eastAsia"/>
        </w:rPr>
        <w:t>被调用的时机。</w:t>
      </w:r>
    </w:p>
    <w:p w:rsidR="00323647" w:rsidRDefault="00323647" w:rsidP="00615E5D">
      <w:pPr>
        <w:ind w:firstLine="420"/>
      </w:pPr>
    </w:p>
    <w:p w:rsidR="00323647" w:rsidRDefault="00323647" w:rsidP="00615E5D">
      <w:pPr>
        <w:ind w:firstLine="420"/>
      </w:pPr>
      <w:r>
        <w:rPr>
          <w:rFonts w:hint="eastAsia"/>
        </w:rPr>
        <w:t xml:space="preserve">　　代码中的</w:t>
      </w:r>
      <w:r>
        <w:t>GetProcAddress ( hDll, MAKEINTRESOURCE ( 1 ) )</w:t>
      </w:r>
      <w:r>
        <w:rPr>
          <w:rFonts w:hint="eastAsia"/>
        </w:rPr>
        <w:t>值得留意，它直接通过</w:t>
      </w:r>
      <w:r>
        <w:t>.def</w:t>
      </w:r>
      <w:r>
        <w:rPr>
          <w:rFonts w:hint="eastAsia"/>
        </w:rPr>
        <w:t>文件中为</w:t>
      </w:r>
      <w:r>
        <w:t>add</w:t>
      </w:r>
      <w:r>
        <w:rPr>
          <w:rFonts w:hint="eastAsia"/>
        </w:rPr>
        <w:t>函数指定的顺序号访问</w:t>
      </w:r>
      <w:r>
        <w:t>add</w:t>
      </w:r>
      <w:r>
        <w:rPr>
          <w:rFonts w:hint="eastAsia"/>
        </w:rPr>
        <w:t>函数，具体体现在</w:t>
      </w:r>
      <w:r>
        <w:t>MAKEINTRESOURCE ( 1 )</w:t>
      </w:r>
      <w:r>
        <w:rPr>
          <w:rFonts w:hint="eastAsia"/>
        </w:rPr>
        <w:t>，</w:t>
      </w:r>
      <w:r>
        <w:t>MAKEINTRESOURCE</w:t>
      </w:r>
      <w:r>
        <w:rPr>
          <w:rFonts w:hint="eastAsia"/>
        </w:rPr>
        <w:t>是一个通过序号获取函数名的宏，定义为（节选自</w:t>
      </w:r>
      <w:r>
        <w:t>winuser.h</w:t>
      </w:r>
      <w:r>
        <w:rPr>
          <w:rFonts w:hint="eastAsia"/>
        </w:rPr>
        <w:t>）：</w:t>
      </w:r>
    </w:p>
    <w:p w:rsidR="00323647" w:rsidRDefault="00323647" w:rsidP="00615E5D">
      <w:pPr>
        <w:ind w:firstLine="420"/>
      </w:pPr>
    </w:p>
    <w:p w:rsidR="00323647" w:rsidRDefault="00323647" w:rsidP="00615E5D">
      <w:pPr>
        <w:ind w:firstLine="420"/>
      </w:pPr>
      <w:r>
        <w:t>#define MAKEINTRESOURCEA(i) (LPSTR)((DWORD)((WORD)(i)))</w:t>
      </w:r>
    </w:p>
    <w:p w:rsidR="00323647" w:rsidRDefault="00323647" w:rsidP="00615E5D">
      <w:pPr>
        <w:ind w:firstLine="420"/>
      </w:pPr>
    </w:p>
    <w:p w:rsidR="00323647" w:rsidRDefault="00323647" w:rsidP="00615E5D">
      <w:pPr>
        <w:ind w:firstLine="420"/>
      </w:pPr>
      <w:r>
        <w:t>#define MAKEINTRESOURCEW(i) (LPWSTR)((DWORD)((WORD)(i)))</w:t>
      </w:r>
    </w:p>
    <w:p w:rsidR="00323647" w:rsidRDefault="00323647" w:rsidP="00615E5D">
      <w:pPr>
        <w:ind w:firstLine="420"/>
      </w:pPr>
    </w:p>
    <w:p w:rsidR="00323647" w:rsidRDefault="00323647" w:rsidP="00615E5D">
      <w:pPr>
        <w:ind w:firstLine="420"/>
      </w:pPr>
      <w:r>
        <w:t>#ifdef UNICODE</w:t>
      </w:r>
    </w:p>
    <w:p w:rsidR="00323647" w:rsidRDefault="00323647" w:rsidP="00615E5D">
      <w:pPr>
        <w:ind w:firstLine="420"/>
      </w:pPr>
    </w:p>
    <w:p w:rsidR="00323647" w:rsidRDefault="00323647" w:rsidP="00615E5D">
      <w:pPr>
        <w:ind w:firstLine="420"/>
      </w:pPr>
      <w:r>
        <w:t>#define MAKEINTRESOURCE MAKEINTRESOURCEW</w:t>
      </w:r>
    </w:p>
    <w:p w:rsidR="00323647" w:rsidRDefault="00323647" w:rsidP="00615E5D">
      <w:pPr>
        <w:ind w:firstLine="420"/>
      </w:pPr>
    </w:p>
    <w:p w:rsidR="00323647" w:rsidRDefault="00323647" w:rsidP="00615E5D">
      <w:pPr>
        <w:ind w:firstLine="420"/>
      </w:pPr>
      <w:r>
        <w:t>#else</w:t>
      </w:r>
    </w:p>
    <w:p w:rsidR="00323647" w:rsidRDefault="00323647" w:rsidP="00615E5D">
      <w:pPr>
        <w:ind w:firstLine="420"/>
      </w:pPr>
    </w:p>
    <w:p w:rsidR="00323647" w:rsidRDefault="00323647" w:rsidP="00615E5D">
      <w:pPr>
        <w:ind w:firstLine="420"/>
      </w:pPr>
      <w:r>
        <w:t>#define MAKEINTRESOURCE MAKEINTRESOURCEA</w:t>
      </w:r>
    </w:p>
    <w:p w:rsidR="00323647" w:rsidRDefault="00323647" w:rsidP="00615E5D">
      <w:pPr>
        <w:ind w:firstLine="420"/>
      </w:pPr>
    </w:p>
    <w:p w:rsidR="00323647" w:rsidRDefault="00323647" w:rsidP="00615E5D">
      <w:pPr>
        <w:ind w:firstLine="420"/>
      </w:pPr>
      <w:r>
        <w:t>4.5 __stdcall</w:t>
      </w:r>
      <w:r>
        <w:rPr>
          <w:rFonts w:hint="eastAsia"/>
        </w:rPr>
        <w:t>约定</w:t>
      </w:r>
    </w:p>
    <w:p w:rsidR="00323647" w:rsidRDefault="00323647" w:rsidP="00615E5D">
      <w:pPr>
        <w:ind w:firstLine="420"/>
      </w:pPr>
    </w:p>
    <w:p w:rsidR="00323647" w:rsidRDefault="00323647" w:rsidP="00615E5D">
      <w:pPr>
        <w:ind w:firstLine="420"/>
      </w:pPr>
      <w:r>
        <w:rPr>
          <w:rFonts w:hint="eastAsia"/>
        </w:rPr>
        <w:t xml:space="preserve">　　如果通过</w:t>
      </w:r>
      <w:r>
        <w:t>VC++</w:t>
      </w:r>
      <w:r>
        <w:rPr>
          <w:rFonts w:hint="eastAsia"/>
        </w:rPr>
        <w:t>编写的</w:t>
      </w:r>
      <w:r>
        <w:t>DLL</w:t>
      </w:r>
      <w:r>
        <w:rPr>
          <w:rFonts w:hint="eastAsia"/>
        </w:rPr>
        <w:t>欲被其他语言编写的程序调用，应将函数的调用方式声明为</w:t>
      </w:r>
      <w:r>
        <w:t>__stdcall</w:t>
      </w:r>
      <w:r>
        <w:rPr>
          <w:rFonts w:hint="eastAsia"/>
        </w:rPr>
        <w:t>方式，</w:t>
      </w:r>
      <w:r>
        <w:t>WINAPI</w:t>
      </w:r>
      <w:r>
        <w:rPr>
          <w:rFonts w:hint="eastAsia"/>
        </w:rPr>
        <w:t>都采用这种方式，而</w:t>
      </w:r>
      <w:r>
        <w:t>C/C++</w:t>
      </w:r>
      <w:r>
        <w:rPr>
          <w:rFonts w:hint="eastAsia"/>
        </w:rPr>
        <w:t>缺省的调用方式却为</w:t>
      </w:r>
      <w:r>
        <w:t>__cdecl</w:t>
      </w:r>
      <w:r>
        <w:rPr>
          <w:rFonts w:hint="eastAsia"/>
        </w:rPr>
        <w:t>。</w:t>
      </w:r>
      <w:r>
        <w:t>__stdcall</w:t>
      </w:r>
      <w:r>
        <w:rPr>
          <w:rFonts w:hint="eastAsia"/>
        </w:rPr>
        <w:t>方式与</w:t>
      </w:r>
      <w:r>
        <w:t>__cdecl</w:t>
      </w:r>
      <w:r>
        <w:rPr>
          <w:rFonts w:hint="eastAsia"/>
        </w:rPr>
        <w:t>对函数名最终生成符号的方式不同。若采用</w:t>
      </w:r>
      <w:r>
        <w:t>C</w:t>
      </w:r>
      <w:r>
        <w:rPr>
          <w:rFonts w:hint="eastAsia"/>
        </w:rPr>
        <w:t>编译方式</w:t>
      </w:r>
      <w:r>
        <w:t>(</w:t>
      </w:r>
      <w:r>
        <w:rPr>
          <w:rFonts w:hint="eastAsia"/>
        </w:rPr>
        <w:t>在</w:t>
      </w:r>
      <w:r>
        <w:t>C++</w:t>
      </w:r>
      <w:r>
        <w:rPr>
          <w:rFonts w:hint="eastAsia"/>
        </w:rPr>
        <w:t>中需将函数声明为</w:t>
      </w:r>
      <w:r>
        <w:t>extern "C")</w:t>
      </w:r>
      <w:r>
        <w:rPr>
          <w:rFonts w:hint="eastAsia"/>
        </w:rPr>
        <w:t>，</w:t>
      </w:r>
      <w:r>
        <w:t>__stdcall</w:t>
      </w:r>
      <w:r>
        <w:rPr>
          <w:rFonts w:hint="eastAsia"/>
        </w:rPr>
        <w:t>调用约定在输出函数名前面加下划线，后面加“</w:t>
      </w:r>
      <w:r>
        <w:t>@</w:t>
      </w:r>
      <w:r>
        <w:rPr>
          <w:rFonts w:hint="eastAsia"/>
        </w:rPr>
        <w:t>”符号和参数的字节数，形如</w:t>
      </w:r>
      <w:r>
        <w:t>_functionname@number</w:t>
      </w:r>
      <w:r>
        <w:rPr>
          <w:rFonts w:hint="eastAsia"/>
        </w:rPr>
        <w:t>；而</w:t>
      </w:r>
      <w:r>
        <w:t>__cdecl</w:t>
      </w:r>
      <w:r>
        <w:rPr>
          <w:rFonts w:hint="eastAsia"/>
        </w:rPr>
        <w:t>调用约定仅在输出函数名前面加下划线，形如</w:t>
      </w:r>
      <w:r>
        <w:t>_functionname</w:t>
      </w:r>
      <w:r>
        <w:rPr>
          <w:rFonts w:hint="eastAsia"/>
        </w:rPr>
        <w:t>。</w:t>
      </w:r>
    </w:p>
    <w:p w:rsidR="00323647" w:rsidRDefault="00323647" w:rsidP="00615E5D">
      <w:pPr>
        <w:ind w:firstLine="420"/>
      </w:pPr>
    </w:p>
    <w:p w:rsidR="00323647" w:rsidRDefault="00323647" w:rsidP="00615E5D">
      <w:pPr>
        <w:ind w:firstLine="420"/>
      </w:pPr>
      <w:r>
        <w:rPr>
          <w:rFonts w:hint="eastAsia"/>
        </w:rPr>
        <w:t xml:space="preserve">　　</w:t>
      </w:r>
      <w:r>
        <w:t>Windows</w:t>
      </w:r>
      <w:r>
        <w:rPr>
          <w:rFonts w:hint="eastAsia"/>
        </w:rPr>
        <w:t>编程中常见的几种函数类型声明宏都是与</w:t>
      </w:r>
      <w:r>
        <w:t>__stdcall</w:t>
      </w:r>
      <w:r>
        <w:rPr>
          <w:rFonts w:hint="eastAsia"/>
        </w:rPr>
        <w:t>和</w:t>
      </w:r>
      <w:r>
        <w:t>__cdecl</w:t>
      </w:r>
      <w:r>
        <w:rPr>
          <w:rFonts w:hint="eastAsia"/>
        </w:rPr>
        <w:t>有关的（节选自</w:t>
      </w:r>
      <w:r>
        <w:t>windef.h</w:t>
      </w:r>
      <w:r>
        <w:rPr>
          <w:rFonts w:hint="eastAsia"/>
        </w:rPr>
        <w:t>）：</w:t>
      </w:r>
    </w:p>
    <w:p w:rsidR="00323647" w:rsidRDefault="00323647" w:rsidP="00615E5D">
      <w:pPr>
        <w:ind w:firstLine="420"/>
      </w:pPr>
    </w:p>
    <w:p w:rsidR="00323647" w:rsidRDefault="00323647" w:rsidP="00615E5D">
      <w:pPr>
        <w:ind w:firstLine="420"/>
      </w:pPr>
      <w:r>
        <w:t>#define CALLBACK __stdcall //</w:t>
      </w:r>
      <w:r>
        <w:rPr>
          <w:rFonts w:hint="eastAsia"/>
        </w:rPr>
        <w:t>这就是传说中的回调函数</w:t>
      </w:r>
    </w:p>
    <w:p w:rsidR="00323647" w:rsidRDefault="00323647" w:rsidP="00615E5D">
      <w:pPr>
        <w:ind w:firstLine="420"/>
      </w:pPr>
    </w:p>
    <w:p w:rsidR="00323647" w:rsidRDefault="00323647" w:rsidP="00615E5D">
      <w:pPr>
        <w:ind w:firstLine="420"/>
      </w:pPr>
      <w:r>
        <w:t>#define WINAPI __stdcall //</w:t>
      </w:r>
      <w:r>
        <w:rPr>
          <w:rFonts w:hint="eastAsia"/>
        </w:rPr>
        <w:t>这就是传说中的</w:t>
      </w:r>
      <w:r>
        <w:t>WINAPI</w:t>
      </w:r>
    </w:p>
    <w:p w:rsidR="00323647" w:rsidRDefault="00323647" w:rsidP="00615E5D">
      <w:pPr>
        <w:ind w:firstLine="420"/>
      </w:pPr>
    </w:p>
    <w:p w:rsidR="00323647" w:rsidRDefault="00323647" w:rsidP="00615E5D">
      <w:pPr>
        <w:ind w:firstLine="420"/>
      </w:pPr>
      <w:r>
        <w:t>#define WINAPIV __cdecl</w:t>
      </w:r>
    </w:p>
    <w:p w:rsidR="00323647" w:rsidRDefault="00323647" w:rsidP="00615E5D">
      <w:pPr>
        <w:ind w:firstLine="420"/>
      </w:pPr>
    </w:p>
    <w:p w:rsidR="00323647" w:rsidRDefault="00323647" w:rsidP="00615E5D">
      <w:pPr>
        <w:ind w:firstLine="420"/>
      </w:pPr>
      <w:r>
        <w:t>#define APIENTRY WINAPI //DllMain</w:t>
      </w:r>
      <w:r>
        <w:rPr>
          <w:rFonts w:hint="eastAsia"/>
        </w:rPr>
        <w:t>的入口就在这里</w:t>
      </w:r>
    </w:p>
    <w:p w:rsidR="00323647" w:rsidRDefault="00323647" w:rsidP="00615E5D">
      <w:pPr>
        <w:ind w:firstLine="420"/>
      </w:pPr>
    </w:p>
    <w:p w:rsidR="00323647" w:rsidRDefault="00323647" w:rsidP="00615E5D">
      <w:pPr>
        <w:ind w:firstLine="420"/>
      </w:pPr>
      <w:r>
        <w:t>#define APIPRIVATE __stdcall</w:t>
      </w:r>
    </w:p>
    <w:p w:rsidR="00323647" w:rsidRDefault="00323647" w:rsidP="00615E5D">
      <w:pPr>
        <w:ind w:firstLine="420"/>
      </w:pPr>
    </w:p>
    <w:p w:rsidR="00323647" w:rsidRDefault="00323647" w:rsidP="00615E5D">
      <w:pPr>
        <w:ind w:firstLine="420"/>
      </w:pPr>
      <w:r>
        <w:t>#define PASCAL __stdcall</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在</w:t>
      </w:r>
      <w:r>
        <w:t>lib.h</w:t>
      </w:r>
      <w:r>
        <w:rPr>
          <w:rFonts w:hint="eastAsia"/>
        </w:rPr>
        <w:t>中，应这样声明</w:t>
      </w:r>
      <w:r>
        <w:t>add</w:t>
      </w:r>
      <w:r>
        <w:rPr>
          <w:rFonts w:hint="eastAsia"/>
        </w:rPr>
        <w:t>函数：</w:t>
      </w:r>
    </w:p>
    <w:p w:rsidR="00323647" w:rsidRDefault="00323647" w:rsidP="00615E5D">
      <w:pPr>
        <w:ind w:firstLine="420"/>
      </w:pPr>
    </w:p>
    <w:p w:rsidR="00323647" w:rsidRDefault="00323647" w:rsidP="00615E5D">
      <w:pPr>
        <w:ind w:firstLine="420"/>
      </w:pPr>
      <w:r>
        <w:t>int __stdcall add(int x, int y);</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在应用工程中函数指针类型应定义为：</w:t>
      </w:r>
    </w:p>
    <w:p w:rsidR="00323647" w:rsidRDefault="00323647" w:rsidP="00615E5D">
      <w:pPr>
        <w:ind w:firstLine="420"/>
      </w:pPr>
    </w:p>
    <w:p w:rsidR="00323647" w:rsidRDefault="00323647" w:rsidP="00615E5D">
      <w:pPr>
        <w:ind w:firstLine="420"/>
      </w:pPr>
      <w:r>
        <w:t>typedef int(__stdcall *lpAddFun)(int, int);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若在</w:t>
      </w:r>
      <w:r>
        <w:t>lib.h</w:t>
      </w:r>
      <w:r>
        <w:rPr>
          <w:rFonts w:hint="eastAsia"/>
        </w:rPr>
        <w:t>中将函数声明为</w:t>
      </w:r>
      <w:r>
        <w:t>__stdcall</w:t>
      </w:r>
      <w:r>
        <w:rPr>
          <w:rFonts w:hint="eastAsia"/>
        </w:rPr>
        <w:t>调用，而应用工程中仍使用</w:t>
      </w:r>
      <w:r>
        <w:t>typedef int (* lpAddFun)(int,int)</w:t>
      </w:r>
      <w:r>
        <w:rPr>
          <w:rFonts w:hint="eastAsia"/>
        </w:rPr>
        <w:t>，运行时将发生错误（因为类型不匹配，在应用工程中仍然是缺省的</w:t>
      </w:r>
      <w:r>
        <w:t>__cdecl</w:t>
      </w:r>
      <w:r>
        <w:rPr>
          <w:rFonts w:hint="eastAsia"/>
        </w:rPr>
        <w:t>调用），弹出如图</w:t>
      </w:r>
      <w:r>
        <w:t>7</w:t>
      </w:r>
      <w:r>
        <w:rPr>
          <w:rFonts w:hint="eastAsia"/>
        </w:rPr>
        <w:t>所示的对话框。</w:t>
      </w:r>
    </w:p>
    <w:p w:rsidR="00323647" w:rsidRDefault="00323647" w:rsidP="00615E5D">
      <w:pPr>
        <w:ind w:firstLine="420"/>
      </w:pPr>
    </w:p>
    <w:p w:rsidR="00323647" w:rsidRDefault="00323647" w:rsidP="00615E5D">
      <w:pPr>
        <w:ind w:firstLine="420"/>
      </w:pPr>
      <w:r w:rsidRPr="005D35E6">
        <w:rPr>
          <w:noProof/>
          <w:szCs w:val="21"/>
        </w:rPr>
        <w:pict>
          <v:shape id="图片 19" o:spid="_x0000_i1031" type="#_x0000_t75" alt="http://www.pconline.com.cn/pcedu/empolder/gj/vc/0509/pic/05-09-13-dll-3.jpg" style="width:412.5pt;height:159pt;visibility:visible">
            <v:imagedata r:id="rId12" o:title=""/>
          </v:shape>
        </w:pict>
      </w:r>
    </w:p>
    <w:p w:rsidR="00323647" w:rsidRDefault="00323647" w:rsidP="00615E5D">
      <w:pPr>
        <w:ind w:firstLine="420"/>
      </w:pPr>
    </w:p>
    <w:p w:rsidR="00323647" w:rsidRDefault="00323647" w:rsidP="00615E5D">
      <w:pPr>
        <w:ind w:firstLine="420"/>
      </w:pPr>
      <w:r>
        <w:rPr>
          <w:rFonts w:hint="eastAsia"/>
        </w:rPr>
        <w:t>图</w:t>
      </w:r>
      <w:r>
        <w:t xml:space="preserve">7 </w:t>
      </w:r>
      <w:r>
        <w:rPr>
          <w:rFonts w:hint="eastAsia"/>
        </w:rPr>
        <w:t>调用约定不匹配时的运行错误</w:t>
      </w:r>
    </w:p>
    <w:p w:rsidR="00323647" w:rsidRDefault="00323647" w:rsidP="00615E5D">
      <w:pPr>
        <w:ind w:firstLine="420"/>
      </w:pPr>
    </w:p>
    <w:p w:rsidR="00323647" w:rsidRDefault="00323647" w:rsidP="00615E5D">
      <w:pPr>
        <w:ind w:firstLine="420"/>
      </w:pPr>
      <w:r>
        <w:rPr>
          <w:rFonts w:hint="eastAsia"/>
        </w:rPr>
        <w:t xml:space="preserve">　　图</w:t>
      </w:r>
      <w:r>
        <w:t>8</w:t>
      </w:r>
      <w:r>
        <w:rPr>
          <w:rFonts w:hint="eastAsia"/>
        </w:rPr>
        <w:t>中的那段话实际上已经给出了错误的原因，即“</w:t>
      </w:r>
      <w:r>
        <w:t>This is usually a result of</w:t>
      </w:r>
      <w:r>
        <w:rPr>
          <w:rFonts w:hint="eastAsia"/>
        </w:rPr>
        <w:t xml:space="preserve">　…”。</w:t>
      </w:r>
    </w:p>
    <w:p w:rsidR="00323647" w:rsidRDefault="00323647" w:rsidP="00615E5D">
      <w:pPr>
        <w:ind w:firstLine="420"/>
      </w:pPr>
    </w:p>
    <w:p w:rsidR="00323647" w:rsidRDefault="00323647" w:rsidP="00615E5D">
      <w:pPr>
        <w:ind w:firstLine="420"/>
      </w:pPr>
      <w:r>
        <w:rPr>
          <w:rFonts w:hint="eastAsia"/>
        </w:rPr>
        <w:t xml:space="preserve">　　单击此处下载</w:t>
      </w:r>
      <w:r>
        <w:t>__stdcall</w:t>
      </w:r>
      <w:r>
        <w:rPr>
          <w:rFonts w:hint="eastAsia"/>
        </w:rPr>
        <w:t>调用例子工程源代码附件。</w:t>
      </w:r>
    </w:p>
    <w:p w:rsidR="00323647" w:rsidRDefault="00323647" w:rsidP="00615E5D">
      <w:pPr>
        <w:ind w:firstLine="420"/>
      </w:pPr>
    </w:p>
    <w:p w:rsidR="00323647" w:rsidRDefault="00323647" w:rsidP="00615E5D">
      <w:pPr>
        <w:ind w:firstLine="420"/>
      </w:pPr>
      <w:r>
        <w:t>4.6 DLL</w:t>
      </w:r>
      <w:r>
        <w:rPr>
          <w:rFonts w:hint="eastAsia"/>
        </w:rPr>
        <w:t>导出变量</w:t>
      </w:r>
    </w:p>
    <w:p w:rsidR="00323647" w:rsidRDefault="00323647" w:rsidP="00615E5D">
      <w:pPr>
        <w:ind w:firstLine="420"/>
      </w:pPr>
    </w:p>
    <w:p w:rsidR="00323647" w:rsidRDefault="00323647" w:rsidP="00615E5D">
      <w:pPr>
        <w:ind w:firstLine="420"/>
      </w:pPr>
      <w:r>
        <w:rPr>
          <w:rFonts w:hint="eastAsia"/>
        </w:rPr>
        <w:t xml:space="preserve">　　</w:t>
      </w:r>
      <w:r>
        <w:t>DLL</w:t>
      </w:r>
      <w:r>
        <w:rPr>
          <w:rFonts w:hint="eastAsia"/>
        </w:rPr>
        <w:t>定义的全局变量可以被调用进程访问；</w:t>
      </w:r>
      <w:r>
        <w:t>DLL</w:t>
      </w:r>
      <w:r>
        <w:rPr>
          <w:rFonts w:hint="eastAsia"/>
        </w:rPr>
        <w:t>也可以访问调用进程的全局数据，我们来看看在应用工程中引用</w:t>
      </w:r>
      <w:r>
        <w:t>DLL</w:t>
      </w:r>
      <w:r>
        <w:rPr>
          <w:rFonts w:hint="eastAsia"/>
        </w:rPr>
        <w:t>中变量的例子（单击此处下载本工程附件）。</w:t>
      </w:r>
    </w:p>
    <w:p w:rsidR="00323647" w:rsidRDefault="00323647" w:rsidP="00615E5D">
      <w:pPr>
        <w:ind w:firstLine="420"/>
      </w:pPr>
    </w:p>
    <w:p w:rsidR="00323647" w:rsidRDefault="00323647" w:rsidP="00615E5D">
      <w:pPr>
        <w:ind w:firstLine="420"/>
      </w:pPr>
    </w:p>
    <w:p w:rsidR="00323647" w:rsidRDefault="00323647" w:rsidP="00615E5D">
      <w:pPr>
        <w:ind w:firstLine="420"/>
      </w:pPr>
      <w:r>
        <w:t xml:space="preserve">/* </w:t>
      </w:r>
      <w:r>
        <w:rPr>
          <w:rFonts w:hint="eastAsia"/>
        </w:rPr>
        <w:t>文件名：</w:t>
      </w:r>
      <w:r>
        <w:t>lib.h</w:t>
      </w:r>
      <w:r>
        <w:rPr>
          <w:rFonts w:hint="eastAsia"/>
        </w:rPr>
        <w:t xml:space="preserve">　</w:t>
      </w:r>
      <w:r>
        <w:t>*/</w:t>
      </w:r>
    </w:p>
    <w:p w:rsidR="00323647" w:rsidRDefault="00323647" w:rsidP="00615E5D">
      <w:pPr>
        <w:ind w:firstLine="420"/>
      </w:pPr>
    </w:p>
    <w:p w:rsidR="00323647" w:rsidRDefault="00323647" w:rsidP="00615E5D">
      <w:pPr>
        <w:ind w:firstLine="420"/>
      </w:pPr>
      <w:r>
        <w:t>#ifndef LIB_H</w:t>
      </w:r>
    </w:p>
    <w:p w:rsidR="00323647" w:rsidRDefault="00323647" w:rsidP="00615E5D">
      <w:pPr>
        <w:ind w:firstLine="420"/>
      </w:pPr>
    </w:p>
    <w:p w:rsidR="00323647" w:rsidRDefault="00323647" w:rsidP="00615E5D">
      <w:pPr>
        <w:ind w:firstLine="420"/>
      </w:pPr>
      <w:r>
        <w:t>#define LIB_H</w:t>
      </w:r>
    </w:p>
    <w:p w:rsidR="00323647" w:rsidRDefault="00323647" w:rsidP="00615E5D">
      <w:pPr>
        <w:ind w:firstLine="420"/>
      </w:pPr>
    </w:p>
    <w:p w:rsidR="00323647" w:rsidRDefault="00323647" w:rsidP="00615E5D">
      <w:pPr>
        <w:ind w:firstLine="420"/>
      </w:pPr>
      <w:r>
        <w:t>extern int dllGlobalVar;</w:t>
      </w:r>
    </w:p>
    <w:p w:rsidR="00323647" w:rsidRDefault="00323647" w:rsidP="00615E5D">
      <w:pPr>
        <w:ind w:firstLine="420"/>
      </w:pPr>
    </w:p>
    <w:p w:rsidR="00323647" w:rsidRDefault="00323647" w:rsidP="00615E5D">
      <w:pPr>
        <w:ind w:firstLine="420"/>
      </w:pPr>
      <w:r>
        <w:t>#endif</w:t>
      </w:r>
    </w:p>
    <w:p w:rsidR="00323647" w:rsidRDefault="00323647" w:rsidP="00615E5D">
      <w:pPr>
        <w:ind w:firstLine="420"/>
      </w:pPr>
    </w:p>
    <w:p w:rsidR="00323647" w:rsidRDefault="00323647" w:rsidP="00615E5D">
      <w:pPr>
        <w:ind w:firstLine="420"/>
      </w:pPr>
    </w:p>
    <w:p w:rsidR="00323647" w:rsidRDefault="00323647" w:rsidP="00615E5D">
      <w:pPr>
        <w:ind w:firstLine="420"/>
      </w:pPr>
      <w:r>
        <w:t xml:space="preserve">/* </w:t>
      </w:r>
      <w:r>
        <w:rPr>
          <w:rFonts w:hint="eastAsia"/>
        </w:rPr>
        <w:t>文件名：</w:t>
      </w:r>
      <w:r>
        <w:t>lib.cpp */</w:t>
      </w:r>
    </w:p>
    <w:p w:rsidR="00323647" w:rsidRDefault="00323647" w:rsidP="00615E5D">
      <w:pPr>
        <w:ind w:firstLine="420"/>
      </w:pPr>
    </w:p>
    <w:p w:rsidR="00323647" w:rsidRDefault="00323647" w:rsidP="00615E5D">
      <w:pPr>
        <w:ind w:firstLine="420"/>
      </w:pPr>
      <w:r>
        <w:t>#include "lib.h"</w:t>
      </w:r>
    </w:p>
    <w:p w:rsidR="00323647" w:rsidRDefault="00323647" w:rsidP="00615E5D">
      <w:pPr>
        <w:ind w:firstLine="420"/>
      </w:pPr>
    </w:p>
    <w:p w:rsidR="00323647" w:rsidRDefault="00323647" w:rsidP="00615E5D">
      <w:pPr>
        <w:ind w:firstLine="420"/>
      </w:pPr>
      <w:r>
        <w:t>#include &lt;windows.h&gt;</w:t>
      </w:r>
    </w:p>
    <w:p w:rsidR="00323647" w:rsidRDefault="00323647" w:rsidP="00615E5D">
      <w:pPr>
        <w:ind w:firstLine="420"/>
      </w:pPr>
    </w:p>
    <w:p w:rsidR="00323647" w:rsidRDefault="00323647" w:rsidP="00615E5D">
      <w:pPr>
        <w:ind w:firstLine="420"/>
      </w:pPr>
    </w:p>
    <w:p w:rsidR="00323647" w:rsidRDefault="00323647" w:rsidP="00615E5D">
      <w:pPr>
        <w:ind w:firstLine="420"/>
      </w:pPr>
      <w:r>
        <w:t>int dllGlobalVar;</w:t>
      </w:r>
    </w:p>
    <w:p w:rsidR="00323647" w:rsidRDefault="00323647" w:rsidP="00615E5D">
      <w:pPr>
        <w:ind w:firstLine="420"/>
      </w:pPr>
    </w:p>
    <w:p w:rsidR="00323647" w:rsidRDefault="00323647" w:rsidP="00615E5D">
      <w:pPr>
        <w:ind w:firstLine="420"/>
      </w:pPr>
    </w:p>
    <w:p w:rsidR="00323647" w:rsidRDefault="00323647" w:rsidP="00615E5D">
      <w:pPr>
        <w:ind w:firstLine="420"/>
      </w:pPr>
      <w:r>
        <w:t>BOOL APIENTRY DllMain(HANDLE hModule, DWORD ul_reason_for_call, LPVOID lpReserved)</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switch (ul_reason_for_call)</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case DLL_PROCESS_ATTACH:</w:t>
      </w:r>
    </w:p>
    <w:p w:rsidR="00323647" w:rsidRDefault="00323647" w:rsidP="00615E5D">
      <w:pPr>
        <w:ind w:firstLine="420"/>
      </w:pPr>
    </w:p>
    <w:p w:rsidR="00323647" w:rsidRDefault="00323647" w:rsidP="00615E5D">
      <w:pPr>
        <w:ind w:firstLine="420"/>
      </w:pPr>
      <w:r>
        <w:t>dllGlobalVar = 100; //</w:t>
      </w:r>
      <w:r>
        <w:rPr>
          <w:rFonts w:hint="eastAsia"/>
        </w:rPr>
        <w:t>在</w:t>
      </w:r>
      <w:r>
        <w:t>dll</w:t>
      </w:r>
      <w:r>
        <w:rPr>
          <w:rFonts w:hint="eastAsia"/>
        </w:rPr>
        <w:t>被加载时，赋全局变量为</w:t>
      </w:r>
      <w:r>
        <w:t>100</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case DLL_THREAD_ATTACH:</w:t>
      </w:r>
    </w:p>
    <w:p w:rsidR="00323647" w:rsidRDefault="00323647" w:rsidP="00615E5D">
      <w:pPr>
        <w:ind w:firstLine="420"/>
      </w:pPr>
    </w:p>
    <w:p w:rsidR="00323647" w:rsidRDefault="00323647" w:rsidP="00615E5D">
      <w:pPr>
        <w:ind w:firstLine="420"/>
      </w:pPr>
      <w:r>
        <w:t>case DLL_THREAD_DETACH:</w:t>
      </w:r>
    </w:p>
    <w:p w:rsidR="00323647" w:rsidRDefault="00323647" w:rsidP="00615E5D">
      <w:pPr>
        <w:ind w:firstLine="420"/>
      </w:pPr>
    </w:p>
    <w:p w:rsidR="00323647" w:rsidRDefault="00323647" w:rsidP="00615E5D">
      <w:pPr>
        <w:ind w:firstLine="420"/>
      </w:pPr>
      <w:r>
        <w:t>case DLL_PROCESS_DETACH:</w:t>
      </w:r>
    </w:p>
    <w:p w:rsidR="00323647" w:rsidRDefault="00323647" w:rsidP="00615E5D">
      <w:pPr>
        <w:ind w:firstLine="420"/>
      </w:pPr>
    </w:p>
    <w:p w:rsidR="00323647" w:rsidRDefault="00323647" w:rsidP="00615E5D">
      <w:pPr>
        <w:ind w:firstLine="420"/>
      </w:pPr>
      <w:r>
        <w:t>break;</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return TRUE;</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t>;</w:t>
      </w:r>
      <w:r>
        <w:rPr>
          <w:rFonts w:hint="eastAsia"/>
        </w:rPr>
        <w:t>文件名：</w:t>
      </w:r>
      <w:r>
        <w:t>lib.def</w:t>
      </w:r>
    </w:p>
    <w:p w:rsidR="00323647" w:rsidRDefault="00323647" w:rsidP="00615E5D">
      <w:pPr>
        <w:ind w:firstLine="420"/>
      </w:pPr>
    </w:p>
    <w:p w:rsidR="00323647" w:rsidRDefault="00323647" w:rsidP="00615E5D">
      <w:pPr>
        <w:ind w:firstLine="420"/>
      </w:pPr>
      <w:r>
        <w:t>;</w:t>
      </w:r>
      <w:r>
        <w:rPr>
          <w:rFonts w:hint="eastAsia"/>
        </w:rPr>
        <w:t>在</w:t>
      </w:r>
      <w:r>
        <w:t>DLL</w:t>
      </w:r>
      <w:r>
        <w:rPr>
          <w:rFonts w:hint="eastAsia"/>
        </w:rPr>
        <w:t>中导出变量</w:t>
      </w:r>
    </w:p>
    <w:p w:rsidR="00323647" w:rsidRDefault="00323647" w:rsidP="00615E5D">
      <w:pPr>
        <w:ind w:firstLine="420"/>
      </w:pPr>
    </w:p>
    <w:p w:rsidR="00323647" w:rsidRDefault="00323647" w:rsidP="00615E5D">
      <w:pPr>
        <w:ind w:firstLine="420"/>
      </w:pPr>
      <w:r>
        <w:t>LIBRARY "dllTest"</w:t>
      </w:r>
    </w:p>
    <w:p w:rsidR="00323647" w:rsidRDefault="00323647" w:rsidP="00615E5D">
      <w:pPr>
        <w:ind w:firstLine="420"/>
      </w:pPr>
    </w:p>
    <w:p w:rsidR="00323647" w:rsidRDefault="00323647" w:rsidP="00615E5D">
      <w:pPr>
        <w:ind w:firstLine="420"/>
      </w:pPr>
      <w:r>
        <w:t>EXPORTS</w:t>
      </w:r>
    </w:p>
    <w:p w:rsidR="00323647" w:rsidRDefault="00323647" w:rsidP="00615E5D">
      <w:pPr>
        <w:ind w:firstLine="420"/>
      </w:pPr>
    </w:p>
    <w:p w:rsidR="00323647" w:rsidRDefault="00323647" w:rsidP="00615E5D">
      <w:pPr>
        <w:ind w:firstLine="420"/>
      </w:pPr>
      <w:r>
        <w:t>dllGlobalVar CONSTANT</w:t>
      </w:r>
    </w:p>
    <w:p w:rsidR="00323647" w:rsidRDefault="00323647" w:rsidP="00615E5D">
      <w:pPr>
        <w:ind w:firstLine="420"/>
      </w:pPr>
    </w:p>
    <w:p w:rsidR="00323647" w:rsidRDefault="00323647" w:rsidP="00615E5D">
      <w:pPr>
        <w:ind w:firstLine="420"/>
      </w:pPr>
      <w:r>
        <w:t>;</w:t>
      </w:r>
      <w:r>
        <w:rPr>
          <w:rFonts w:hint="eastAsia"/>
        </w:rPr>
        <w:t>或</w:t>
      </w:r>
      <w:r>
        <w:t>dllGlobalVar DATA</w:t>
      </w:r>
    </w:p>
    <w:p w:rsidR="00323647" w:rsidRDefault="00323647" w:rsidP="00615E5D">
      <w:pPr>
        <w:ind w:firstLine="420"/>
      </w:pPr>
    </w:p>
    <w:p w:rsidR="00323647" w:rsidRDefault="00323647" w:rsidP="00615E5D">
      <w:pPr>
        <w:ind w:firstLine="420"/>
      </w:pPr>
      <w:r>
        <w:t>GetGlobalVar</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从</w:t>
      </w:r>
      <w:r>
        <w:t>lib.h</w:t>
      </w:r>
      <w:r>
        <w:rPr>
          <w:rFonts w:hint="eastAsia"/>
        </w:rPr>
        <w:t>和</w:t>
      </w:r>
      <w:r>
        <w:t>lib.cpp</w:t>
      </w:r>
      <w:r>
        <w:rPr>
          <w:rFonts w:hint="eastAsia"/>
        </w:rPr>
        <w:t>中可以看出，全局变量在</w:t>
      </w:r>
      <w:r>
        <w:t>DLL</w:t>
      </w:r>
      <w:r>
        <w:rPr>
          <w:rFonts w:hint="eastAsia"/>
        </w:rPr>
        <w:t>中的定义和使用方法与一般的程序设计是一样的。若要导出某全局变量，我们需要在</w:t>
      </w:r>
      <w:r>
        <w:t>.def</w:t>
      </w:r>
      <w:r>
        <w:rPr>
          <w:rFonts w:hint="eastAsia"/>
        </w:rPr>
        <w:t>文件的</w:t>
      </w:r>
      <w:r>
        <w:t>EXPORTS</w:t>
      </w:r>
      <w:r>
        <w:rPr>
          <w:rFonts w:hint="eastAsia"/>
        </w:rPr>
        <w:t>后添加：</w:t>
      </w:r>
    </w:p>
    <w:p w:rsidR="00323647" w:rsidRDefault="00323647" w:rsidP="00615E5D">
      <w:pPr>
        <w:ind w:firstLine="420"/>
      </w:pPr>
    </w:p>
    <w:p w:rsidR="00323647" w:rsidRDefault="00323647" w:rsidP="00615E5D">
      <w:pPr>
        <w:ind w:firstLine="420"/>
      </w:pPr>
      <w:r>
        <w:rPr>
          <w:rFonts w:hint="eastAsia"/>
        </w:rPr>
        <w:t xml:space="preserve">变量名　</w:t>
      </w:r>
      <w:r>
        <w:t>CONSTANT</w:t>
      </w:r>
      <w:r>
        <w:rPr>
          <w:rFonts w:hint="eastAsia"/>
        </w:rPr>
        <w:t xml:space="preserve">　　　</w:t>
      </w:r>
      <w:r>
        <w:t>//</w:t>
      </w:r>
      <w:r>
        <w:rPr>
          <w:rFonts w:hint="eastAsia"/>
        </w:rPr>
        <w:t>过时的方法</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或</w:t>
      </w:r>
    </w:p>
    <w:p w:rsidR="00323647" w:rsidRDefault="00323647" w:rsidP="00615E5D">
      <w:pPr>
        <w:ind w:firstLine="420"/>
      </w:pPr>
    </w:p>
    <w:p w:rsidR="00323647" w:rsidRPr="00097041" w:rsidRDefault="00323647" w:rsidP="00615E5D">
      <w:pPr>
        <w:ind w:firstLine="420"/>
        <w:rPr>
          <w:color w:val="0000FF"/>
        </w:rPr>
      </w:pPr>
      <w:r>
        <w:rPr>
          <w:rFonts w:hint="eastAsia"/>
        </w:rPr>
        <w:t xml:space="preserve">变量名　</w:t>
      </w:r>
      <w:r>
        <w:t>DATA</w:t>
      </w:r>
      <w:r>
        <w:rPr>
          <w:rFonts w:hint="eastAsia"/>
        </w:rPr>
        <w:t xml:space="preserve">　　　</w:t>
      </w:r>
      <w:r>
        <w:t xml:space="preserve"> </w:t>
      </w:r>
      <w:r>
        <w:rPr>
          <w:rFonts w:hint="eastAsia"/>
        </w:rPr>
        <w:t xml:space="preserve">　</w:t>
      </w:r>
      <w:r>
        <w:t>//</w:t>
      </w:r>
      <w:r w:rsidRPr="00097041">
        <w:rPr>
          <w:color w:val="0000FF"/>
        </w:rPr>
        <w:t>VC++</w:t>
      </w:r>
      <w:r w:rsidRPr="00097041">
        <w:rPr>
          <w:rFonts w:hint="eastAsia"/>
          <w:color w:val="0000FF"/>
        </w:rPr>
        <w:t>提示的新方法</w:t>
      </w:r>
    </w:p>
    <w:p w:rsidR="00323647" w:rsidRDefault="00323647" w:rsidP="00615E5D">
      <w:pPr>
        <w:ind w:firstLine="420"/>
      </w:pPr>
    </w:p>
    <w:p w:rsidR="00323647" w:rsidRDefault="00323647" w:rsidP="00615E5D">
      <w:pPr>
        <w:ind w:firstLine="420"/>
      </w:pPr>
      <w:r>
        <w:rPr>
          <w:rFonts w:hint="eastAsia"/>
        </w:rPr>
        <w:t xml:space="preserve">　　在主函数中引用</w:t>
      </w:r>
      <w:r>
        <w:t>DLL</w:t>
      </w:r>
      <w:r>
        <w:rPr>
          <w:rFonts w:hint="eastAsia"/>
        </w:rPr>
        <w:t>中定义的全局变量：</w:t>
      </w:r>
    </w:p>
    <w:p w:rsidR="00323647" w:rsidRDefault="00323647" w:rsidP="00615E5D">
      <w:pPr>
        <w:ind w:firstLine="420"/>
      </w:pPr>
    </w:p>
    <w:p w:rsidR="00323647" w:rsidRDefault="00323647" w:rsidP="00615E5D">
      <w:pPr>
        <w:ind w:firstLine="420"/>
      </w:pPr>
      <w:r>
        <w:t>#include &lt;stdio.h&gt;</w:t>
      </w:r>
    </w:p>
    <w:p w:rsidR="00323647" w:rsidRDefault="00323647" w:rsidP="00615E5D">
      <w:pPr>
        <w:ind w:firstLine="420"/>
      </w:pPr>
    </w:p>
    <w:p w:rsidR="00323647" w:rsidRDefault="00323647" w:rsidP="00615E5D">
      <w:pPr>
        <w:ind w:firstLine="420"/>
      </w:pPr>
      <w:r>
        <w:t>#pragma comment(lib,"dllTest.lib")</w:t>
      </w:r>
    </w:p>
    <w:p w:rsidR="00323647" w:rsidRDefault="00323647" w:rsidP="00615E5D">
      <w:pPr>
        <w:ind w:firstLine="420"/>
      </w:pPr>
    </w:p>
    <w:p w:rsidR="00323647" w:rsidRDefault="00323647" w:rsidP="00615E5D">
      <w:pPr>
        <w:ind w:firstLine="420"/>
      </w:pPr>
      <w:r>
        <w:t>extern int dllGlobalVar;</w:t>
      </w:r>
    </w:p>
    <w:p w:rsidR="00323647" w:rsidRDefault="00323647" w:rsidP="00615E5D">
      <w:pPr>
        <w:ind w:firstLine="420"/>
      </w:pPr>
    </w:p>
    <w:p w:rsidR="00323647" w:rsidRDefault="00323647" w:rsidP="00615E5D">
      <w:pPr>
        <w:ind w:firstLine="420"/>
      </w:pPr>
      <w:r>
        <w:t>int main(int argc, char *argv[])</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printf("%d ", *(int*)dllGlobalVar);</w:t>
      </w:r>
    </w:p>
    <w:p w:rsidR="00323647" w:rsidRDefault="00323647" w:rsidP="00615E5D">
      <w:pPr>
        <w:ind w:firstLine="420"/>
      </w:pPr>
    </w:p>
    <w:p w:rsidR="00323647" w:rsidRDefault="00323647" w:rsidP="00615E5D">
      <w:pPr>
        <w:ind w:firstLine="420"/>
      </w:pPr>
      <w:r>
        <w:t>*(int*)dllGlobalVar = 1;</w:t>
      </w:r>
    </w:p>
    <w:p w:rsidR="00323647" w:rsidRDefault="00323647" w:rsidP="00615E5D">
      <w:pPr>
        <w:ind w:firstLine="420"/>
      </w:pPr>
    </w:p>
    <w:p w:rsidR="00323647" w:rsidRDefault="00323647" w:rsidP="00615E5D">
      <w:pPr>
        <w:ind w:firstLine="420"/>
      </w:pPr>
      <w:r>
        <w:t>printf("%d ", *(int*)dllGlobalVar);</w:t>
      </w:r>
    </w:p>
    <w:p w:rsidR="00323647" w:rsidRDefault="00323647" w:rsidP="00615E5D">
      <w:pPr>
        <w:ind w:firstLine="420"/>
      </w:pPr>
    </w:p>
    <w:p w:rsidR="00323647" w:rsidRDefault="00323647" w:rsidP="00615E5D">
      <w:pPr>
        <w:ind w:firstLine="420"/>
      </w:pPr>
    </w:p>
    <w:p w:rsidR="00323647" w:rsidRDefault="00323647" w:rsidP="00615E5D">
      <w:pPr>
        <w:ind w:firstLine="420"/>
      </w:pPr>
      <w:r>
        <w:t>return 0;</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特别要注意的是用</w:t>
      </w:r>
      <w:r>
        <w:t>extern int dllGlobalVar</w:t>
      </w:r>
      <w:r>
        <w:rPr>
          <w:rFonts w:hint="eastAsia"/>
        </w:rPr>
        <w:t>声明所导入的并不是</w:t>
      </w:r>
      <w:r>
        <w:t>DLL</w:t>
      </w:r>
      <w:r>
        <w:rPr>
          <w:rFonts w:hint="eastAsia"/>
        </w:rPr>
        <w:t>中全局变量本身，而是其地址，应用程序必须通过强制指针转换来使用</w:t>
      </w:r>
      <w:r>
        <w:t>DLL</w:t>
      </w:r>
      <w:r>
        <w:rPr>
          <w:rFonts w:hint="eastAsia"/>
        </w:rPr>
        <w:t>中的全局变量。这一点，从</w:t>
      </w:r>
      <w:r>
        <w:t>*(int*)dllGlobalVar</w:t>
      </w:r>
      <w:r>
        <w:rPr>
          <w:rFonts w:hint="eastAsia"/>
        </w:rPr>
        <w:t>可以看出。因此在采用这种方式引用</w:t>
      </w:r>
      <w:r>
        <w:t>DLL</w:t>
      </w:r>
      <w:r>
        <w:rPr>
          <w:rFonts w:hint="eastAsia"/>
        </w:rPr>
        <w:t>全局变量时，千万不要进行这样的赋值操作：</w:t>
      </w:r>
    </w:p>
    <w:p w:rsidR="00323647" w:rsidRDefault="00323647" w:rsidP="00615E5D">
      <w:pPr>
        <w:ind w:firstLine="420"/>
      </w:pPr>
    </w:p>
    <w:p w:rsidR="00323647" w:rsidRDefault="00323647" w:rsidP="00615E5D">
      <w:pPr>
        <w:ind w:firstLine="420"/>
      </w:pPr>
      <w:r>
        <w:t>dllGlobalVar = 1;</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其结果是</w:t>
      </w:r>
      <w:r>
        <w:t>dllGlobalVar</w:t>
      </w:r>
      <w:r>
        <w:rPr>
          <w:rFonts w:hint="eastAsia"/>
        </w:rPr>
        <w:t>指针的内容发生变化，程序中以后再也引用不到</w:t>
      </w:r>
      <w:r>
        <w:t>DLL</w:t>
      </w:r>
      <w:r>
        <w:rPr>
          <w:rFonts w:hint="eastAsia"/>
        </w:rPr>
        <w:t>中的全局变量了。</w:t>
      </w:r>
    </w:p>
    <w:p w:rsidR="00323647" w:rsidRDefault="00323647" w:rsidP="00615E5D">
      <w:pPr>
        <w:ind w:firstLine="420"/>
      </w:pPr>
    </w:p>
    <w:p w:rsidR="00323647" w:rsidRDefault="00323647" w:rsidP="00615E5D">
      <w:pPr>
        <w:ind w:firstLine="420"/>
      </w:pPr>
      <w:r>
        <w:rPr>
          <w:rFonts w:hint="eastAsia"/>
        </w:rPr>
        <w:t xml:space="preserve">　　在应用工程中引用</w:t>
      </w:r>
      <w:r>
        <w:t>DLL</w:t>
      </w:r>
      <w:r>
        <w:rPr>
          <w:rFonts w:hint="eastAsia"/>
        </w:rPr>
        <w:t>中全局变量的一个更好方法是：</w:t>
      </w:r>
    </w:p>
    <w:p w:rsidR="00323647" w:rsidRDefault="00323647" w:rsidP="00615E5D">
      <w:pPr>
        <w:ind w:firstLine="420"/>
      </w:pPr>
    </w:p>
    <w:p w:rsidR="00323647" w:rsidRDefault="00323647" w:rsidP="00615E5D">
      <w:pPr>
        <w:ind w:firstLine="420"/>
      </w:pPr>
      <w:r>
        <w:t>#include &lt;stdio.h&gt;</w:t>
      </w:r>
    </w:p>
    <w:p w:rsidR="00323647" w:rsidRDefault="00323647" w:rsidP="00615E5D">
      <w:pPr>
        <w:ind w:firstLine="420"/>
      </w:pPr>
    </w:p>
    <w:p w:rsidR="00323647" w:rsidRDefault="00323647" w:rsidP="00615E5D">
      <w:pPr>
        <w:ind w:firstLine="420"/>
      </w:pPr>
      <w:r>
        <w:t>#pragma comment(lib,"dllTest.lib")</w:t>
      </w:r>
    </w:p>
    <w:p w:rsidR="00323647" w:rsidRDefault="00323647" w:rsidP="00615E5D">
      <w:pPr>
        <w:ind w:firstLine="420"/>
      </w:pPr>
    </w:p>
    <w:p w:rsidR="00323647" w:rsidRDefault="00323647" w:rsidP="00615E5D">
      <w:pPr>
        <w:ind w:firstLine="420"/>
      </w:pPr>
      <w:r>
        <w:t>extern int _declspec(dllimport) dllGlobalVar; //</w:t>
      </w:r>
      <w:r>
        <w:rPr>
          <w:rFonts w:hint="eastAsia"/>
        </w:rPr>
        <w:t>用</w:t>
      </w:r>
      <w:r>
        <w:t>_declspec(dllimport)</w:t>
      </w:r>
      <w:r>
        <w:rPr>
          <w:rFonts w:hint="eastAsia"/>
        </w:rPr>
        <w:t>导入</w:t>
      </w:r>
    </w:p>
    <w:p w:rsidR="00323647" w:rsidRDefault="00323647" w:rsidP="00615E5D">
      <w:pPr>
        <w:ind w:firstLine="420"/>
      </w:pPr>
    </w:p>
    <w:p w:rsidR="00323647" w:rsidRDefault="00323647" w:rsidP="00615E5D">
      <w:pPr>
        <w:ind w:firstLine="420"/>
      </w:pPr>
      <w:r>
        <w:t>int main(int argc, char *argv[])</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r>
        <w:t>printf("%d ", dllGlobalVar);</w:t>
      </w:r>
    </w:p>
    <w:p w:rsidR="00323647" w:rsidRDefault="00323647" w:rsidP="00615E5D">
      <w:pPr>
        <w:ind w:firstLine="420"/>
      </w:pPr>
    </w:p>
    <w:p w:rsidR="00323647" w:rsidRDefault="00323647" w:rsidP="00615E5D">
      <w:pPr>
        <w:ind w:firstLine="420"/>
      </w:pPr>
      <w:r>
        <w:t>dllGlobalVar = 1; //</w:t>
      </w:r>
      <w:r>
        <w:rPr>
          <w:rFonts w:hint="eastAsia"/>
        </w:rPr>
        <w:t>这里就可以直接使用</w:t>
      </w:r>
      <w:r>
        <w:t xml:space="preserve">, </w:t>
      </w:r>
      <w:r>
        <w:rPr>
          <w:rFonts w:hint="eastAsia"/>
        </w:rPr>
        <w:t>无须进行强制指针转换</w:t>
      </w:r>
    </w:p>
    <w:p w:rsidR="00323647" w:rsidRDefault="00323647" w:rsidP="00615E5D">
      <w:pPr>
        <w:ind w:firstLine="420"/>
      </w:pPr>
    </w:p>
    <w:p w:rsidR="00323647" w:rsidRDefault="00323647" w:rsidP="00615E5D">
      <w:pPr>
        <w:ind w:firstLine="420"/>
      </w:pPr>
      <w:r>
        <w:t>printf("%d ", dllGlobalVar);</w:t>
      </w:r>
    </w:p>
    <w:p w:rsidR="00323647" w:rsidRDefault="00323647" w:rsidP="00615E5D">
      <w:pPr>
        <w:ind w:firstLine="420"/>
      </w:pPr>
    </w:p>
    <w:p w:rsidR="00323647" w:rsidRDefault="00323647" w:rsidP="00615E5D">
      <w:pPr>
        <w:ind w:firstLine="420"/>
      </w:pPr>
      <w:r>
        <w:t>return 0;</w:t>
      </w:r>
    </w:p>
    <w:p w:rsidR="00323647" w:rsidRDefault="00323647" w:rsidP="00615E5D">
      <w:pPr>
        <w:ind w:firstLine="420"/>
      </w:pPr>
    </w:p>
    <w:p w:rsidR="00323647" w:rsidRDefault="00323647" w:rsidP="00615E5D">
      <w:pPr>
        <w:ind w:firstLine="420"/>
      </w:pPr>
      <w:r>
        <w:t>}</w:t>
      </w:r>
    </w:p>
    <w:p w:rsidR="00323647" w:rsidRDefault="00323647" w:rsidP="00615E5D">
      <w:pPr>
        <w:ind w:firstLine="420"/>
      </w:pPr>
    </w:p>
    <w:p w:rsidR="00323647" w:rsidRDefault="00323647" w:rsidP="00615E5D">
      <w:pPr>
        <w:ind w:firstLine="420"/>
      </w:pPr>
    </w:p>
    <w:p w:rsidR="00323647" w:rsidRDefault="00323647" w:rsidP="00615E5D">
      <w:pPr>
        <w:ind w:firstLine="420"/>
      </w:pPr>
      <w:r>
        <w:rPr>
          <w:rFonts w:hint="eastAsia"/>
        </w:rPr>
        <w:t xml:space="preserve">　　通过</w:t>
      </w:r>
      <w:r>
        <w:t>_declspec(dllimport)</w:t>
      </w:r>
      <w:r>
        <w:rPr>
          <w:rFonts w:hint="eastAsia"/>
        </w:rPr>
        <w:t>方式导入的就是</w:t>
      </w:r>
      <w:r>
        <w:t>DLL</w:t>
      </w:r>
      <w:r>
        <w:rPr>
          <w:rFonts w:hint="eastAsia"/>
        </w:rPr>
        <w:t>中全局变量本身而不再是其地址了，笔者建议在一切可能的情况下都使用这种方式。</w:t>
      </w:r>
    </w:p>
    <w:p w:rsidR="00323647" w:rsidRDefault="00323647" w:rsidP="00615E5D">
      <w:pPr>
        <w:ind w:firstLine="420"/>
      </w:pPr>
    </w:p>
    <w:p w:rsidR="00323647" w:rsidRDefault="00323647" w:rsidP="00915B4A">
      <w:pPr>
        <w:ind w:firstLine="420"/>
      </w:pPr>
      <w:r>
        <w:t>4.7 DLL</w:t>
      </w:r>
      <w:r>
        <w:rPr>
          <w:rFonts w:hint="eastAsia"/>
        </w:rPr>
        <w:t>导出类</w:t>
      </w:r>
    </w:p>
    <w:p w:rsidR="00323647" w:rsidRDefault="00323647" w:rsidP="00915B4A">
      <w:pPr>
        <w:ind w:firstLine="420"/>
      </w:pPr>
    </w:p>
    <w:p w:rsidR="00323647" w:rsidRDefault="00323647" w:rsidP="00915B4A">
      <w:pPr>
        <w:ind w:firstLine="420"/>
      </w:pPr>
      <w:r>
        <w:rPr>
          <w:rFonts w:hint="eastAsia"/>
        </w:rPr>
        <w:t xml:space="preserve">　　</w:t>
      </w:r>
      <w:r>
        <w:t>DLL</w:t>
      </w:r>
      <w:r>
        <w:rPr>
          <w:rFonts w:hint="eastAsia"/>
        </w:rPr>
        <w:t>中定义的类可以在应用工程中使用。</w:t>
      </w:r>
    </w:p>
    <w:p w:rsidR="00323647" w:rsidRDefault="00323647" w:rsidP="00915B4A">
      <w:pPr>
        <w:ind w:firstLine="420"/>
      </w:pPr>
    </w:p>
    <w:p w:rsidR="00323647" w:rsidRDefault="00323647" w:rsidP="00915B4A">
      <w:pPr>
        <w:ind w:firstLine="420"/>
      </w:pPr>
      <w:r>
        <w:rPr>
          <w:rFonts w:hint="eastAsia"/>
        </w:rPr>
        <w:t xml:space="preserve">　　下面的例子里，我们在</w:t>
      </w:r>
      <w:r>
        <w:t>DLL</w:t>
      </w:r>
      <w:r>
        <w:rPr>
          <w:rFonts w:hint="eastAsia"/>
        </w:rPr>
        <w:t>中定义了</w:t>
      </w:r>
      <w:r>
        <w:t>point</w:t>
      </w:r>
      <w:r>
        <w:rPr>
          <w:rFonts w:hint="eastAsia"/>
        </w:rPr>
        <w:t>和</w:t>
      </w:r>
      <w:r>
        <w:t>circle</w:t>
      </w:r>
      <w:r>
        <w:rPr>
          <w:rFonts w:hint="eastAsia"/>
        </w:rPr>
        <w:t>两个类，并在应用工程中引用了它们（单击此处下载本工程附件）。</w:t>
      </w:r>
    </w:p>
    <w:p w:rsidR="00323647" w:rsidRDefault="00323647" w:rsidP="00915B4A">
      <w:pPr>
        <w:ind w:firstLine="420"/>
      </w:pPr>
    </w:p>
    <w:p w:rsidR="00323647" w:rsidRDefault="00323647" w:rsidP="00915B4A">
      <w:pPr>
        <w:ind w:firstLine="420"/>
      </w:pPr>
      <w:r>
        <w:t>//</w:t>
      </w:r>
      <w:r>
        <w:rPr>
          <w:rFonts w:hint="eastAsia"/>
        </w:rPr>
        <w:t>文件名：</w:t>
      </w:r>
      <w:r>
        <w:t>point.h</w:t>
      </w:r>
      <w:r>
        <w:rPr>
          <w:rFonts w:hint="eastAsia"/>
        </w:rPr>
        <w:t>，</w:t>
      </w:r>
      <w:r>
        <w:t>point</w:t>
      </w:r>
      <w:r>
        <w:rPr>
          <w:rFonts w:hint="eastAsia"/>
        </w:rPr>
        <w:t>类的声明</w:t>
      </w:r>
    </w:p>
    <w:p w:rsidR="00323647" w:rsidRDefault="00323647" w:rsidP="00915B4A">
      <w:pPr>
        <w:ind w:firstLine="420"/>
      </w:pPr>
    </w:p>
    <w:p w:rsidR="00323647" w:rsidRDefault="00323647" w:rsidP="00915B4A">
      <w:pPr>
        <w:ind w:firstLine="420"/>
      </w:pPr>
      <w:r>
        <w:t>#ifndef POINT_H</w:t>
      </w:r>
    </w:p>
    <w:p w:rsidR="00323647" w:rsidRDefault="00323647" w:rsidP="00915B4A">
      <w:pPr>
        <w:ind w:firstLine="420"/>
      </w:pPr>
    </w:p>
    <w:p w:rsidR="00323647" w:rsidRDefault="00323647" w:rsidP="00915B4A">
      <w:pPr>
        <w:ind w:firstLine="420"/>
      </w:pPr>
      <w:r>
        <w:t>#define POINT_H</w:t>
      </w:r>
    </w:p>
    <w:p w:rsidR="00323647" w:rsidRDefault="00323647" w:rsidP="00915B4A">
      <w:pPr>
        <w:ind w:firstLine="420"/>
      </w:pPr>
    </w:p>
    <w:p w:rsidR="00323647" w:rsidRDefault="00323647" w:rsidP="00915B4A">
      <w:pPr>
        <w:ind w:firstLine="420"/>
      </w:pPr>
      <w:r>
        <w:t>#ifdef DLL_FILE</w:t>
      </w:r>
    </w:p>
    <w:p w:rsidR="00323647" w:rsidRDefault="00323647" w:rsidP="00915B4A">
      <w:pPr>
        <w:ind w:firstLine="420"/>
      </w:pPr>
    </w:p>
    <w:p w:rsidR="00323647" w:rsidRDefault="00323647" w:rsidP="00915B4A">
      <w:pPr>
        <w:ind w:firstLine="420"/>
      </w:pPr>
      <w:r>
        <w:t>class _declspec(dllexport) point //</w:t>
      </w:r>
      <w:r>
        <w:rPr>
          <w:rFonts w:hint="eastAsia"/>
        </w:rPr>
        <w:t>导出类</w:t>
      </w:r>
      <w:r>
        <w:t>point</w:t>
      </w:r>
    </w:p>
    <w:p w:rsidR="00323647" w:rsidRDefault="00323647" w:rsidP="00915B4A">
      <w:pPr>
        <w:ind w:firstLine="420"/>
      </w:pPr>
    </w:p>
    <w:p w:rsidR="00323647" w:rsidRDefault="00323647" w:rsidP="00915B4A">
      <w:pPr>
        <w:ind w:firstLine="420"/>
      </w:pPr>
      <w:r>
        <w:t>#else</w:t>
      </w:r>
    </w:p>
    <w:p w:rsidR="00323647" w:rsidRDefault="00323647" w:rsidP="00915B4A">
      <w:pPr>
        <w:ind w:firstLine="420"/>
      </w:pPr>
    </w:p>
    <w:p w:rsidR="00323647" w:rsidRDefault="00323647" w:rsidP="00915B4A">
      <w:pPr>
        <w:ind w:firstLine="420"/>
      </w:pPr>
      <w:r>
        <w:t>class _declspec(dllimport) point //</w:t>
      </w:r>
      <w:r>
        <w:rPr>
          <w:rFonts w:hint="eastAsia"/>
        </w:rPr>
        <w:t>导入类</w:t>
      </w:r>
      <w:r>
        <w:t>point</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public:</w:t>
      </w:r>
    </w:p>
    <w:p w:rsidR="00323647" w:rsidRDefault="00323647" w:rsidP="00915B4A">
      <w:pPr>
        <w:ind w:firstLine="420"/>
      </w:pPr>
    </w:p>
    <w:p w:rsidR="00323647" w:rsidRDefault="00323647" w:rsidP="00915B4A">
      <w:pPr>
        <w:ind w:firstLine="420"/>
      </w:pPr>
      <w:r>
        <w:t>float y;</w:t>
      </w:r>
    </w:p>
    <w:p w:rsidR="00323647" w:rsidRDefault="00323647" w:rsidP="00915B4A">
      <w:pPr>
        <w:ind w:firstLine="420"/>
      </w:pPr>
    </w:p>
    <w:p w:rsidR="00323647" w:rsidRDefault="00323647" w:rsidP="00915B4A">
      <w:pPr>
        <w:ind w:firstLine="420"/>
      </w:pPr>
      <w:r>
        <w:t>float x;</w:t>
      </w:r>
    </w:p>
    <w:p w:rsidR="00323647" w:rsidRDefault="00323647" w:rsidP="00915B4A">
      <w:pPr>
        <w:ind w:firstLine="420"/>
      </w:pPr>
    </w:p>
    <w:p w:rsidR="00323647" w:rsidRDefault="00323647" w:rsidP="00915B4A">
      <w:pPr>
        <w:ind w:firstLine="420"/>
      </w:pPr>
      <w:r>
        <w:t>point();</w:t>
      </w:r>
    </w:p>
    <w:p w:rsidR="00323647" w:rsidRDefault="00323647" w:rsidP="00915B4A">
      <w:pPr>
        <w:ind w:firstLine="420"/>
      </w:pPr>
    </w:p>
    <w:p w:rsidR="00323647" w:rsidRDefault="00323647" w:rsidP="00915B4A">
      <w:pPr>
        <w:ind w:firstLine="420"/>
      </w:pPr>
      <w:r>
        <w:t>point(float x_coordinate, float y_coordinate);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p>
    <w:p w:rsidR="00323647" w:rsidRDefault="00323647" w:rsidP="00915B4A">
      <w:pPr>
        <w:ind w:firstLine="420"/>
      </w:pPr>
      <w:r>
        <w:t>//</w:t>
      </w:r>
      <w:r>
        <w:rPr>
          <w:rFonts w:hint="eastAsia"/>
        </w:rPr>
        <w:t>文件名：</w:t>
      </w:r>
      <w:r>
        <w:t>point.cpp</w:t>
      </w:r>
      <w:r>
        <w:rPr>
          <w:rFonts w:hint="eastAsia"/>
        </w:rPr>
        <w:t>，</w:t>
      </w:r>
      <w:r>
        <w:t>point</w:t>
      </w:r>
      <w:r>
        <w:rPr>
          <w:rFonts w:hint="eastAsia"/>
        </w:rPr>
        <w:t>类的实现</w:t>
      </w:r>
    </w:p>
    <w:p w:rsidR="00323647" w:rsidRDefault="00323647" w:rsidP="00915B4A">
      <w:pPr>
        <w:ind w:firstLine="420"/>
      </w:pPr>
    </w:p>
    <w:p w:rsidR="00323647" w:rsidRDefault="00323647" w:rsidP="00915B4A">
      <w:pPr>
        <w:ind w:firstLine="420"/>
      </w:pPr>
      <w:r>
        <w:t>#ifndef DLL_FILE</w:t>
      </w:r>
    </w:p>
    <w:p w:rsidR="00323647" w:rsidRDefault="00323647" w:rsidP="00915B4A">
      <w:pPr>
        <w:ind w:firstLine="420"/>
      </w:pPr>
    </w:p>
    <w:p w:rsidR="00323647" w:rsidRDefault="00323647" w:rsidP="00915B4A">
      <w:pPr>
        <w:ind w:firstLine="420"/>
      </w:pPr>
      <w:r>
        <w:t>#define DLL_FILE</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r>
        <w:t>#include "point.h"</w:t>
      </w:r>
    </w:p>
    <w:p w:rsidR="00323647" w:rsidRDefault="00323647" w:rsidP="00915B4A">
      <w:pPr>
        <w:ind w:firstLine="420"/>
      </w:pPr>
    </w:p>
    <w:p w:rsidR="00323647" w:rsidRDefault="00323647" w:rsidP="00915B4A">
      <w:pPr>
        <w:ind w:firstLine="420"/>
      </w:pPr>
      <w:r>
        <w:t>//</w:t>
      </w:r>
      <w:r>
        <w:rPr>
          <w:rFonts w:hint="eastAsia"/>
        </w:rPr>
        <w:t>类</w:t>
      </w:r>
      <w:r>
        <w:t>point</w:t>
      </w:r>
      <w:r>
        <w:rPr>
          <w:rFonts w:hint="eastAsia"/>
        </w:rPr>
        <w:t>的缺省构造函数</w:t>
      </w:r>
    </w:p>
    <w:p w:rsidR="00323647" w:rsidRDefault="00323647" w:rsidP="00915B4A">
      <w:pPr>
        <w:ind w:firstLine="420"/>
      </w:pPr>
    </w:p>
    <w:p w:rsidR="00323647" w:rsidRDefault="00323647" w:rsidP="00915B4A">
      <w:pPr>
        <w:ind w:firstLine="420"/>
      </w:pPr>
      <w:r>
        <w:t>point::point()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x = 0.0;</w:t>
      </w:r>
    </w:p>
    <w:p w:rsidR="00323647" w:rsidRDefault="00323647" w:rsidP="00915B4A">
      <w:pPr>
        <w:ind w:firstLine="420"/>
      </w:pPr>
    </w:p>
    <w:p w:rsidR="00323647" w:rsidRDefault="00323647" w:rsidP="00915B4A">
      <w:pPr>
        <w:ind w:firstLine="420"/>
      </w:pPr>
      <w:r>
        <w:t>y = 0.0;</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w:t>
      </w:r>
      <w:r>
        <w:rPr>
          <w:rFonts w:hint="eastAsia"/>
        </w:rPr>
        <w:t>类</w:t>
      </w:r>
      <w:r>
        <w:t>point</w:t>
      </w:r>
      <w:r>
        <w:rPr>
          <w:rFonts w:hint="eastAsia"/>
        </w:rPr>
        <w:t>的构造函数</w:t>
      </w:r>
    </w:p>
    <w:p w:rsidR="00323647" w:rsidRDefault="00323647" w:rsidP="00915B4A">
      <w:pPr>
        <w:ind w:firstLine="420"/>
      </w:pPr>
    </w:p>
    <w:p w:rsidR="00323647" w:rsidRDefault="00323647" w:rsidP="00915B4A">
      <w:pPr>
        <w:ind w:firstLine="420"/>
      </w:pPr>
      <w:r>
        <w:t>point::point(float x_coordinate, float y_coordinate)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x = x_coordinate;</w:t>
      </w:r>
    </w:p>
    <w:p w:rsidR="00323647" w:rsidRDefault="00323647" w:rsidP="00915B4A">
      <w:pPr>
        <w:ind w:firstLine="420"/>
      </w:pPr>
    </w:p>
    <w:p w:rsidR="00323647" w:rsidRDefault="00323647" w:rsidP="00915B4A">
      <w:pPr>
        <w:ind w:firstLine="420"/>
      </w:pPr>
      <w:r>
        <w:t>y = y_coordinate;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t>//</w:t>
      </w:r>
      <w:r>
        <w:rPr>
          <w:rFonts w:hint="eastAsia"/>
        </w:rPr>
        <w:t>文件名：</w:t>
      </w:r>
      <w:r>
        <w:t>circle.h</w:t>
      </w:r>
      <w:r>
        <w:rPr>
          <w:rFonts w:hint="eastAsia"/>
        </w:rPr>
        <w:t>，</w:t>
      </w:r>
      <w:r>
        <w:t>circle</w:t>
      </w:r>
      <w:r>
        <w:rPr>
          <w:rFonts w:hint="eastAsia"/>
        </w:rPr>
        <w:t>类的声明</w:t>
      </w:r>
    </w:p>
    <w:p w:rsidR="00323647" w:rsidRDefault="00323647" w:rsidP="00915B4A">
      <w:pPr>
        <w:ind w:firstLine="420"/>
      </w:pPr>
    </w:p>
    <w:p w:rsidR="00323647" w:rsidRDefault="00323647" w:rsidP="00915B4A">
      <w:pPr>
        <w:ind w:firstLine="420"/>
      </w:pPr>
      <w:r>
        <w:t>#ifndef CIRCLE_H</w:t>
      </w:r>
    </w:p>
    <w:p w:rsidR="00323647" w:rsidRDefault="00323647" w:rsidP="00915B4A">
      <w:pPr>
        <w:ind w:firstLine="420"/>
      </w:pPr>
    </w:p>
    <w:p w:rsidR="00323647" w:rsidRDefault="00323647" w:rsidP="00915B4A">
      <w:pPr>
        <w:ind w:firstLine="420"/>
      </w:pPr>
      <w:r>
        <w:t>#define CIRCLE_H</w:t>
      </w:r>
    </w:p>
    <w:p w:rsidR="00323647" w:rsidRDefault="00323647" w:rsidP="00915B4A">
      <w:pPr>
        <w:ind w:firstLine="420"/>
      </w:pPr>
    </w:p>
    <w:p w:rsidR="00323647" w:rsidRDefault="00323647" w:rsidP="00915B4A">
      <w:pPr>
        <w:ind w:firstLine="420"/>
      </w:pPr>
      <w:r>
        <w:t xml:space="preserve">#include "point.h" </w:t>
      </w:r>
    </w:p>
    <w:p w:rsidR="00323647" w:rsidRDefault="00323647" w:rsidP="00915B4A">
      <w:pPr>
        <w:ind w:firstLine="420"/>
      </w:pPr>
    </w:p>
    <w:p w:rsidR="00323647" w:rsidRDefault="00323647" w:rsidP="00915B4A">
      <w:pPr>
        <w:ind w:firstLine="420"/>
      </w:pPr>
      <w:r>
        <w:t>#ifdef DLL_FILE</w:t>
      </w:r>
    </w:p>
    <w:p w:rsidR="00323647" w:rsidRDefault="00323647" w:rsidP="00915B4A">
      <w:pPr>
        <w:ind w:firstLine="420"/>
      </w:pPr>
    </w:p>
    <w:p w:rsidR="00323647" w:rsidRDefault="00323647" w:rsidP="00915B4A">
      <w:pPr>
        <w:ind w:firstLine="420"/>
      </w:pPr>
      <w:r>
        <w:t>class _declspec(dllexport)circle //</w:t>
      </w:r>
      <w:r>
        <w:rPr>
          <w:rFonts w:hint="eastAsia"/>
        </w:rPr>
        <w:t>导出类</w:t>
      </w:r>
      <w:r>
        <w:t>circle</w:t>
      </w:r>
    </w:p>
    <w:p w:rsidR="00323647" w:rsidRDefault="00323647" w:rsidP="00915B4A">
      <w:pPr>
        <w:ind w:firstLine="420"/>
      </w:pPr>
    </w:p>
    <w:p w:rsidR="00323647" w:rsidRDefault="00323647" w:rsidP="00915B4A">
      <w:pPr>
        <w:ind w:firstLine="420"/>
      </w:pPr>
      <w:r>
        <w:t>#else</w:t>
      </w:r>
    </w:p>
    <w:p w:rsidR="00323647" w:rsidRDefault="00323647" w:rsidP="00915B4A">
      <w:pPr>
        <w:ind w:firstLine="420"/>
      </w:pPr>
    </w:p>
    <w:p w:rsidR="00323647" w:rsidRDefault="00323647" w:rsidP="00915B4A">
      <w:pPr>
        <w:ind w:firstLine="420"/>
      </w:pPr>
      <w:r>
        <w:t>class _declspec(dllimport)circle //</w:t>
      </w:r>
      <w:r>
        <w:rPr>
          <w:rFonts w:hint="eastAsia"/>
        </w:rPr>
        <w:t>导入类</w:t>
      </w:r>
      <w:r>
        <w:t>circle</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public:</w:t>
      </w:r>
    </w:p>
    <w:p w:rsidR="00323647" w:rsidRDefault="00323647" w:rsidP="00915B4A">
      <w:pPr>
        <w:ind w:firstLine="420"/>
      </w:pPr>
    </w:p>
    <w:p w:rsidR="00323647" w:rsidRDefault="00323647" w:rsidP="00915B4A">
      <w:pPr>
        <w:ind w:firstLine="420"/>
      </w:pPr>
      <w:r>
        <w:t>void SetCentre(const point ¢rePoint);</w:t>
      </w:r>
    </w:p>
    <w:p w:rsidR="00323647" w:rsidRDefault="00323647" w:rsidP="00915B4A">
      <w:pPr>
        <w:ind w:firstLine="420"/>
      </w:pPr>
    </w:p>
    <w:p w:rsidR="00323647" w:rsidRDefault="00323647" w:rsidP="00915B4A">
      <w:pPr>
        <w:ind w:firstLine="420"/>
      </w:pPr>
      <w:r>
        <w:t>void SetRadius(float r);</w:t>
      </w:r>
    </w:p>
    <w:p w:rsidR="00323647" w:rsidRDefault="00323647" w:rsidP="00915B4A">
      <w:pPr>
        <w:ind w:firstLine="420"/>
      </w:pPr>
    </w:p>
    <w:p w:rsidR="00323647" w:rsidRDefault="00323647" w:rsidP="00915B4A">
      <w:pPr>
        <w:ind w:firstLine="420"/>
      </w:pPr>
      <w:r>
        <w:t>float GetGirth();</w:t>
      </w:r>
    </w:p>
    <w:p w:rsidR="00323647" w:rsidRDefault="00323647" w:rsidP="00915B4A">
      <w:pPr>
        <w:ind w:firstLine="420"/>
      </w:pPr>
    </w:p>
    <w:p w:rsidR="00323647" w:rsidRDefault="00323647" w:rsidP="00915B4A">
      <w:pPr>
        <w:ind w:firstLine="420"/>
      </w:pPr>
      <w:r>
        <w:t>float GetArea();</w:t>
      </w:r>
    </w:p>
    <w:p w:rsidR="00323647" w:rsidRDefault="00323647" w:rsidP="00915B4A">
      <w:pPr>
        <w:ind w:firstLine="420"/>
      </w:pPr>
    </w:p>
    <w:p w:rsidR="00323647" w:rsidRDefault="00323647" w:rsidP="00915B4A">
      <w:pPr>
        <w:ind w:firstLine="420"/>
      </w:pPr>
      <w:r>
        <w:t>circle();</w:t>
      </w:r>
    </w:p>
    <w:p w:rsidR="00323647" w:rsidRDefault="00323647" w:rsidP="00915B4A">
      <w:pPr>
        <w:ind w:firstLine="420"/>
      </w:pPr>
    </w:p>
    <w:p w:rsidR="00323647" w:rsidRDefault="00323647" w:rsidP="00915B4A">
      <w:pPr>
        <w:ind w:firstLine="420"/>
      </w:pPr>
      <w:r>
        <w:t>private:</w:t>
      </w:r>
    </w:p>
    <w:p w:rsidR="00323647" w:rsidRDefault="00323647" w:rsidP="00915B4A">
      <w:pPr>
        <w:ind w:firstLine="420"/>
      </w:pPr>
    </w:p>
    <w:p w:rsidR="00323647" w:rsidRDefault="00323647" w:rsidP="00915B4A">
      <w:pPr>
        <w:ind w:firstLine="420"/>
      </w:pPr>
      <w:r>
        <w:t>float radius;</w:t>
      </w:r>
    </w:p>
    <w:p w:rsidR="00323647" w:rsidRDefault="00323647" w:rsidP="00915B4A">
      <w:pPr>
        <w:ind w:firstLine="420"/>
      </w:pPr>
    </w:p>
    <w:p w:rsidR="00323647" w:rsidRDefault="00323647" w:rsidP="00915B4A">
      <w:pPr>
        <w:ind w:firstLine="420"/>
      </w:pPr>
      <w:r>
        <w:t>point centre;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p>
    <w:p w:rsidR="00323647" w:rsidRDefault="00323647" w:rsidP="00915B4A">
      <w:pPr>
        <w:ind w:firstLine="420"/>
      </w:pPr>
      <w:r>
        <w:t>//</w:t>
      </w:r>
      <w:r>
        <w:rPr>
          <w:rFonts w:hint="eastAsia"/>
        </w:rPr>
        <w:t>文件名：</w:t>
      </w:r>
      <w:r>
        <w:t>circle.cpp</w:t>
      </w:r>
      <w:r>
        <w:rPr>
          <w:rFonts w:hint="eastAsia"/>
        </w:rPr>
        <w:t>，</w:t>
      </w:r>
      <w:r>
        <w:t>circle</w:t>
      </w:r>
      <w:r>
        <w:rPr>
          <w:rFonts w:hint="eastAsia"/>
        </w:rPr>
        <w:t>类的实现</w:t>
      </w:r>
    </w:p>
    <w:p w:rsidR="00323647" w:rsidRDefault="00323647" w:rsidP="00915B4A">
      <w:pPr>
        <w:ind w:firstLine="420"/>
      </w:pPr>
    </w:p>
    <w:p w:rsidR="00323647" w:rsidRDefault="00323647" w:rsidP="00915B4A">
      <w:pPr>
        <w:ind w:firstLine="420"/>
      </w:pPr>
      <w:r>
        <w:t>#ifndef DLL_FILE</w:t>
      </w:r>
    </w:p>
    <w:p w:rsidR="00323647" w:rsidRDefault="00323647" w:rsidP="00915B4A">
      <w:pPr>
        <w:ind w:firstLine="420"/>
      </w:pPr>
    </w:p>
    <w:p w:rsidR="00323647" w:rsidRDefault="00323647" w:rsidP="00915B4A">
      <w:pPr>
        <w:ind w:firstLine="420"/>
      </w:pPr>
      <w:r>
        <w:t>#define DLL_FILE</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r>
        <w:t>#include "circle.h"</w:t>
      </w:r>
    </w:p>
    <w:p w:rsidR="00323647" w:rsidRDefault="00323647" w:rsidP="00915B4A">
      <w:pPr>
        <w:ind w:firstLine="420"/>
      </w:pPr>
    </w:p>
    <w:p w:rsidR="00323647" w:rsidRDefault="00323647" w:rsidP="00915B4A">
      <w:pPr>
        <w:ind w:firstLine="420"/>
      </w:pPr>
      <w:r>
        <w:t>#define PI 3.1415926</w:t>
      </w:r>
    </w:p>
    <w:p w:rsidR="00323647" w:rsidRDefault="00323647" w:rsidP="00915B4A">
      <w:pPr>
        <w:ind w:firstLine="420"/>
      </w:pPr>
    </w:p>
    <w:p w:rsidR="00323647" w:rsidRDefault="00323647" w:rsidP="00915B4A">
      <w:pPr>
        <w:ind w:firstLine="420"/>
      </w:pPr>
      <w:r>
        <w:t>//circle</w:t>
      </w:r>
      <w:r>
        <w:rPr>
          <w:rFonts w:hint="eastAsia"/>
        </w:rPr>
        <w:t>类的构造函数</w:t>
      </w:r>
    </w:p>
    <w:p w:rsidR="00323647" w:rsidRDefault="00323647" w:rsidP="00915B4A">
      <w:pPr>
        <w:ind w:firstLine="420"/>
      </w:pPr>
    </w:p>
    <w:p w:rsidR="00323647" w:rsidRDefault="00323647" w:rsidP="00915B4A">
      <w:pPr>
        <w:ind w:firstLine="420"/>
      </w:pPr>
      <w:r>
        <w:t>circle::circle()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centre = point(0, 0);</w:t>
      </w:r>
    </w:p>
    <w:p w:rsidR="00323647" w:rsidRDefault="00323647" w:rsidP="00915B4A">
      <w:pPr>
        <w:ind w:firstLine="420"/>
      </w:pPr>
    </w:p>
    <w:p w:rsidR="00323647" w:rsidRDefault="00323647" w:rsidP="00915B4A">
      <w:pPr>
        <w:ind w:firstLine="420"/>
      </w:pPr>
      <w:r>
        <w:t>radius = 0;</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w:t>
      </w:r>
      <w:r>
        <w:rPr>
          <w:rFonts w:hint="eastAsia"/>
        </w:rPr>
        <w:t>得到圆的面积</w:t>
      </w:r>
    </w:p>
    <w:p w:rsidR="00323647" w:rsidRDefault="00323647" w:rsidP="00915B4A">
      <w:pPr>
        <w:ind w:firstLine="420"/>
      </w:pPr>
    </w:p>
    <w:p w:rsidR="00323647" w:rsidRDefault="00323647" w:rsidP="00915B4A">
      <w:pPr>
        <w:ind w:firstLine="420"/>
      </w:pPr>
      <w:r>
        <w:t>float circle::GetArea()</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return PI *radius * radius;</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w:t>
      </w:r>
      <w:r>
        <w:rPr>
          <w:rFonts w:hint="eastAsia"/>
        </w:rPr>
        <w:t>得到圆的周长</w:t>
      </w:r>
    </w:p>
    <w:p w:rsidR="00323647" w:rsidRDefault="00323647" w:rsidP="00915B4A">
      <w:pPr>
        <w:ind w:firstLine="420"/>
      </w:pPr>
    </w:p>
    <w:p w:rsidR="00323647" w:rsidRDefault="00323647" w:rsidP="00915B4A">
      <w:pPr>
        <w:ind w:firstLine="420"/>
      </w:pPr>
      <w:r>
        <w:t>float circle::GetGirth()</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return 2 *PI * radius;</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w:t>
      </w:r>
      <w:r>
        <w:rPr>
          <w:rFonts w:hint="eastAsia"/>
        </w:rPr>
        <w:t>设置圆心坐标</w:t>
      </w:r>
    </w:p>
    <w:p w:rsidR="00323647" w:rsidRDefault="00323647" w:rsidP="00915B4A">
      <w:pPr>
        <w:ind w:firstLine="420"/>
      </w:pPr>
    </w:p>
    <w:p w:rsidR="00323647" w:rsidRDefault="00323647" w:rsidP="00915B4A">
      <w:pPr>
        <w:ind w:firstLine="420"/>
      </w:pPr>
      <w:r>
        <w:t>void circle::SetCentre(const point ¢rePoint)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centre = centrePoint;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w:t>
      </w:r>
      <w:r>
        <w:rPr>
          <w:rFonts w:hint="eastAsia"/>
        </w:rPr>
        <w:t>设置圆的半径</w:t>
      </w:r>
    </w:p>
    <w:p w:rsidR="00323647" w:rsidRDefault="00323647" w:rsidP="00915B4A">
      <w:pPr>
        <w:ind w:firstLine="420"/>
      </w:pPr>
    </w:p>
    <w:p w:rsidR="00323647" w:rsidRDefault="00323647" w:rsidP="00915B4A">
      <w:pPr>
        <w:ind w:firstLine="420"/>
      </w:pPr>
      <w:r>
        <w:t>void circle::SetRadius(float r)</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radius = r;</w:t>
      </w:r>
    </w:p>
    <w:p w:rsidR="00323647" w:rsidRDefault="00323647" w:rsidP="00915B4A">
      <w:pPr>
        <w:ind w:firstLine="420"/>
      </w:pPr>
    </w:p>
    <w:p w:rsidR="00323647" w:rsidRDefault="00323647" w:rsidP="00915B4A">
      <w:pPr>
        <w:ind w:firstLine="420"/>
      </w:pPr>
      <w:r>
        <w:t>}</w:t>
      </w:r>
    </w:p>
    <w:p w:rsidR="00323647" w:rsidRDefault="00323647" w:rsidP="00615E5D">
      <w:pPr>
        <w:ind w:firstLine="420"/>
      </w:pPr>
    </w:p>
    <w:p w:rsidR="00323647" w:rsidRDefault="00323647" w:rsidP="00915B4A">
      <w:pPr>
        <w:ind w:firstLine="420"/>
      </w:pPr>
      <w:r>
        <w:rPr>
          <w:rFonts w:hint="eastAsia"/>
        </w:rPr>
        <w:t xml:space="preserve">　　类的引用：</w:t>
      </w:r>
    </w:p>
    <w:p w:rsidR="00323647" w:rsidRDefault="00323647" w:rsidP="00915B4A">
      <w:pPr>
        <w:ind w:firstLine="420"/>
      </w:pPr>
    </w:p>
    <w:p w:rsidR="00323647" w:rsidRDefault="00323647" w:rsidP="00915B4A">
      <w:pPr>
        <w:ind w:firstLine="420"/>
      </w:pPr>
      <w:r>
        <w:t>#include "..\circle.h"</w:t>
      </w:r>
      <w:r>
        <w:rPr>
          <w:rFonts w:hint="eastAsia"/>
        </w:rPr>
        <w:t xml:space="preserve">　　</w:t>
      </w:r>
      <w:r>
        <w:t>//</w:t>
      </w:r>
      <w:r>
        <w:rPr>
          <w:rFonts w:hint="eastAsia"/>
        </w:rPr>
        <w:t>包含类声明头文件</w:t>
      </w:r>
    </w:p>
    <w:p w:rsidR="00323647" w:rsidRDefault="00323647" w:rsidP="00915B4A">
      <w:pPr>
        <w:ind w:firstLine="420"/>
      </w:pPr>
    </w:p>
    <w:p w:rsidR="00323647" w:rsidRDefault="00323647" w:rsidP="00915B4A">
      <w:pPr>
        <w:ind w:firstLine="420"/>
      </w:pPr>
      <w:r>
        <w:t>#pragma comment(lib,"dllTest.lib");</w:t>
      </w:r>
    </w:p>
    <w:p w:rsidR="00323647" w:rsidRDefault="00323647" w:rsidP="00915B4A">
      <w:pPr>
        <w:ind w:firstLine="420"/>
      </w:pPr>
    </w:p>
    <w:p w:rsidR="00323647" w:rsidRDefault="00323647" w:rsidP="00915B4A">
      <w:pPr>
        <w:ind w:firstLine="420"/>
      </w:pPr>
    </w:p>
    <w:p w:rsidR="00323647" w:rsidRDefault="00323647" w:rsidP="00915B4A">
      <w:pPr>
        <w:ind w:firstLine="420"/>
      </w:pPr>
      <w:r>
        <w:t>int main(int argc, char *argv[])</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t>circle c;</w:t>
      </w:r>
    </w:p>
    <w:p w:rsidR="00323647" w:rsidRDefault="00323647" w:rsidP="00915B4A">
      <w:pPr>
        <w:ind w:firstLine="420"/>
      </w:pPr>
    </w:p>
    <w:p w:rsidR="00323647" w:rsidRDefault="00323647" w:rsidP="00915B4A">
      <w:pPr>
        <w:ind w:firstLine="420"/>
      </w:pPr>
      <w:r>
        <w:t>point p(2.0, 2.0);</w:t>
      </w:r>
    </w:p>
    <w:p w:rsidR="00323647" w:rsidRDefault="00323647" w:rsidP="00915B4A">
      <w:pPr>
        <w:ind w:firstLine="420"/>
      </w:pPr>
    </w:p>
    <w:p w:rsidR="00323647" w:rsidRDefault="00323647" w:rsidP="00915B4A">
      <w:pPr>
        <w:ind w:firstLine="420"/>
      </w:pPr>
      <w:r>
        <w:t>c.SetCentre(p);</w:t>
      </w:r>
    </w:p>
    <w:p w:rsidR="00323647" w:rsidRDefault="00323647" w:rsidP="00915B4A">
      <w:pPr>
        <w:ind w:firstLine="420"/>
      </w:pPr>
    </w:p>
    <w:p w:rsidR="00323647" w:rsidRDefault="00323647" w:rsidP="00915B4A">
      <w:pPr>
        <w:ind w:firstLine="420"/>
      </w:pPr>
      <w:r>
        <w:t>c.SetRadius(1.0);</w:t>
      </w:r>
    </w:p>
    <w:p w:rsidR="00323647" w:rsidRDefault="00323647" w:rsidP="00915B4A">
      <w:pPr>
        <w:ind w:firstLine="420"/>
      </w:pPr>
    </w:p>
    <w:p w:rsidR="00323647" w:rsidRDefault="00323647" w:rsidP="00915B4A">
      <w:pPr>
        <w:ind w:firstLine="420"/>
      </w:pPr>
      <w:r>
        <w:t>printf("area:%f girth:%f", c.GetArea(), c.GetGirth());</w:t>
      </w:r>
    </w:p>
    <w:p w:rsidR="00323647" w:rsidRDefault="00323647" w:rsidP="00915B4A">
      <w:pPr>
        <w:ind w:firstLine="420"/>
      </w:pPr>
    </w:p>
    <w:p w:rsidR="00323647" w:rsidRDefault="00323647" w:rsidP="00915B4A">
      <w:pPr>
        <w:ind w:firstLine="420"/>
      </w:pPr>
    </w:p>
    <w:p w:rsidR="00323647" w:rsidRDefault="00323647" w:rsidP="00915B4A">
      <w:pPr>
        <w:ind w:firstLine="420"/>
      </w:pPr>
      <w:r>
        <w:t>return 0;</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从上述源代码可以看出，由于在</w:t>
      </w:r>
      <w:r>
        <w:t>DLL</w:t>
      </w:r>
      <w:r>
        <w:rPr>
          <w:rFonts w:hint="eastAsia"/>
        </w:rPr>
        <w:t>的类实现代码中定义了宏</w:t>
      </w:r>
      <w:r>
        <w:t>DLL_FILE</w:t>
      </w:r>
      <w:r>
        <w:rPr>
          <w:rFonts w:hint="eastAsia"/>
        </w:rPr>
        <w:t>，故在</w:t>
      </w:r>
      <w:r>
        <w:t>DLL</w:t>
      </w:r>
      <w:r>
        <w:rPr>
          <w:rFonts w:hint="eastAsia"/>
        </w:rPr>
        <w:t>的实现中所包含的类声明实际上为：</w:t>
      </w:r>
    </w:p>
    <w:p w:rsidR="00323647" w:rsidRDefault="00323647" w:rsidP="00915B4A">
      <w:pPr>
        <w:ind w:firstLine="420"/>
      </w:pPr>
    </w:p>
    <w:p w:rsidR="00323647" w:rsidRDefault="00323647" w:rsidP="00915B4A">
      <w:pPr>
        <w:ind w:firstLine="420"/>
      </w:pPr>
      <w:r>
        <w:t>class _declspec(dllexport) point //</w:t>
      </w:r>
      <w:r>
        <w:rPr>
          <w:rFonts w:hint="eastAsia"/>
        </w:rPr>
        <w:t>导出类</w:t>
      </w:r>
      <w:r>
        <w:t>point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和</w:t>
      </w:r>
    </w:p>
    <w:p w:rsidR="00323647" w:rsidRDefault="00323647" w:rsidP="00915B4A">
      <w:pPr>
        <w:ind w:firstLine="420"/>
      </w:pPr>
    </w:p>
    <w:p w:rsidR="00323647" w:rsidRDefault="00323647" w:rsidP="00915B4A">
      <w:pPr>
        <w:ind w:firstLine="420"/>
      </w:pPr>
      <w:r>
        <w:t>class _declspec(dllexport) circle //</w:t>
      </w:r>
      <w:r>
        <w:rPr>
          <w:rFonts w:hint="eastAsia"/>
        </w:rPr>
        <w:t>导出类</w:t>
      </w:r>
      <w:r>
        <w:t>circle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而在应用工程中没有定义</w:t>
      </w:r>
      <w:r>
        <w:t>DLL_FILE</w:t>
      </w:r>
      <w:r>
        <w:rPr>
          <w:rFonts w:hint="eastAsia"/>
        </w:rPr>
        <w:t>，故其包含</w:t>
      </w:r>
      <w:r>
        <w:t>point.h</w:t>
      </w:r>
      <w:r>
        <w:rPr>
          <w:rFonts w:hint="eastAsia"/>
        </w:rPr>
        <w:t>和</w:t>
      </w:r>
      <w:r>
        <w:t>circle.h</w:t>
      </w:r>
      <w:r>
        <w:rPr>
          <w:rFonts w:hint="eastAsia"/>
        </w:rPr>
        <w:t>后引入的类声明为：</w:t>
      </w:r>
    </w:p>
    <w:p w:rsidR="00323647" w:rsidRDefault="00323647" w:rsidP="00915B4A">
      <w:pPr>
        <w:ind w:firstLine="420"/>
      </w:pPr>
    </w:p>
    <w:p w:rsidR="00323647" w:rsidRDefault="00323647" w:rsidP="00915B4A">
      <w:pPr>
        <w:ind w:firstLine="420"/>
      </w:pPr>
      <w:r>
        <w:t>class _declspec(dllimport) point //</w:t>
      </w:r>
      <w:r>
        <w:rPr>
          <w:rFonts w:hint="eastAsia"/>
        </w:rPr>
        <w:t>导入类</w:t>
      </w:r>
      <w:r>
        <w:t>point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和</w:t>
      </w:r>
    </w:p>
    <w:p w:rsidR="00323647" w:rsidRDefault="00323647" w:rsidP="00915B4A">
      <w:pPr>
        <w:ind w:firstLine="420"/>
      </w:pPr>
    </w:p>
    <w:p w:rsidR="00323647" w:rsidRDefault="00323647" w:rsidP="00915B4A">
      <w:pPr>
        <w:ind w:firstLine="420"/>
      </w:pPr>
      <w:r>
        <w:t>class _declspec(dllimport) circle //</w:t>
      </w:r>
      <w:r>
        <w:rPr>
          <w:rFonts w:hint="eastAsia"/>
        </w:rPr>
        <w:t>导入类</w:t>
      </w:r>
      <w:r>
        <w:t>circle</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615E5D">
      <w:pPr>
        <w:ind w:firstLine="420"/>
      </w:pPr>
    </w:p>
    <w:p w:rsidR="00323647" w:rsidRDefault="00323647" w:rsidP="00915B4A">
      <w:pPr>
        <w:ind w:firstLine="420"/>
      </w:pPr>
      <w:r>
        <w:rPr>
          <w:rFonts w:hint="eastAsia"/>
        </w:rPr>
        <w:t xml:space="preserve">　　不错，正是通过</w:t>
      </w:r>
      <w:r>
        <w:t>DLL</w:t>
      </w:r>
      <w:r>
        <w:rPr>
          <w:rFonts w:hint="eastAsia"/>
        </w:rPr>
        <w:t>中的</w:t>
      </w:r>
    </w:p>
    <w:p w:rsidR="00323647" w:rsidRDefault="00323647" w:rsidP="00915B4A">
      <w:pPr>
        <w:ind w:firstLine="420"/>
      </w:pPr>
    </w:p>
    <w:p w:rsidR="00323647" w:rsidRDefault="00323647" w:rsidP="00915B4A">
      <w:pPr>
        <w:ind w:firstLine="420"/>
      </w:pPr>
      <w:r>
        <w:t>class _declspec(dllexport) class_name //</w:t>
      </w:r>
      <w:r>
        <w:rPr>
          <w:rFonts w:hint="eastAsia"/>
        </w:rPr>
        <w:t>导出类</w:t>
      </w:r>
      <w:r>
        <w:t>circle</w:t>
      </w:r>
      <w:r>
        <w:rPr>
          <w:rFonts w:hint="eastAsia"/>
        </w:rPr>
        <w:t xml:space="preserve">　</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与应用程序中的</w:t>
      </w:r>
    </w:p>
    <w:p w:rsidR="00323647" w:rsidRDefault="00323647" w:rsidP="00915B4A">
      <w:pPr>
        <w:ind w:firstLine="420"/>
      </w:pPr>
    </w:p>
    <w:p w:rsidR="00323647" w:rsidRDefault="00323647" w:rsidP="00915B4A">
      <w:pPr>
        <w:ind w:firstLine="420"/>
      </w:pPr>
      <w:r>
        <w:t>class _declspec(dllimport) class_name //</w:t>
      </w:r>
      <w:r>
        <w:rPr>
          <w:rFonts w:hint="eastAsia"/>
        </w:rPr>
        <w:t>导入类</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r>
        <w:rPr>
          <w:rFonts w:hint="eastAsia"/>
        </w:rPr>
        <w:t>…</w:t>
      </w:r>
    </w:p>
    <w:p w:rsidR="00323647" w:rsidRDefault="00323647" w:rsidP="00915B4A">
      <w:pPr>
        <w:ind w:firstLine="420"/>
      </w:pPr>
    </w:p>
    <w:p w:rsidR="00323647" w:rsidRDefault="00323647" w:rsidP="00915B4A">
      <w:pPr>
        <w:ind w:firstLine="420"/>
      </w:pPr>
      <w:r>
        <w:t>}</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匹对来完成类的导出和导入的！</w:t>
      </w:r>
    </w:p>
    <w:p w:rsidR="00323647" w:rsidRDefault="00323647" w:rsidP="00915B4A">
      <w:pPr>
        <w:ind w:firstLine="420"/>
      </w:pPr>
    </w:p>
    <w:p w:rsidR="00323647" w:rsidRDefault="00323647" w:rsidP="00915B4A">
      <w:pPr>
        <w:ind w:firstLine="420"/>
      </w:pPr>
      <w:r>
        <w:rPr>
          <w:rFonts w:hint="eastAsia"/>
        </w:rPr>
        <w:t xml:space="preserve">　　我们往往通过在类的声明头文件中用一个宏来决定使其编译为</w:t>
      </w:r>
      <w:r>
        <w:t>class _declspec(dllexport) class_name</w:t>
      </w:r>
      <w:r>
        <w:rPr>
          <w:rFonts w:hint="eastAsia"/>
        </w:rPr>
        <w:t>还是</w:t>
      </w:r>
      <w:r>
        <w:t>class _declspec(dllimport) class_name</w:t>
      </w:r>
      <w:r>
        <w:rPr>
          <w:rFonts w:hint="eastAsia"/>
        </w:rPr>
        <w:t>版本，这样就不再需要两个头文件。本程序中使用的是：</w:t>
      </w:r>
    </w:p>
    <w:p w:rsidR="00323647" w:rsidRDefault="00323647" w:rsidP="00915B4A">
      <w:pPr>
        <w:ind w:firstLine="420"/>
      </w:pPr>
    </w:p>
    <w:p w:rsidR="00323647" w:rsidRDefault="00323647" w:rsidP="00915B4A">
      <w:pPr>
        <w:ind w:firstLine="420"/>
      </w:pPr>
      <w:r>
        <w:t>#ifdef DLL_FILE</w:t>
      </w:r>
    </w:p>
    <w:p w:rsidR="00323647" w:rsidRDefault="00323647" w:rsidP="00915B4A">
      <w:pPr>
        <w:ind w:firstLine="420"/>
      </w:pPr>
    </w:p>
    <w:p w:rsidR="00323647" w:rsidRDefault="00323647" w:rsidP="00915B4A">
      <w:pPr>
        <w:ind w:firstLine="420"/>
      </w:pPr>
      <w:r>
        <w:t>class _declspec(dllexport) class_name //</w:t>
      </w:r>
      <w:r>
        <w:rPr>
          <w:rFonts w:hint="eastAsia"/>
        </w:rPr>
        <w:t>导出类</w:t>
      </w:r>
    </w:p>
    <w:p w:rsidR="00323647" w:rsidRDefault="00323647" w:rsidP="00915B4A">
      <w:pPr>
        <w:ind w:firstLine="420"/>
      </w:pPr>
    </w:p>
    <w:p w:rsidR="00323647" w:rsidRDefault="00323647" w:rsidP="00915B4A">
      <w:pPr>
        <w:ind w:firstLine="420"/>
      </w:pPr>
      <w:r>
        <w:t>#else</w:t>
      </w:r>
    </w:p>
    <w:p w:rsidR="00323647" w:rsidRDefault="00323647" w:rsidP="00915B4A">
      <w:pPr>
        <w:ind w:firstLine="420"/>
      </w:pPr>
    </w:p>
    <w:p w:rsidR="00323647" w:rsidRDefault="00323647" w:rsidP="00915B4A">
      <w:pPr>
        <w:ind w:firstLine="420"/>
      </w:pPr>
      <w:r>
        <w:t>class _declspec(dllimport) class_name //</w:t>
      </w:r>
      <w:r>
        <w:rPr>
          <w:rFonts w:hint="eastAsia"/>
        </w:rPr>
        <w:t>导入类</w:t>
      </w:r>
    </w:p>
    <w:p w:rsidR="00323647" w:rsidRDefault="00323647" w:rsidP="00915B4A">
      <w:pPr>
        <w:ind w:firstLine="420"/>
      </w:pPr>
    </w:p>
    <w:p w:rsidR="00323647" w:rsidRDefault="00323647" w:rsidP="00915B4A">
      <w:pPr>
        <w:ind w:firstLine="420"/>
      </w:pPr>
      <w:r>
        <w:t>#endif</w:t>
      </w:r>
    </w:p>
    <w:p w:rsidR="00323647" w:rsidRDefault="00323647" w:rsidP="00915B4A">
      <w:pPr>
        <w:ind w:firstLine="420"/>
      </w:pPr>
    </w:p>
    <w:p w:rsidR="00323647" w:rsidRDefault="00323647" w:rsidP="00915B4A">
      <w:pPr>
        <w:ind w:firstLine="420"/>
      </w:pPr>
    </w:p>
    <w:p w:rsidR="00323647" w:rsidRDefault="00323647" w:rsidP="00915B4A">
      <w:pPr>
        <w:ind w:firstLine="420"/>
      </w:pPr>
      <w:r>
        <w:rPr>
          <w:rFonts w:hint="eastAsia"/>
        </w:rPr>
        <w:t xml:space="preserve">　　实际上，在</w:t>
      </w:r>
      <w:r>
        <w:t>MFC DLL</w:t>
      </w:r>
      <w:r>
        <w:rPr>
          <w:rFonts w:hint="eastAsia"/>
        </w:rPr>
        <w:t>的讲解中，您将看到比这更简便的方法，而此处仅仅是为了说明</w:t>
      </w:r>
      <w:r>
        <w:t>_declspec(dllexport)</w:t>
      </w:r>
      <w:r>
        <w:rPr>
          <w:rFonts w:hint="eastAsia"/>
        </w:rPr>
        <w:t>与</w:t>
      </w:r>
      <w:r>
        <w:t>_declspec(dllimport)</w:t>
      </w:r>
      <w:r>
        <w:rPr>
          <w:rFonts w:hint="eastAsia"/>
        </w:rPr>
        <w:t>匹对的问题。</w:t>
      </w:r>
    </w:p>
    <w:p w:rsidR="00323647" w:rsidRDefault="00323647" w:rsidP="00915B4A">
      <w:pPr>
        <w:ind w:firstLine="420"/>
      </w:pPr>
    </w:p>
    <w:p w:rsidR="00323647" w:rsidRDefault="00323647" w:rsidP="00915B4A">
      <w:pPr>
        <w:ind w:firstLine="420"/>
      </w:pPr>
      <w:r>
        <w:rPr>
          <w:rFonts w:hint="eastAsia"/>
        </w:rPr>
        <w:t xml:space="preserve">　　由此可见，应用工程中几乎可以看到</w:t>
      </w:r>
      <w:r>
        <w:t>DLL</w:t>
      </w:r>
      <w:r>
        <w:rPr>
          <w:rFonts w:hint="eastAsia"/>
        </w:rPr>
        <w:t>中的一切，包括函数、变量以及类，这就是</w:t>
      </w:r>
      <w:r>
        <w:t>DLL</w:t>
      </w:r>
      <w:r>
        <w:rPr>
          <w:rFonts w:hint="eastAsia"/>
        </w:rPr>
        <w:t>所要提供的强大能力。只要</w:t>
      </w:r>
      <w:r>
        <w:t>DLL</w:t>
      </w:r>
      <w:r>
        <w:rPr>
          <w:rFonts w:hint="eastAsia"/>
        </w:rPr>
        <w:t>释放这些接口，应用程序使用它就将如同使用本工程中的程序一样！</w:t>
      </w:r>
    </w:p>
    <w:p w:rsidR="00323647" w:rsidRDefault="00323647" w:rsidP="00915B4A">
      <w:pPr>
        <w:ind w:firstLine="420"/>
      </w:pPr>
    </w:p>
    <w:p w:rsidR="00323647" w:rsidRDefault="00323647" w:rsidP="00915B4A">
      <w:pPr>
        <w:ind w:firstLine="420"/>
      </w:pPr>
      <w:r>
        <w:rPr>
          <w:rFonts w:hint="eastAsia"/>
        </w:rPr>
        <w:t xml:space="preserve">　　本章虽以</w:t>
      </w:r>
      <w:r>
        <w:t>VC++</w:t>
      </w:r>
      <w:r>
        <w:rPr>
          <w:rFonts w:hint="eastAsia"/>
        </w:rPr>
        <w:t>为平台讲解非</w:t>
      </w:r>
      <w:r>
        <w:t>MFC DLL</w:t>
      </w:r>
      <w:r>
        <w:rPr>
          <w:rFonts w:hint="eastAsia"/>
        </w:rPr>
        <w:t>，但是这些普遍的概念在其它语言及开发环境中也是相同的，其思维方式可以直接过渡。</w:t>
      </w:r>
    </w:p>
    <w:p w:rsidR="00323647" w:rsidRDefault="00323647" w:rsidP="00915B4A">
      <w:pPr>
        <w:ind w:firstLine="420"/>
      </w:pPr>
    </w:p>
    <w:p w:rsidR="00323647" w:rsidRDefault="00323647" w:rsidP="00915B4A">
      <w:pPr>
        <w:ind w:firstLine="420"/>
      </w:pPr>
      <w:r>
        <w:rPr>
          <w:rFonts w:hint="eastAsia"/>
        </w:rPr>
        <w:t xml:space="preserve">　　接下来，我们将要研究</w:t>
      </w:r>
      <w:r>
        <w:t>MFC</w:t>
      </w:r>
      <w:r>
        <w:rPr>
          <w:rFonts w:hint="eastAsia"/>
        </w:rPr>
        <w:t>规则</w:t>
      </w:r>
      <w:r>
        <w:t>DLL</w:t>
      </w:r>
      <w:r>
        <w:rPr>
          <w:rFonts w:hint="eastAsia"/>
        </w:rPr>
        <w:t>。</w:t>
      </w:r>
    </w:p>
    <w:p w:rsidR="00323647" w:rsidRDefault="00323647" w:rsidP="00915B4A">
      <w:pPr>
        <w:ind w:firstLine="420"/>
      </w:pPr>
    </w:p>
    <w:p w:rsidR="00323647" w:rsidRDefault="00323647" w:rsidP="00E26327">
      <w:pPr>
        <w:ind w:firstLine="420"/>
      </w:pPr>
      <w:r>
        <w:rPr>
          <w:rFonts w:hint="eastAsia"/>
        </w:rPr>
        <w:t xml:space="preserve">　　第</w:t>
      </w:r>
      <w:r>
        <w:t>4</w:t>
      </w:r>
      <w:r>
        <w:rPr>
          <w:rFonts w:hint="eastAsia"/>
        </w:rPr>
        <w:t>节我们对非</w:t>
      </w:r>
      <w:r>
        <w:t>MFC DLL</w:t>
      </w:r>
      <w:r>
        <w:rPr>
          <w:rFonts w:hint="eastAsia"/>
        </w:rPr>
        <w:t>进行了介绍，这一节将详细地讲述</w:t>
      </w:r>
      <w:r>
        <w:t>MFC</w:t>
      </w:r>
      <w:r>
        <w:rPr>
          <w:rFonts w:hint="eastAsia"/>
        </w:rPr>
        <w:t>规则</w:t>
      </w:r>
      <w:r>
        <w:t>DLL</w:t>
      </w:r>
      <w:r>
        <w:rPr>
          <w:rFonts w:hint="eastAsia"/>
        </w:rPr>
        <w:t>的创建与使用技巧。</w:t>
      </w:r>
    </w:p>
    <w:p w:rsidR="00323647" w:rsidRDefault="00323647" w:rsidP="00E26327">
      <w:pPr>
        <w:ind w:firstLine="420"/>
      </w:pPr>
    </w:p>
    <w:p w:rsidR="00323647" w:rsidRDefault="00323647" w:rsidP="00E26327">
      <w:pPr>
        <w:ind w:firstLine="420"/>
      </w:pPr>
      <w:r>
        <w:rPr>
          <w:rFonts w:hint="eastAsia"/>
        </w:rPr>
        <w:t xml:space="preserve">　　另外，自从本文开始连载后，收到了一些读者的</w:t>
      </w:r>
      <w:r>
        <w:t>e-mail</w:t>
      </w:r>
      <w:r>
        <w:rPr>
          <w:rFonts w:hint="eastAsia"/>
        </w:rPr>
        <w:t>。有的读者提出了一些问题，笔者将在本文的最后一次连载中选取其中的典型问题进行解答。由于时间的关系，对于读者朋友的来信，笔者暂时不能一一回复，还望海涵！由于笔者的水平有限，文中难免有错误和纰漏，也热诚欢迎读者朋友不吝指正！</w:t>
      </w:r>
    </w:p>
    <w:p w:rsidR="00323647" w:rsidRDefault="00323647" w:rsidP="00E26327">
      <w:pPr>
        <w:ind w:firstLine="420"/>
      </w:pPr>
    </w:p>
    <w:p w:rsidR="00323647" w:rsidRDefault="00323647" w:rsidP="00E26327">
      <w:pPr>
        <w:ind w:firstLine="420"/>
      </w:pPr>
    </w:p>
    <w:p w:rsidR="00323647" w:rsidRDefault="00323647" w:rsidP="00E26327">
      <w:pPr>
        <w:ind w:firstLine="420"/>
      </w:pPr>
      <w:r>
        <w:rPr>
          <w:rFonts w:hint="eastAsia"/>
        </w:rPr>
        <w:t xml:space="preserve">　　</w:t>
      </w:r>
      <w:r>
        <w:t>5. MFC</w:t>
      </w:r>
      <w:r>
        <w:rPr>
          <w:rFonts w:hint="eastAsia"/>
        </w:rPr>
        <w:t>规则</w:t>
      </w:r>
      <w:r>
        <w:t>DLL</w:t>
      </w:r>
    </w:p>
    <w:p w:rsidR="00323647" w:rsidRDefault="00323647" w:rsidP="00E26327">
      <w:pPr>
        <w:ind w:firstLine="420"/>
      </w:pPr>
    </w:p>
    <w:p w:rsidR="00323647" w:rsidRDefault="00323647" w:rsidP="00E26327">
      <w:pPr>
        <w:ind w:firstLine="420"/>
      </w:pPr>
      <w:r>
        <w:rPr>
          <w:rFonts w:hint="eastAsia"/>
        </w:rPr>
        <w:t xml:space="preserve">　　</w:t>
      </w:r>
      <w:r>
        <w:t xml:space="preserve">5.1 </w:t>
      </w:r>
      <w:r>
        <w:rPr>
          <w:rFonts w:hint="eastAsia"/>
        </w:rPr>
        <w:t>概述</w:t>
      </w:r>
    </w:p>
    <w:p w:rsidR="00323647" w:rsidRDefault="00323647" w:rsidP="00E26327">
      <w:pPr>
        <w:ind w:firstLine="420"/>
      </w:pPr>
    </w:p>
    <w:p w:rsidR="00323647" w:rsidRDefault="00323647" w:rsidP="00E26327">
      <w:pPr>
        <w:ind w:firstLine="420"/>
      </w:pPr>
      <w:r>
        <w:rPr>
          <w:rFonts w:hint="eastAsia"/>
        </w:rPr>
        <w:t xml:space="preserve">　　</w:t>
      </w:r>
      <w:r>
        <w:t>MFC</w:t>
      </w:r>
      <w:r>
        <w:rPr>
          <w:rFonts w:hint="eastAsia"/>
        </w:rPr>
        <w:t>规则</w:t>
      </w:r>
      <w:r>
        <w:t>DLL</w:t>
      </w:r>
      <w:r>
        <w:rPr>
          <w:rFonts w:hint="eastAsia"/>
        </w:rPr>
        <w:t>的概念体现在两方面：</w:t>
      </w:r>
    </w:p>
    <w:p w:rsidR="00323647" w:rsidRDefault="00323647" w:rsidP="00E26327">
      <w:pPr>
        <w:ind w:firstLine="420"/>
      </w:pPr>
    </w:p>
    <w:p w:rsidR="00323647" w:rsidRDefault="00323647" w:rsidP="00E26327">
      <w:pPr>
        <w:ind w:firstLine="420"/>
      </w:pPr>
      <w:r>
        <w:rPr>
          <w:rFonts w:hint="eastAsia"/>
        </w:rPr>
        <w:t xml:space="preserve">　　（</w:t>
      </w:r>
      <w:r>
        <w:t>1</w:t>
      </w:r>
      <w:r>
        <w:rPr>
          <w:rFonts w:hint="eastAsia"/>
        </w:rPr>
        <w:t>）</w:t>
      </w:r>
      <w:r>
        <w:t xml:space="preserve"> </w:t>
      </w:r>
      <w:r>
        <w:rPr>
          <w:rFonts w:hint="eastAsia"/>
        </w:rPr>
        <w:t>它是</w:t>
      </w:r>
      <w:r>
        <w:t>MFC</w:t>
      </w:r>
      <w:r>
        <w:rPr>
          <w:rFonts w:hint="eastAsia"/>
        </w:rPr>
        <w:t>的</w:t>
      </w:r>
    </w:p>
    <w:p w:rsidR="00323647" w:rsidRDefault="00323647" w:rsidP="00E26327">
      <w:pPr>
        <w:ind w:firstLine="420"/>
      </w:pPr>
    </w:p>
    <w:p w:rsidR="00323647" w:rsidRDefault="00323647" w:rsidP="00E26327">
      <w:pPr>
        <w:ind w:firstLine="420"/>
      </w:pPr>
      <w:r>
        <w:rPr>
          <w:rFonts w:hint="eastAsia"/>
        </w:rPr>
        <w:t xml:space="preserve">　　“是</w:t>
      </w:r>
      <w:r>
        <w:t>MFC</w:t>
      </w:r>
      <w:r>
        <w:rPr>
          <w:rFonts w:hint="eastAsia"/>
        </w:rPr>
        <w:t>的”意味着可以在这种</w:t>
      </w:r>
      <w:r>
        <w:t>DLL</w:t>
      </w:r>
      <w:r>
        <w:rPr>
          <w:rFonts w:hint="eastAsia"/>
        </w:rPr>
        <w:t>的内部使用</w:t>
      </w:r>
      <w:r>
        <w:t>MFC</w:t>
      </w:r>
      <w:r>
        <w:rPr>
          <w:rFonts w:hint="eastAsia"/>
        </w:rPr>
        <w:t>；</w:t>
      </w:r>
    </w:p>
    <w:p w:rsidR="00323647" w:rsidRDefault="00323647" w:rsidP="00E26327">
      <w:pPr>
        <w:ind w:firstLine="420"/>
      </w:pPr>
    </w:p>
    <w:p w:rsidR="00323647" w:rsidRDefault="00323647" w:rsidP="00E26327">
      <w:pPr>
        <w:ind w:firstLine="420"/>
      </w:pPr>
      <w:r>
        <w:rPr>
          <w:rFonts w:hint="eastAsia"/>
        </w:rPr>
        <w:t xml:space="preserve">　　（</w:t>
      </w:r>
      <w:r>
        <w:t>2</w:t>
      </w:r>
      <w:r>
        <w:rPr>
          <w:rFonts w:hint="eastAsia"/>
        </w:rPr>
        <w:t>）</w:t>
      </w:r>
      <w:r>
        <w:t xml:space="preserve"> </w:t>
      </w:r>
      <w:r>
        <w:rPr>
          <w:rFonts w:hint="eastAsia"/>
        </w:rPr>
        <w:t>它是规则的</w:t>
      </w:r>
    </w:p>
    <w:p w:rsidR="00323647" w:rsidRDefault="00323647" w:rsidP="00E26327">
      <w:pPr>
        <w:ind w:firstLine="420"/>
      </w:pPr>
    </w:p>
    <w:p w:rsidR="00323647" w:rsidRDefault="00323647" w:rsidP="00E26327">
      <w:pPr>
        <w:ind w:firstLine="420"/>
      </w:pPr>
      <w:r>
        <w:rPr>
          <w:rFonts w:hint="eastAsia"/>
        </w:rPr>
        <w:t xml:space="preserve">　　“是规则的”意味着它不同于</w:t>
      </w:r>
      <w:r>
        <w:t>MFC</w:t>
      </w:r>
      <w:r>
        <w:rPr>
          <w:rFonts w:hint="eastAsia"/>
        </w:rPr>
        <w:t>扩展</w:t>
      </w:r>
      <w:r>
        <w:t>DLL</w:t>
      </w:r>
      <w:r>
        <w:rPr>
          <w:rFonts w:hint="eastAsia"/>
        </w:rPr>
        <w:t>，在</w:t>
      </w:r>
      <w:r>
        <w:t>MFC</w:t>
      </w:r>
      <w:r>
        <w:rPr>
          <w:rFonts w:hint="eastAsia"/>
        </w:rPr>
        <w:t>规则</w:t>
      </w:r>
      <w:r>
        <w:t>DLL</w:t>
      </w:r>
      <w:r>
        <w:rPr>
          <w:rFonts w:hint="eastAsia"/>
        </w:rPr>
        <w:t>的内部虽然可以使用</w:t>
      </w:r>
      <w:r>
        <w:t>MFC</w:t>
      </w:r>
      <w:r>
        <w:rPr>
          <w:rFonts w:hint="eastAsia"/>
        </w:rPr>
        <w:t>，但是其与应用程序的接口不能是</w:t>
      </w:r>
      <w:r>
        <w:t>MFC</w:t>
      </w:r>
      <w:r>
        <w:rPr>
          <w:rFonts w:hint="eastAsia"/>
        </w:rPr>
        <w:t>。而</w:t>
      </w:r>
      <w:r>
        <w:t>MFC</w:t>
      </w:r>
      <w:r>
        <w:rPr>
          <w:rFonts w:hint="eastAsia"/>
        </w:rPr>
        <w:t>扩展</w:t>
      </w:r>
      <w:r>
        <w:t>DLL</w:t>
      </w:r>
      <w:r>
        <w:rPr>
          <w:rFonts w:hint="eastAsia"/>
        </w:rPr>
        <w:t>与应用程序的接口可以是</w:t>
      </w:r>
      <w:r>
        <w:t>MFC</w:t>
      </w:r>
      <w:r>
        <w:rPr>
          <w:rFonts w:hint="eastAsia"/>
        </w:rPr>
        <w:t>，可以从</w:t>
      </w:r>
      <w:r>
        <w:t>MFC</w:t>
      </w:r>
      <w:r>
        <w:rPr>
          <w:rFonts w:hint="eastAsia"/>
        </w:rPr>
        <w:t>扩展</w:t>
      </w:r>
      <w:r>
        <w:t>DLL</w:t>
      </w:r>
      <w:r>
        <w:rPr>
          <w:rFonts w:hint="eastAsia"/>
        </w:rPr>
        <w:t>中导出一个</w:t>
      </w:r>
      <w:r>
        <w:t>MFC</w:t>
      </w:r>
      <w:r>
        <w:rPr>
          <w:rFonts w:hint="eastAsia"/>
        </w:rPr>
        <w:t>类的派生类。</w:t>
      </w:r>
    </w:p>
    <w:p w:rsidR="00323647" w:rsidRDefault="00323647" w:rsidP="00E26327">
      <w:pPr>
        <w:ind w:firstLine="420"/>
      </w:pPr>
    </w:p>
    <w:p w:rsidR="00323647" w:rsidRDefault="00323647" w:rsidP="00E26327">
      <w:pPr>
        <w:ind w:firstLine="420"/>
      </w:pPr>
      <w:r>
        <w:rPr>
          <w:rFonts w:hint="eastAsia"/>
        </w:rPr>
        <w:t xml:space="preserve">　　</w:t>
      </w:r>
      <w:r>
        <w:t>Regular DLL</w:t>
      </w:r>
      <w:r>
        <w:rPr>
          <w:rFonts w:hint="eastAsia"/>
        </w:rPr>
        <w:t>能够被所有支持</w:t>
      </w:r>
      <w:r>
        <w:t>DLL</w:t>
      </w:r>
      <w:r>
        <w:rPr>
          <w:rFonts w:hint="eastAsia"/>
        </w:rPr>
        <w:t>技术的语言所编写的应用程序调用，当然也包括使用</w:t>
      </w:r>
      <w:r>
        <w:t>MFC</w:t>
      </w:r>
      <w:r>
        <w:rPr>
          <w:rFonts w:hint="eastAsia"/>
        </w:rPr>
        <w:t>的应用程序。在这种动态连接库中，包含一个从</w:t>
      </w:r>
      <w:r>
        <w:t>CWinApp</w:t>
      </w:r>
      <w:r>
        <w:rPr>
          <w:rFonts w:hint="eastAsia"/>
        </w:rPr>
        <w:t>继承下来的类，</w:t>
      </w:r>
      <w:r>
        <w:t>DllMain</w:t>
      </w:r>
      <w:r>
        <w:rPr>
          <w:rFonts w:hint="eastAsia"/>
        </w:rPr>
        <w:t>函数则由</w:t>
      </w:r>
      <w:r>
        <w:t>MFC</w:t>
      </w:r>
      <w:r>
        <w:rPr>
          <w:rFonts w:hint="eastAsia"/>
        </w:rPr>
        <w:t>自动提供。</w:t>
      </w:r>
    </w:p>
    <w:p w:rsidR="00323647" w:rsidRDefault="00323647" w:rsidP="00E26327">
      <w:pPr>
        <w:ind w:firstLine="420"/>
      </w:pPr>
    </w:p>
    <w:p w:rsidR="00323647" w:rsidRDefault="00323647" w:rsidP="00E26327">
      <w:pPr>
        <w:ind w:firstLine="420"/>
      </w:pPr>
      <w:r>
        <w:rPr>
          <w:rFonts w:hint="eastAsia"/>
        </w:rPr>
        <w:t xml:space="preserve">　　</w:t>
      </w:r>
      <w:r>
        <w:t>Regular DLL</w:t>
      </w:r>
      <w:r>
        <w:rPr>
          <w:rFonts w:hint="eastAsia"/>
        </w:rPr>
        <w:t>分为两类：</w:t>
      </w:r>
    </w:p>
    <w:p w:rsidR="00323647" w:rsidRDefault="00323647" w:rsidP="00E26327">
      <w:pPr>
        <w:ind w:firstLine="420"/>
      </w:pPr>
    </w:p>
    <w:p w:rsidR="00323647" w:rsidRDefault="00323647" w:rsidP="00E26327">
      <w:pPr>
        <w:ind w:firstLine="420"/>
      </w:pPr>
      <w:r>
        <w:rPr>
          <w:rFonts w:hint="eastAsia"/>
        </w:rPr>
        <w:t xml:space="preserve">　　（</w:t>
      </w:r>
      <w:r>
        <w:t>1</w:t>
      </w:r>
      <w:r>
        <w:rPr>
          <w:rFonts w:hint="eastAsia"/>
        </w:rPr>
        <w:t>）静态链接到</w:t>
      </w:r>
      <w:r>
        <w:t xml:space="preserve">MFC </w:t>
      </w:r>
      <w:r>
        <w:rPr>
          <w:rFonts w:hint="eastAsia"/>
        </w:rPr>
        <w:t>的规则</w:t>
      </w:r>
      <w:r>
        <w:t>DLL</w:t>
      </w:r>
    </w:p>
    <w:p w:rsidR="00323647" w:rsidRDefault="00323647" w:rsidP="00E26327">
      <w:pPr>
        <w:ind w:firstLine="420"/>
      </w:pPr>
    </w:p>
    <w:p w:rsidR="00323647" w:rsidRDefault="00323647" w:rsidP="00E26327">
      <w:pPr>
        <w:ind w:firstLine="420"/>
      </w:pPr>
      <w:r>
        <w:rPr>
          <w:rFonts w:hint="eastAsia"/>
        </w:rPr>
        <w:t xml:space="preserve">　　静态链接到</w:t>
      </w:r>
      <w:r>
        <w:t>MFC</w:t>
      </w:r>
      <w:r>
        <w:rPr>
          <w:rFonts w:hint="eastAsia"/>
        </w:rPr>
        <w:t>的规则</w:t>
      </w:r>
      <w:r>
        <w:t>DLL</w:t>
      </w:r>
      <w:r>
        <w:rPr>
          <w:rFonts w:hint="eastAsia"/>
        </w:rPr>
        <w:t>与</w:t>
      </w:r>
      <w:r>
        <w:t>MFC</w:t>
      </w:r>
      <w:r>
        <w:rPr>
          <w:rFonts w:hint="eastAsia"/>
        </w:rPr>
        <w:t>库（包括</w:t>
      </w:r>
      <w:r>
        <w:t>MFC</w:t>
      </w:r>
      <w:r>
        <w:rPr>
          <w:rFonts w:hint="eastAsia"/>
        </w:rPr>
        <w:t>扩展</w:t>
      </w:r>
      <w:r>
        <w:t xml:space="preserve"> DLL</w:t>
      </w:r>
      <w:r>
        <w:rPr>
          <w:rFonts w:hint="eastAsia"/>
        </w:rPr>
        <w:t>）静态链接，将</w:t>
      </w:r>
      <w:r>
        <w:t>MFC</w:t>
      </w:r>
      <w:r>
        <w:rPr>
          <w:rFonts w:hint="eastAsia"/>
        </w:rPr>
        <w:t>库的代码直接生成在</w:t>
      </w:r>
      <w:r>
        <w:t>.dll</w:t>
      </w:r>
      <w:r>
        <w:rPr>
          <w:rFonts w:hint="eastAsia"/>
        </w:rPr>
        <w:t>文件中。在调用这种</w:t>
      </w:r>
      <w:r>
        <w:t>DLL</w:t>
      </w:r>
      <w:r>
        <w:rPr>
          <w:rFonts w:hint="eastAsia"/>
        </w:rPr>
        <w:t>的接口时，</w:t>
      </w:r>
      <w:r>
        <w:t>MFC</w:t>
      </w:r>
      <w:r>
        <w:rPr>
          <w:rFonts w:hint="eastAsia"/>
        </w:rPr>
        <w:t>使用</w:t>
      </w:r>
      <w:r>
        <w:t>DLL</w:t>
      </w:r>
      <w:r>
        <w:rPr>
          <w:rFonts w:hint="eastAsia"/>
        </w:rPr>
        <w:t>的资源。因此，在静态链接到</w:t>
      </w:r>
      <w:r>
        <w:t xml:space="preserve">MFC </w:t>
      </w:r>
      <w:r>
        <w:rPr>
          <w:rFonts w:hint="eastAsia"/>
        </w:rPr>
        <w:t>的规则</w:t>
      </w:r>
      <w:r>
        <w:t>DLL</w:t>
      </w:r>
      <w:r>
        <w:rPr>
          <w:rFonts w:hint="eastAsia"/>
        </w:rPr>
        <w:t>中不需要进行模块状态的切换。</w:t>
      </w:r>
    </w:p>
    <w:p w:rsidR="00323647" w:rsidRDefault="00323647" w:rsidP="00E26327">
      <w:pPr>
        <w:ind w:firstLine="420"/>
      </w:pPr>
    </w:p>
    <w:p w:rsidR="00323647" w:rsidRDefault="00323647" w:rsidP="00E26327">
      <w:pPr>
        <w:ind w:firstLine="420"/>
      </w:pPr>
      <w:r>
        <w:rPr>
          <w:rFonts w:hint="eastAsia"/>
        </w:rPr>
        <w:t xml:space="preserve">　　使用这种方法生成的规则</w:t>
      </w:r>
      <w:r>
        <w:t>DLL</w:t>
      </w:r>
      <w:r>
        <w:rPr>
          <w:rFonts w:hint="eastAsia"/>
        </w:rPr>
        <w:t>其程序较大，也可能包含重复的代码。</w:t>
      </w:r>
    </w:p>
    <w:p w:rsidR="00323647" w:rsidRDefault="00323647" w:rsidP="00E26327">
      <w:pPr>
        <w:ind w:firstLine="420"/>
      </w:pPr>
    </w:p>
    <w:p w:rsidR="00323647" w:rsidRDefault="00323647" w:rsidP="00E26327">
      <w:pPr>
        <w:ind w:firstLine="420"/>
      </w:pPr>
      <w:r>
        <w:rPr>
          <w:rFonts w:hint="eastAsia"/>
        </w:rPr>
        <w:t xml:space="preserve">　　（</w:t>
      </w:r>
      <w:r>
        <w:t>2</w:t>
      </w:r>
      <w:r>
        <w:rPr>
          <w:rFonts w:hint="eastAsia"/>
        </w:rPr>
        <w:t>）动态链接到</w:t>
      </w:r>
      <w:r>
        <w:t xml:space="preserve">MFC </w:t>
      </w:r>
      <w:r>
        <w:rPr>
          <w:rFonts w:hint="eastAsia"/>
        </w:rPr>
        <w:t>的规则</w:t>
      </w:r>
      <w:r>
        <w:t>DLL</w:t>
      </w:r>
    </w:p>
    <w:p w:rsidR="00323647" w:rsidRDefault="00323647" w:rsidP="00E26327">
      <w:pPr>
        <w:ind w:firstLine="420"/>
      </w:pPr>
    </w:p>
    <w:p w:rsidR="00323647" w:rsidRDefault="00323647" w:rsidP="00E26327">
      <w:pPr>
        <w:ind w:firstLine="420"/>
      </w:pPr>
      <w:r>
        <w:rPr>
          <w:rFonts w:hint="eastAsia"/>
        </w:rPr>
        <w:t xml:space="preserve">　　动态链接到</w:t>
      </w:r>
      <w:r>
        <w:t xml:space="preserve">MFC </w:t>
      </w:r>
      <w:r>
        <w:rPr>
          <w:rFonts w:hint="eastAsia"/>
        </w:rPr>
        <w:t>的规则</w:t>
      </w:r>
      <w:r>
        <w:t xml:space="preserve">DLL </w:t>
      </w:r>
      <w:r>
        <w:rPr>
          <w:rFonts w:hint="eastAsia"/>
        </w:rPr>
        <w:t>可以和使用它的可执行文件同时动态链接到</w:t>
      </w:r>
      <w:r>
        <w:t xml:space="preserve"> MFC DLL </w:t>
      </w:r>
      <w:r>
        <w:rPr>
          <w:rFonts w:hint="eastAsia"/>
        </w:rPr>
        <w:t>和任何</w:t>
      </w:r>
      <w:r>
        <w:t>MFC</w:t>
      </w:r>
      <w:r>
        <w:rPr>
          <w:rFonts w:hint="eastAsia"/>
        </w:rPr>
        <w:t>扩展</w:t>
      </w:r>
      <w:r>
        <w:t xml:space="preserve"> DLL</w:t>
      </w:r>
      <w:r>
        <w:rPr>
          <w:rFonts w:hint="eastAsia"/>
        </w:rPr>
        <w:t>。在使用了</w:t>
      </w:r>
      <w:r>
        <w:t>MFC</w:t>
      </w:r>
      <w:r>
        <w:rPr>
          <w:rFonts w:hint="eastAsia"/>
        </w:rPr>
        <w:t>共享库的时候，默认情况下，</w:t>
      </w:r>
      <w:r>
        <w:t>MFC</w:t>
      </w:r>
      <w:r>
        <w:rPr>
          <w:rFonts w:hint="eastAsia"/>
        </w:rPr>
        <w:t>使用主应用程序的资源句柄来加载资源模板。这样，当</w:t>
      </w:r>
      <w:r>
        <w:t>DLL</w:t>
      </w:r>
      <w:r>
        <w:rPr>
          <w:rFonts w:hint="eastAsia"/>
        </w:rPr>
        <w:t>和应用程序中存在相同</w:t>
      </w:r>
      <w:r>
        <w:t>ID</w:t>
      </w:r>
      <w:r>
        <w:rPr>
          <w:rFonts w:hint="eastAsia"/>
        </w:rPr>
        <w:t>的资源时（即所谓的资源重复问题），系统可能不能获得正确的资源。因此，对于共享</w:t>
      </w:r>
      <w:r>
        <w:t>MFC DLL</w:t>
      </w:r>
      <w:r>
        <w:rPr>
          <w:rFonts w:hint="eastAsia"/>
        </w:rPr>
        <w:t>的规则</w:t>
      </w:r>
      <w:r>
        <w:t>DLL</w:t>
      </w:r>
      <w:r>
        <w:rPr>
          <w:rFonts w:hint="eastAsia"/>
        </w:rPr>
        <w:t>，我们必须进行模块切换以使得</w:t>
      </w:r>
      <w:r>
        <w:t>MFC</w:t>
      </w:r>
      <w:r>
        <w:rPr>
          <w:rFonts w:hint="eastAsia"/>
        </w:rPr>
        <w:t>能够找到正确的资源模板。</w:t>
      </w:r>
    </w:p>
    <w:p w:rsidR="00323647" w:rsidRDefault="00323647" w:rsidP="00E26327">
      <w:pPr>
        <w:ind w:firstLine="420"/>
      </w:pPr>
    </w:p>
    <w:p w:rsidR="00323647" w:rsidRPr="00E26327" w:rsidRDefault="00323647" w:rsidP="00E26327">
      <w:r w:rsidRPr="00E26327">
        <w:rPr>
          <w:rFonts w:hint="eastAsia"/>
        </w:rPr>
        <w:t xml:space="preserve">　　我们可以在</w:t>
      </w:r>
      <w:r w:rsidRPr="00E26327">
        <w:t>Visual C++</w:t>
      </w:r>
      <w:r w:rsidRPr="00E26327">
        <w:rPr>
          <w:rFonts w:hint="eastAsia"/>
        </w:rPr>
        <w:t>中设置</w:t>
      </w:r>
      <w:r w:rsidRPr="00E26327">
        <w:t>MFC</w:t>
      </w:r>
      <w:r w:rsidRPr="00E26327">
        <w:rPr>
          <w:rFonts w:hint="eastAsia"/>
        </w:rPr>
        <w:t>规则</w:t>
      </w:r>
      <w:r w:rsidRPr="00E26327">
        <w:t>DLL</w:t>
      </w:r>
      <w:r w:rsidRPr="00E26327">
        <w:rPr>
          <w:rFonts w:hint="eastAsia"/>
        </w:rPr>
        <w:t>是静态链接到</w:t>
      </w:r>
      <w:r w:rsidRPr="00E26327">
        <w:t>MFC DLL</w:t>
      </w:r>
      <w:r w:rsidRPr="00E26327">
        <w:rPr>
          <w:rFonts w:hint="eastAsia"/>
        </w:rPr>
        <w:t>还是动态链接到</w:t>
      </w:r>
      <w:r w:rsidRPr="00E26327">
        <w:t>MFC DLL</w:t>
      </w:r>
      <w:r w:rsidRPr="00E26327">
        <w:rPr>
          <w:rFonts w:hint="eastAsia"/>
        </w:rPr>
        <w:t>。如图</w:t>
      </w:r>
      <w:r w:rsidRPr="00E26327">
        <w:t>8</w:t>
      </w:r>
      <w:r w:rsidRPr="00E26327">
        <w:rPr>
          <w:rFonts w:hint="eastAsia"/>
        </w:rPr>
        <w:t>，依次选择</w:t>
      </w:r>
      <w:r w:rsidRPr="00E26327">
        <w:t>Visual C++</w:t>
      </w:r>
      <w:r w:rsidRPr="00E26327">
        <w:rPr>
          <w:rFonts w:hint="eastAsia"/>
        </w:rPr>
        <w:t>的</w:t>
      </w:r>
      <w:r w:rsidRPr="00E26327">
        <w:t>project -&gt; Settings -&gt; General</w:t>
      </w:r>
      <w:r w:rsidRPr="00E26327">
        <w:rPr>
          <w:rFonts w:hint="eastAsia"/>
        </w:rPr>
        <w:t>菜单或选项，在</w:t>
      </w:r>
      <w:r w:rsidRPr="00E26327">
        <w:t>Microsoft Foundation Classes</w:t>
      </w:r>
      <w:r w:rsidRPr="00E26327">
        <w:rPr>
          <w:rFonts w:hint="eastAsia"/>
        </w:rPr>
        <w:t>中进行设置。</w:t>
      </w:r>
    </w:p>
    <w:p w:rsidR="00323647" w:rsidRDefault="00323647" w:rsidP="00915B4A">
      <w:pPr>
        <w:ind w:firstLine="420"/>
      </w:pPr>
    </w:p>
    <w:p w:rsidR="00323647" w:rsidRDefault="00323647" w:rsidP="00915B4A">
      <w:pPr>
        <w:ind w:firstLine="420"/>
      </w:pPr>
      <w:r w:rsidRPr="005D35E6">
        <w:rPr>
          <w:noProof/>
          <w:szCs w:val="21"/>
        </w:rPr>
        <w:pict>
          <v:shape id="图片 22" o:spid="_x0000_i1032" type="#_x0000_t75" alt="http://www.pconline.com.cn/pcedu/empolder/gj/vc/0509/pic/05-09-22-vc-8.jpg" style="width:329.25pt;height:3in;visibility:visible">
            <v:imagedata r:id="rId13" o:title=""/>
          </v:shape>
        </w:pict>
      </w:r>
    </w:p>
    <w:p w:rsidR="00323647" w:rsidRDefault="00323647" w:rsidP="00915B4A">
      <w:pPr>
        <w:ind w:firstLine="420"/>
      </w:pPr>
    </w:p>
    <w:p w:rsidR="00323647" w:rsidRDefault="00323647" w:rsidP="00E26327">
      <w:pPr>
        <w:ind w:firstLine="420"/>
      </w:pPr>
      <w:r>
        <w:rPr>
          <w:rFonts w:hint="eastAsia"/>
        </w:rPr>
        <w:t>图</w:t>
      </w:r>
      <w:r>
        <w:t xml:space="preserve">8 </w:t>
      </w:r>
      <w:r>
        <w:rPr>
          <w:rFonts w:hint="eastAsia"/>
        </w:rPr>
        <w:t>设置动态</w:t>
      </w:r>
      <w:r>
        <w:t>/</w:t>
      </w:r>
      <w:r>
        <w:rPr>
          <w:rFonts w:hint="eastAsia"/>
        </w:rPr>
        <w:t>静态链接</w:t>
      </w:r>
      <w:r>
        <w:t>MFC DLL</w:t>
      </w:r>
    </w:p>
    <w:p w:rsidR="00323647" w:rsidRDefault="00323647" w:rsidP="00E26327">
      <w:pPr>
        <w:ind w:firstLine="420"/>
      </w:pPr>
    </w:p>
    <w:p w:rsidR="00323647" w:rsidRDefault="00323647" w:rsidP="00E26327">
      <w:pPr>
        <w:ind w:firstLine="420"/>
      </w:pPr>
      <w:r>
        <w:rPr>
          <w:rFonts w:hint="eastAsia"/>
        </w:rPr>
        <w:t xml:space="preserve">　　</w:t>
      </w:r>
      <w:r>
        <w:t>5.2 MFC</w:t>
      </w:r>
      <w:r>
        <w:rPr>
          <w:rFonts w:hint="eastAsia"/>
        </w:rPr>
        <w:t>规则</w:t>
      </w:r>
      <w:r>
        <w:t>DLL</w:t>
      </w:r>
      <w:r>
        <w:rPr>
          <w:rFonts w:hint="eastAsia"/>
        </w:rPr>
        <w:t>的创建</w:t>
      </w:r>
    </w:p>
    <w:p w:rsidR="00323647" w:rsidRDefault="00323647" w:rsidP="00E26327">
      <w:pPr>
        <w:ind w:firstLine="420"/>
      </w:pPr>
    </w:p>
    <w:p w:rsidR="00323647" w:rsidRDefault="00323647" w:rsidP="00E26327">
      <w:pPr>
        <w:ind w:firstLine="420"/>
      </w:pPr>
      <w:r>
        <w:rPr>
          <w:rFonts w:hint="eastAsia"/>
        </w:rPr>
        <w:t xml:space="preserve">　　我们来一步步讲述使用</w:t>
      </w:r>
      <w:r>
        <w:t>MFC</w:t>
      </w:r>
      <w:r>
        <w:rPr>
          <w:rFonts w:hint="eastAsia"/>
        </w:rPr>
        <w:t>向导创建</w:t>
      </w:r>
      <w:r>
        <w:t>MFC</w:t>
      </w:r>
      <w:r>
        <w:rPr>
          <w:rFonts w:hint="eastAsia"/>
        </w:rPr>
        <w:t>规则</w:t>
      </w:r>
      <w:r>
        <w:t>DLL</w:t>
      </w:r>
      <w:r>
        <w:rPr>
          <w:rFonts w:hint="eastAsia"/>
        </w:rPr>
        <w:t>的过程，首先新建一个</w:t>
      </w:r>
      <w:r>
        <w:t>project</w:t>
      </w:r>
      <w:r>
        <w:rPr>
          <w:rFonts w:hint="eastAsia"/>
        </w:rPr>
        <w:t>，如图</w:t>
      </w:r>
      <w:r>
        <w:t>9</w:t>
      </w:r>
      <w:r>
        <w:rPr>
          <w:rFonts w:hint="eastAsia"/>
        </w:rPr>
        <w:t>，选择</w:t>
      </w:r>
      <w:r>
        <w:t>project</w:t>
      </w:r>
      <w:r>
        <w:rPr>
          <w:rFonts w:hint="eastAsia"/>
        </w:rPr>
        <w:t>的类型为</w:t>
      </w:r>
      <w:r>
        <w:t>MFC AppWizard(dll)</w:t>
      </w:r>
      <w:r>
        <w:rPr>
          <w:rFonts w:hint="eastAsia"/>
        </w:rPr>
        <w:t>。点击</w:t>
      </w:r>
      <w:r>
        <w:t>OK</w:t>
      </w:r>
      <w:r>
        <w:rPr>
          <w:rFonts w:hint="eastAsia"/>
        </w:rPr>
        <w:t>进入如图</w:t>
      </w:r>
      <w:r>
        <w:t>10</w:t>
      </w:r>
      <w:r>
        <w:rPr>
          <w:rFonts w:hint="eastAsia"/>
        </w:rPr>
        <w:t>所示的对话框。</w:t>
      </w:r>
    </w:p>
    <w:p w:rsidR="00323647" w:rsidRDefault="00323647" w:rsidP="00E26327">
      <w:pPr>
        <w:ind w:firstLine="420"/>
      </w:pPr>
    </w:p>
    <w:p w:rsidR="00323647" w:rsidRDefault="00323647" w:rsidP="00915B4A">
      <w:pPr>
        <w:ind w:firstLine="420"/>
      </w:pPr>
      <w:r w:rsidRPr="005D35E6">
        <w:rPr>
          <w:noProof/>
          <w:szCs w:val="21"/>
        </w:rPr>
        <w:pict>
          <v:shape id="图片 25" o:spid="_x0000_i1033" type="#_x0000_t75" alt="http://www.pconline.com.cn/pcedu/empolder/gj/vc/0509/pic/05-09-22-vc-9.jpg" style="width:328.5pt;height:212.25pt;visibility:visible">
            <v:imagedata r:id="rId14" o:title=""/>
          </v:shape>
        </w:pict>
      </w:r>
    </w:p>
    <w:p w:rsidR="00323647" w:rsidRDefault="00323647" w:rsidP="00915B4A">
      <w:pPr>
        <w:ind w:firstLine="420"/>
      </w:pPr>
    </w:p>
    <w:p w:rsidR="00323647" w:rsidRDefault="00323647" w:rsidP="00F44118">
      <w:pPr>
        <w:ind w:firstLine="420"/>
      </w:pPr>
      <w:r>
        <w:rPr>
          <w:rFonts w:hint="eastAsia"/>
        </w:rPr>
        <w:t>图</w:t>
      </w:r>
      <w:r>
        <w:t>9 MFC DLL</w:t>
      </w:r>
      <w:r>
        <w:rPr>
          <w:rFonts w:hint="eastAsia"/>
        </w:rPr>
        <w:t>工程的创建</w:t>
      </w:r>
    </w:p>
    <w:p w:rsidR="00323647" w:rsidRDefault="00323647" w:rsidP="00F44118">
      <w:pPr>
        <w:ind w:firstLine="420"/>
      </w:pPr>
    </w:p>
    <w:p w:rsidR="00323647" w:rsidRDefault="00323647" w:rsidP="00F44118">
      <w:pPr>
        <w:ind w:firstLine="420"/>
      </w:pPr>
      <w:r>
        <w:rPr>
          <w:rFonts w:hint="eastAsia"/>
        </w:rPr>
        <w:t xml:space="preserve">　　图</w:t>
      </w:r>
      <w:r>
        <w:t>10</w:t>
      </w:r>
      <w:r>
        <w:rPr>
          <w:rFonts w:hint="eastAsia"/>
        </w:rPr>
        <w:t>所示对话框中的</w:t>
      </w:r>
      <w:r>
        <w:t>1</w:t>
      </w:r>
      <w:r>
        <w:rPr>
          <w:rFonts w:hint="eastAsia"/>
        </w:rPr>
        <w:t>区选择</w:t>
      </w:r>
      <w:r>
        <w:t>MFC DLL</w:t>
      </w:r>
      <w:r>
        <w:rPr>
          <w:rFonts w:hint="eastAsia"/>
        </w:rPr>
        <w:t>的类别。</w:t>
      </w:r>
    </w:p>
    <w:p w:rsidR="00323647" w:rsidRDefault="00323647" w:rsidP="00F44118">
      <w:pPr>
        <w:ind w:firstLine="420"/>
      </w:pPr>
    </w:p>
    <w:p w:rsidR="00323647" w:rsidRDefault="00323647" w:rsidP="00F44118">
      <w:pPr>
        <w:ind w:firstLine="420"/>
      </w:pPr>
      <w:r>
        <w:rPr>
          <w:rFonts w:hint="eastAsia"/>
        </w:rPr>
        <w:t xml:space="preserve">　　</w:t>
      </w:r>
      <w:r>
        <w:t>2</w:t>
      </w:r>
      <w:r>
        <w:rPr>
          <w:rFonts w:hint="eastAsia"/>
        </w:rPr>
        <w:t>区选择是否支持</w:t>
      </w:r>
      <w:r>
        <w:t>automation</w:t>
      </w:r>
      <w:r>
        <w:rPr>
          <w:rFonts w:hint="eastAsia"/>
        </w:rPr>
        <w:t>（自动化）技术，</w:t>
      </w:r>
      <w:r>
        <w:t xml:space="preserve"> automation </w:t>
      </w:r>
      <w:r>
        <w:rPr>
          <w:rFonts w:hint="eastAsia"/>
        </w:rPr>
        <w:t>允许用户在一个应用程序中操纵另外一个应用程序或组件。例如，我们可以在应用程序中利用</w:t>
      </w:r>
      <w:r>
        <w:t xml:space="preserve"> Microsoft Word </w:t>
      </w:r>
      <w:r>
        <w:rPr>
          <w:rFonts w:hint="eastAsia"/>
        </w:rPr>
        <w:t>或</w:t>
      </w:r>
      <w:r>
        <w:t>Microsoft Excel</w:t>
      </w:r>
      <w:r>
        <w:rPr>
          <w:rFonts w:hint="eastAsia"/>
        </w:rPr>
        <w:t>的工具，而这种使用对用户而言是透明的。自动化技术可以大大简化和加快应用程序的开发。</w:t>
      </w:r>
    </w:p>
    <w:p w:rsidR="00323647" w:rsidRDefault="00323647" w:rsidP="00F44118">
      <w:pPr>
        <w:ind w:firstLine="420"/>
      </w:pPr>
    </w:p>
    <w:p w:rsidR="00323647" w:rsidRDefault="00323647" w:rsidP="00F44118">
      <w:pPr>
        <w:ind w:firstLine="420"/>
      </w:pPr>
      <w:r>
        <w:rPr>
          <w:rFonts w:hint="eastAsia"/>
        </w:rPr>
        <w:t xml:space="preserve">　　</w:t>
      </w:r>
      <w:r>
        <w:t>3</w:t>
      </w:r>
      <w:r>
        <w:rPr>
          <w:rFonts w:hint="eastAsia"/>
        </w:rPr>
        <w:t>区选择是否支持</w:t>
      </w:r>
      <w:r>
        <w:t>Windows Sockets</w:t>
      </w:r>
      <w:r>
        <w:rPr>
          <w:rFonts w:hint="eastAsia"/>
        </w:rPr>
        <w:t>，当选择此项目时，应用程序能在</w:t>
      </w:r>
      <w:r>
        <w:t xml:space="preserve"> TCP/IP </w:t>
      </w:r>
      <w:r>
        <w:rPr>
          <w:rFonts w:hint="eastAsia"/>
        </w:rPr>
        <w:t>网络上进行通信。</w:t>
      </w:r>
      <w:r>
        <w:t xml:space="preserve"> CWinApp</w:t>
      </w:r>
      <w:r>
        <w:rPr>
          <w:rFonts w:hint="eastAsia"/>
        </w:rPr>
        <w:t>派生类的</w:t>
      </w:r>
      <w:r>
        <w:t>InitInstance</w:t>
      </w:r>
      <w:r>
        <w:rPr>
          <w:rFonts w:hint="eastAsia"/>
        </w:rPr>
        <w:t>成员函数会初始化通讯端的支持，同时工程中的</w:t>
      </w:r>
      <w:r>
        <w:t>StdAfx.h</w:t>
      </w:r>
      <w:r>
        <w:rPr>
          <w:rFonts w:hint="eastAsia"/>
        </w:rPr>
        <w:t>文件会自动</w:t>
      </w:r>
      <w:r>
        <w:t>include &lt;AfxSock.h&gt;</w:t>
      </w:r>
      <w:r>
        <w:rPr>
          <w:rFonts w:hint="eastAsia"/>
        </w:rPr>
        <w:t>头文件。</w:t>
      </w:r>
    </w:p>
    <w:p w:rsidR="00323647" w:rsidRDefault="00323647" w:rsidP="00F44118">
      <w:pPr>
        <w:ind w:firstLine="420"/>
      </w:pPr>
    </w:p>
    <w:p w:rsidR="00323647" w:rsidRDefault="00323647" w:rsidP="00F44118">
      <w:pPr>
        <w:ind w:firstLine="420"/>
      </w:pPr>
      <w:r>
        <w:rPr>
          <w:rFonts w:hint="eastAsia"/>
        </w:rPr>
        <w:t xml:space="preserve">　　添加</w:t>
      </w:r>
      <w:r>
        <w:t>socket</w:t>
      </w:r>
      <w:r>
        <w:rPr>
          <w:rFonts w:hint="eastAsia"/>
        </w:rPr>
        <w:t>通讯支持后的</w:t>
      </w:r>
      <w:r>
        <w:t>InitInstance</w:t>
      </w:r>
      <w:r>
        <w:rPr>
          <w:rFonts w:hint="eastAsia"/>
        </w:rPr>
        <w:t>成员函数如下：</w:t>
      </w:r>
    </w:p>
    <w:p w:rsidR="00323647" w:rsidRDefault="00323647" w:rsidP="00F44118">
      <w:pPr>
        <w:ind w:firstLine="420"/>
      </w:pPr>
    </w:p>
    <w:p w:rsidR="00323647" w:rsidRDefault="00323647" w:rsidP="00F44118">
      <w:pPr>
        <w:ind w:firstLine="420"/>
      </w:pPr>
    </w:p>
    <w:p w:rsidR="00323647" w:rsidRDefault="00323647" w:rsidP="00F44118">
      <w:pPr>
        <w:ind w:firstLine="420"/>
      </w:pPr>
      <w:r>
        <w:t>BOOL CRegularDllSocketApp::InitInstance()</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if (!AfxSocketInit())</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AfxMessageBox(IDP_SOCKETS_INIT_FAILED);</w:t>
      </w:r>
    </w:p>
    <w:p w:rsidR="00323647" w:rsidRDefault="00323647" w:rsidP="00F44118">
      <w:pPr>
        <w:ind w:firstLine="420"/>
      </w:pPr>
    </w:p>
    <w:p w:rsidR="00323647" w:rsidRDefault="00323647" w:rsidP="00F44118">
      <w:pPr>
        <w:ind w:firstLine="420"/>
      </w:pPr>
      <w:r>
        <w:t>return FALSE;</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t>return TRUE;</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w:t>
      </w:r>
      <w:r>
        <w:t>4</w:t>
      </w:r>
      <w:r>
        <w:rPr>
          <w:rFonts w:hint="eastAsia"/>
        </w:rPr>
        <w:t>区选择是否由</w:t>
      </w:r>
      <w:r>
        <w:t>MFC</w:t>
      </w:r>
      <w:r>
        <w:rPr>
          <w:rFonts w:hint="eastAsia"/>
        </w:rPr>
        <w:t>向导自动在源代码中添加注释，一般我们选择“</w:t>
      </w:r>
      <w:r>
        <w:t>Yes,please</w:t>
      </w:r>
      <w:r>
        <w:rPr>
          <w:rFonts w:hint="eastAsia"/>
        </w:rPr>
        <w:t>”。</w:t>
      </w:r>
    </w:p>
    <w:p w:rsidR="00323647" w:rsidRDefault="00323647" w:rsidP="00F44118">
      <w:pPr>
        <w:ind w:firstLine="420"/>
      </w:pPr>
    </w:p>
    <w:p w:rsidR="00323647" w:rsidRDefault="00323647" w:rsidP="00F44118">
      <w:pPr>
        <w:ind w:firstLine="420"/>
      </w:pPr>
      <w:r w:rsidRPr="005D35E6">
        <w:rPr>
          <w:noProof/>
          <w:szCs w:val="21"/>
        </w:rPr>
        <w:pict>
          <v:shape id="图片 28" o:spid="_x0000_i1034" type="#_x0000_t75" alt="http://www.pconline.com.cn/pcedu/empolder/gj/vc/0509/pic/05-09-22-vc-10.jpg" style="width:330.75pt;height:228.75pt;visibility:visible">
            <v:imagedata r:id="rId15" o:title=""/>
          </v:shape>
        </w:pict>
      </w:r>
    </w:p>
    <w:p w:rsidR="00323647" w:rsidRDefault="00323647" w:rsidP="00F44118">
      <w:pPr>
        <w:ind w:firstLine="420"/>
      </w:pPr>
    </w:p>
    <w:p w:rsidR="00323647" w:rsidRDefault="00323647" w:rsidP="00F44118">
      <w:pPr>
        <w:ind w:firstLine="420"/>
      </w:pPr>
      <w:r>
        <w:rPr>
          <w:rFonts w:hint="eastAsia"/>
        </w:rPr>
        <w:t>图</w:t>
      </w:r>
      <w:r>
        <w:t>10 MFC DLL</w:t>
      </w:r>
      <w:r>
        <w:rPr>
          <w:rFonts w:hint="eastAsia"/>
        </w:rPr>
        <w:t>的创建选项</w:t>
      </w:r>
    </w:p>
    <w:p w:rsidR="00323647" w:rsidRDefault="00323647" w:rsidP="00F44118">
      <w:pPr>
        <w:ind w:firstLine="420"/>
      </w:pPr>
    </w:p>
    <w:p w:rsidR="00323647" w:rsidRDefault="00323647" w:rsidP="00F44118">
      <w:pPr>
        <w:ind w:firstLine="420"/>
      </w:pPr>
      <w:r>
        <w:rPr>
          <w:rFonts w:hint="eastAsia"/>
        </w:rPr>
        <w:t xml:space="preserve">　　</w:t>
      </w:r>
      <w:r>
        <w:t xml:space="preserve">5.3 </w:t>
      </w:r>
      <w:r>
        <w:rPr>
          <w:rFonts w:hint="eastAsia"/>
        </w:rPr>
        <w:t>一个简单的</w:t>
      </w:r>
      <w:r>
        <w:t>MFC</w:t>
      </w:r>
      <w:r>
        <w:rPr>
          <w:rFonts w:hint="eastAsia"/>
        </w:rPr>
        <w:t>规则</w:t>
      </w:r>
      <w:r>
        <w:t>DLL</w:t>
      </w:r>
    </w:p>
    <w:p w:rsidR="00323647" w:rsidRDefault="00323647" w:rsidP="00F44118">
      <w:pPr>
        <w:ind w:firstLine="420"/>
      </w:pPr>
    </w:p>
    <w:p w:rsidR="00323647" w:rsidRDefault="00323647" w:rsidP="00F44118">
      <w:pPr>
        <w:ind w:firstLine="420"/>
      </w:pPr>
      <w:r>
        <w:rPr>
          <w:rFonts w:hint="eastAsia"/>
        </w:rPr>
        <w:t xml:space="preserve">　　这个</w:t>
      </w:r>
      <w:r>
        <w:t>DLL</w:t>
      </w:r>
      <w:r>
        <w:rPr>
          <w:rFonts w:hint="eastAsia"/>
        </w:rPr>
        <w:t>的例子（属于静态链接到</w:t>
      </w:r>
      <w:r>
        <w:t xml:space="preserve">MFC </w:t>
      </w:r>
      <w:r>
        <w:rPr>
          <w:rFonts w:hint="eastAsia"/>
        </w:rPr>
        <w:t>的规则</w:t>
      </w:r>
      <w:r>
        <w:t>DLL</w:t>
      </w:r>
      <w:r>
        <w:rPr>
          <w:rFonts w:hint="eastAsia"/>
        </w:rPr>
        <w:t>）中提供了一个如图</w:t>
      </w:r>
      <w:r>
        <w:t>11</w:t>
      </w:r>
      <w:r>
        <w:rPr>
          <w:rFonts w:hint="eastAsia"/>
        </w:rPr>
        <w:t>所示的对话框。</w:t>
      </w:r>
    </w:p>
    <w:p w:rsidR="00323647" w:rsidRDefault="00323647" w:rsidP="00F44118">
      <w:pPr>
        <w:ind w:firstLine="420"/>
      </w:pPr>
    </w:p>
    <w:p w:rsidR="00323647" w:rsidRDefault="00323647" w:rsidP="00F44118">
      <w:pPr>
        <w:ind w:firstLine="420"/>
      </w:pPr>
      <w:r w:rsidRPr="005D35E6">
        <w:rPr>
          <w:noProof/>
          <w:szCs w:val="21"/>
        </w:rPr>
        <w:pict>
          <v:shape id="图片 31" o:spid="_x0000_i1035" type="#_x0000_t75" alt="http://www.pconline.com.cn/pcedu/empolder/gj/vc/0509/pic/05-09-22-vc-11.jpg" style="width:248.25pt;height:144.75pt;visibility:visible">
            <v:imagedata r:id="rId16" o:title=""/>
          </v:shape>
        </w:pict>
      </w:r>
    </w:p>
    <w:p w:rsidR="00323647" w:rsidRDefault="00323647" w:rsidP="00F44118">
      <w:pPr>
        <w:ind w:firstLine="420"/>
      </w:pPr>
    </w:p>
    <w:p w:rsidR="00323647" w:rsidRDefault="00323647" w:rsidP="00F44118">
      <w:pPr>
        <w:ind w:firstLine="420"/>
      </w:pPr>
      <w:r>
        <w:rPr>
          <w:rFonts w:hint="eastAsia"/>
        </w:rPr>
        <w:t>图</w:t>
      </w:r>
      <w:r>
        <w:t>11 MFC</w:t>
      </w:r>
      <w:r>
        <w:rPr>
          <w:rFonts w:hint="eastAsia"/>
        </w:rPr>
        <w:t>规则</w:t>
      </w:r>
      <w:r>
        <w:t>DLL</w:t>
      </w:r>
      <w:r>
        <w:rPr>
          <w:rFonts w:hint="eastAsia"/>
        </w:rPr>
        <w:t>例子</w:t>
      </w:r>
    </w:p>
    <w:p w:rsidR="00323647" w:rsidRDefault="00323647" w:rsidP="00F44118">
      <w:pPr>
        <w:ind w:firstLine="420"/>
      </w:pPr>
    </w:p>
    <w:p w:rsidR="00323647" w:rsidRDefault="00323647" w:rsidP="00F44118">
      <w:pPr>
        <w:ind w:firstLine="420"/>
      </w:pPr>
      <w:r>
        <w:rPr>
          <w:rFonts w:hint="eastAsia"/>
        </w:rPr>
        <w:t xml:space="preserve">　　在</w:t>
      </w:r>
      <w:r>
        <w:t>DLL</w:t>
      </w:r>
      <w:r>
        <w:rPr>
          <w:rFonts w:hint="eastAsia"/>
        </w:rPr>
        <w:t>中添加对话框的方式与在</w:t>
      </w:r>
      <w:r>
        <w:t>MFC</w:t>
      </w:r>
      <w:r>
        <w:rPr>
          <w:rFonts w:hint="eastAsia"/>
        </w:rPr>
        <w:t>应用程序中是一样的。</w:t>
      </w:r>
    </w:p>
    <w:p w:rsidR="00323647" w:rsidRDefault="00323647" w:rsidP="00F44118">
      <w:pPr>
        <w:ind w:firstLine="420"/>
      </w:pPr>
    </w:p>
    <w:p w:rsidR="00323647" w:rsidRDefault="00323647" w:rsidP="00F44118">
      <w:pPr>
        <w:ind w:firstLine="420"/>
      </w:pPr>
      <w:r>
        <w:rPr>
          <w:rFonts w:hint="eastAsia"/>
        </w:rPr>
        <w:t xml:space="preserve">　　在图</w:t>
      </w:r>
      <w:r>
        <w:t>11</w:t>
      </w:r>
      <w:r>
        <w:rPr>
          <w:rFonts w:hint="eastAsia"/>
        </w:rPr>
        <w:t>所示</w:t>
      </w:r>
      <w:r>
        <w:t>DLL</w:t>
      </w:r>
      <w:r>
        <w:rPr>
          <w:rFonts w:hint="eastAsia"/>
        </w:rPr>
        <w:t>中的对话框的</w:t>
      </w:r>
      <w:r>
        <w:t>Hello</w:t>
      </w:r>
      <w:r>
        <w:rPr>
          <w:rFonts w:hint="eastAsia"/>
        </w:rPr>
        <w:t>按钮上点击时将</w:t>
      </w:r>
      <w:r>
        <w:t>MessageBox</w:t>
      </w:r>
      <w:r>
        <w:rPr>
          <w:rFonts w:hint="eastAsia"/>
        </w:rPr>
        <w:t>一个“</w:t>
      </w:r>
      <w:r>
        <w:t>Hello,pconline</w:t>
      </w:r>
      <w:r>
        <w:rPr>
          <w:rFonts w:hint="eastAsia"/>
        </w:rPr>
        <w:t>的网友”对话框，下面是相关的文件及源代码，其中删除了</w:t>
      </w:r>
      <w:r>
        <w:t>MFC</w:t>
      </w:r>
      <w:r>
        <w:rPr>
          <w:rFonts w:hint="eastAsia"/>
        </w:rPr>
        <w:t>向导自动生成的绝大多数注释（下载本工程附件）：</w:t>
      </w:r>
    </w:p>
    <w:p w:rsidR="00323647" w:rsidRDefault="00323647" w:rsidP="00F44118">
      <w:pPr>
        <w:ind w:firstLine="420"/>
      </w:pPr>
    </w:p>
    <w:p w:rsidR="00323647" w:rsidRDefault="00323647" w:rsidP="00F44118">
      <w:pPr>
        <w:ind w:firstLine="420"/>
      </w:pPr>
      <w:r>
        <w:rPr>
          <w:rFonts w:hint="eastAsia"/>
        </w:rPr>
        <w:t xml:space="preserve">　　第一组文件：</w:t>
      </w:r>
      <w:r>
        <w:t>CWinApp</w:t>
      </w:r>
      <w:r>
        <w:rPr>
          <w:rFonts w:hint="eastAsia"/>
        </w:rPr>
        <w:t>继承类的声明与实现</w:t>
      </w:r>
    </w:p>
    <w:p w:rsidR="00323647" w:rsidRDefault="00323647" w:rsidP="00F44118">
      <w:pPr>
        <w:ind w:firstLine="420"/>
      </w:pPr>
    </w:p>
    <w:p w:rsidR="00323647" w:rsidRDefault="00323647" w:rsidP="00F44118">
      <w:pPr>
        <w:ind w:firstLine="420"/>
      </w:pPr>
    </w:p>
    <w:p w:rsidR="00323647" w:rsidRDefault="00323647" w:rsidP="00F44118">
      <w:pPr>
        <w:ind w:firstLine="420"/>
      </w:pPr>
      <w:r>
        <w:t>// RegularDll.h : main header file for the REGULARDLL DLL</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#if !defined(AFX_REGULARDLL_H__3E9CB22B_588B_4388_B778_B3416ADB79B3__INCLUDED_)</w:t>
      </w:r>
    </w:p>
    <w:p w:rsidR="00323647" w:rsidRDefault="00323647" w:rsidP="00F44118">
      <w:pPr>
        <w:ind w:firstLine="420"/>
      </w:pPr>
    </w:p>
    <w:p w:rsidR="00323647" w:rsidRDefault="00323647" w:rsidP="00F44118">
      <w:pPr>
        <w:ind w:firstLine="420"/>
      </w:pPr>
      <w:r>
        <w:t>#define AFX_REGULARDLL_H__3E9CB22B_588B_4388_B778_B3416ADB79B3__INCLUDED_</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#if _MSC_VER &gt; 1000</w:t>
      </w:r>
    </w:p>
    <w:p w:rsidR="00323647" w:rsidRDefault="00323647" w:rsidP="00F44118">
      <w:pPr>
        <w:ind w:firstLine="420"/>
      </w:pPr>
    </w:p>
    <w:p w:rsidR="00323647" w:rsidRDefault="00323647" w:rsidP="00F44118">
      <w:pPr>
        <w:ind w:firstLine="420"/>
      </w:pPr>
      <w:r>
        <w:t>#pragma once</w:t>
      </w:r>
    </w:p>
    <w:p w:rsidR="00323647" w:rsidRDefault="00323647" w:rsidP="00F44118">
      <w:pPr>
        <w:ind w:firstLine="420"/>
      </w:pPr>
    </w:p>
    <w:p w:rsidR="00323647" w:rsidRDefault="00323647" w:rsidP="00F44118">
      <w:pPr>
        <w:ind w:firstLine="420"/>
      </w:pPr>
      <w:r>
        <w:t>#endif // _MSC_VER &gt; 1000</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#ifndef __AFXWIN_H__</w:t>
      </w:r>
    </w:p>
    <w:p w:rsidR="00323647" w:rsidRDefault="00323647" w:rsidP="00F44118">
      <w:pPr>
        <w:ind w:firstLine="420"/>
      </w:pPr>
    </w:p>
    <w:p w:rsidR="00323647" w:rsidRDefault="00323647" w:rsidP="00F44118">
      <w:pPr>
        <w:ind w:firstLine="420"/>
      </w:pPr>
      <w:r>
        <w:t>#error include 'stdafx.h' before including this file for PCH</w:t>
      </w:r>
    </w:p>
    <w:p w:rsidR="00323647" w:rsidRDefault="00323647" w:rsidP="00F44118">
      <w:pPr>
        <w:ind w:firstLine="420"/>
      </w:pP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t>#include "resource.h" // main symbols</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class CRegularDllApp : public CWinApp</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public:</w:t>
      </w:r>
    </w:p>
    <w:p w:rsidR="00323647" w:rsidRDefault="00323647" w:rsidP="00F44118">
      <w:pPr>
        <w:ind w:firstLine="420"/>
      </w:pPr>
    </w:p>
    <w:p w:rsidR="00323647" w:rsidRDefault="00323647" w:rsidP="00F44118">
      <w:pPr>
        <w:ind w:firstLine="420"/>
      </w:pPr>
      <w:r>
        <w:t>CRegularDllApp();</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DECLARE_MESSAGE_MAP()</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 xml:space="preserve">#endif </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 RegularDll.cpp : Defines the initialization routines for the DLL.</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#include "stdafx.h"</w:t>
      </w:r>
    </w:p>
    <w:p w:rsidR="00323647" w:rsidRDefault="00323647" w:rsidP="00F44118">
      <w:pPr>
        <w:ind w:firstLine="420"/>
      </w:pPr>
    </w:p>
    <w:p w:rsidR="00323647" w:rsidRDefault="00323647" w:rsidP="00F44118">
      <w:pPr>
        <w:ind w:firstLine="420"/>
      </w:pPr>
      <w:r>
        <w:t>#include "RegularDll.h"</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#ifdef _DEBUG</w:t>
      </w:r>
    </w:p>
    <w:p w:rsidR="00323647" w:rsidRDefault="00323647" w:rsidP="00F44118">
      <w:pPr>
        <w:ind w:firstLine="420"/>
      </w:pPr>
    </w:p>
    <w:p w:rsidR="00323647" w:rsidRDefault="00323647" w:rsidP="00F44118">
      <w:pPr>
        <w:ind w:firstLine="420"/>
      </w:pPr>
      <w:r>
        <w:t>#define new DEBUG_NEW</w:t>
      </w:r>
    </w:p>
    <w:p w:rsidR="00323647" w:rsidRDefault="00323647" w:rsidP="00F44118">
      <w:pPr>
        <w:ind w:firstLine="420"/>
      </w:pPr>
    </w:p>
    <w:p w:rsidR="00323647" w:rsidRDefault="00323647" w:rsidP="00F44118">
      <w:pPr>
        <w:ind w:firstLine="420"/>
      </w:pPr>
      <w:r>
        <w:t>#undef THIS_FILE</w:t>
      </w:r>
    </w:p>
    <w:p w:rsidR="00323647" w:rsidRDefault="00323647" w:rsidP="00F44118">
      <w:pPr>
        <w:ind w:firstLine="420"/>
      </w:pPr>
    </w:p>
    <w:p w:rsidR="00323647" w:rsidRDefault="00323647" w:rsidP="00F44118">
      <w:pPr>
        <w:ind w:firstLine="420"/>
      </w:pPr>
      <w:r>
        <w:t>static char THIS_FILE[] = __FILE__;</w:t>
      </w:r>
    </w:p>
    <w:p w:rsidR="00323647" w:rsidRDefault="00323647" w:rsidP="00F44118">
      <w:pPr>
        <w:ind w:firstLine="420"/>
      </w:pP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BEGIN_MESSAGE_MAP(CRegularDllApp, CWinApp)</w:t>
      </w:r>
    </w:p>
    <w:p w:rsidR="00323647" w:rsidRDefault="00323647" w:rsidP="00F44118">
      <w:pPr>
        <w:ind w:firstLine="420"/>
      </w:pPr>
    </w:p>
    <w:p w:rsidR="00323647" w:rsidRDefault="00323647" w:rsidP="00F44118">
      <w:pPr>
        <w:ind w:firstLine="420"/>
      </w:pPr>
      <w:r>
        <w:t>END_MESSAGE_MAP()</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 CRegularDllApp construction</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CRegularDllApp::CRegularDllApp()</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 The one and only CRegularDllApp object</w:t>
      </w:r>
    </w:p>
    <w:p w:rsidR="00323647" w:rsidRDefault="00323647" w:rsidP="00F44118">
      <w:pPr>
        <w:ind w:firstLine="420"/>
      </w:pPr>
    </w:p>
    <w:p w:rsidR="00323647" w:rsidRDefault="00323647" w:rsidP="00F44118">
      <w:pPr>
        <w:ind w:firstLine="420"/>
      </w:pPr>
      <w:r>
        <w:t>CRegularDllApp theApp;</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分析：</w:t>
      </w:r>
    </w:p>
    <w:p w:rsidR="00323647" w:rsidRDefault="00323647" w:rsidP="00F44118">
      <w:pPr>
        <w:ind w:firstLine="420"/>
      </w:pPr>
    </w:p>
    <w:p w:rsidR="00323647" w:rsidRDefault="00323647" w:rsidP="00F44118">
      <w:pPr>
        <w:ind w:firstLine="420"/>
      </w:pPr>
      <w:r>
        <w:rPr>
          <w:rFonts w:hint="eastAsia"/>
        </w:rPr>
        <w:t xml:space="preserve">　　在这一组文件中定义了一个继承自</w:t>
      </w:r>
      <w:r>
        <w:t>CWinApp</w:t>
      </w:r>
      <w:r>
        <w:rPr>
          <w:rFonts w:hint="eastAsia"/>
        </w:rPr>
        <w:t>的类</w:t>
      </w:r>
      <w:r>
        <w:t>CRegularDllApp</w:t>
      </w:r>
      <w:r>
        <w:rPr>
          <w:rFonts w:hint="eastAsia"/>
        </w:rPr>
        <w:t>，并同时定义了其的一个实例</w:t>
      </w:r>
      <w:r>
        <w:t>theApp</w:t>
      </w:r>
      <w:r>
        <w:rPr>
          <w:rFonts w:hint="eastAsia"/>
        </w:rPr>
        <w:t>。乍一看，您会以为它是一个</w:t>
      </w:r>
      <w:r>
        <w:t>MFC</w:t>
      </w:r>
      <w:r>
        <w:rPr>
          <w:rFonts w:hint="eastAsia"/>
        </w:rPr>
        <w:t>应用程序，因为</w:t>
      </w:r>
      <w:r>
        <w:t>MFC</w:t>
      </w:r>
      <w:r>
        <w:rPr>
          <w:rFonts w:hint="eastAsia"/>
        </w:rPr>
        <w:t>应用程序也包含这样的在工程名后添加“</w:t>
      </w:r>
      <w:r>
        <w:t>App</w:t>
      </w:r>
      <w:r>
        <w:rPr>
          <w:rFonts w:hint="eastAsia"/>
        </w:rPr>
        <w:t>”组成类名的类（并继承自</w:t>
      </w:r>
      <w:r>
        <w:t>CWinApp</w:t>
      </w:r>
      <w:r>
        <w:rPr>
          <w:rFonts w:hint="eastAsia"/>
        </w:rPr>
        <w:t>类），也定义了这个类的一个全局实例</w:t>
      </w:r>
      <w:r>
        <w:t>theApp</w:t>
      </w:r>
      <w:r>
        <w:rPr>
          <w:rFonts w:hint="eastAsia"/>
        </w:rPr>
        <w:t>。</w:t>
      </w:r>
    </w:p>
    <w:p w:rsidR="00323647" w:rsidRDefault="00323647" w:rsidP="00F44118">
      <w:pPr>
        <w:ind w:firstLine="420"/>
      </w:pPr>
    </w:p>
    <w:p w:rsidR="00323647" w:rsidRDefault="00323647" w:rsidP="00F44118">
      <w:pPr>
        <w:ind w:firstLine="420"/>
      </w:pPr>
      <w:r>
        <w:rPr>
          <w:rFonts w:hint="eastAsia"/>
        </w:rPr>
        <w:t xml:space="preserve">　　我们知道，在</w:t>
      </w:r>
      <w:r>
        <w:t>MFC</w:t>
      </w:r>
      <w:r>
        <w:rPr>
          <w:rFonts w:hint="eastAsia"/>
        </w:rPr>
        <w:t>应用程序中</w:t>
      </w:r>
      <w:r>
        <w:t>CWinApp</w:t>
      </w:r>
      <w:r>
        <w:rPr>
          <w:rFonts w:hint="eastAsia"/>
        </w:rPr>
        <w:t>取代了</w:t>
      </w:r>
      <w:r>
        <w:t>SDK</w:t>
      </w:r>
      <w:r>
        <w:rPr>
          <w:rFonts w:hint="eastAsia"/>
        </w:rPr>
        <w:t>程序中</w:t>
      </w:r>
      <w:r>
        <w:t>WinMain</w:t>
      </w:r>
      <w:r>
        <w:rPr>
          <w:rFonts w:hint="eastAsia"/>
        </w:rPr>
        <w:t>的地位，</w:t>
      </w:r>
      <w:r>
        <w:t>SDK</w:t>
      </w:r>
      <w:r>
        <w:rPr>
          <w:rFonts w:hint="eastAsia"/>
        </w:rPr>
        <w:t>程序</w:t>
      </w:r>
      <w:r>
        <w:t>WinMain</w:t>
      </w:r>
      <w:r>
        <w:rPr>
          <w:rFonts w:hint="eastAsia"/>
        </w:rPr>
        <w:t>所完成的工作由</w:t>
      </w:r>
      <w:r>
        <w:t>CWinApp</w:t>
      </w:r>
      <w:r>
        <w:rPr>
          <w:rFonts w:hint="eastAsia"/>
        </w:rPr>
        <w:t>的三个函数完成：</w:t>
      </w:r>
    </w:p>
    <w:p w:rsidR="00323647" w:rsidRDefault="00323647" w:rsidP="00F44118">
      <w:pPr>
        <w:ind w:firstLine="420"/>
      </w:pPr>
    </w:p>
    <w:p w:rsidR="00323647" w:rsidRDefault="00323647" w:rsidP="00F44118">
      <w:pPr>
        <w:ind w:firstLine="420"/>
      </w:pPr>
      <w:r>
        <w:t>virtual BOOL InitApplication( );</w:t>
      </w:r>
    </w:p>
    <w:p w:rsidR="00323647" w:rsidRDefault="00323647" w:rsidP="00F44118">
      <w:pPr>
        <w:ind w:firstLine="420"/>
      </w:pPr>
    </w:p>
    <w:p w:rsidR="00323647" w:rsidRDefault="00323647" w:rsidP="00F44118">
      <w:pPr>
        <w:ind w:firstLine="420"/>
      </w:pPr>
      <w:r>
        <w:t>virtual BOOL InitInstance( );</w:t>
      </w:r>
    </w:p>
    <w:p w:rsidR="00323647" w:rsidRDefault="00323647" w:rsidP="00F44118">
      <w:pPr>
        <w:ind w:firstLine="420"/>
      </w:pPr>
    </w:p>
    <w:p w:rsidR="00323647" w:rsidRDefault="00323647" w:rsidP="00F44118">
      <w:pPr>
        <w:ind w:firstLine="420"/>
      </w:pPr>
      <w:r>
        <w:t>virtual BOOL Run( ); //</w:t>
      </w:r>
      <w:r>
        <w:rPr>
          <w:rFonts w:hint="eastAsia"/>
        </w:rPr>
        <w:t>传说中</w:t>
      </w:r>
      <w:r>
        <w:t>MFC</w:t>
      </w:r>
      <w:r>
        <w:rPr>
          <w:rFonts w:hint="eastAsia"/>
        </w:rPr>
        <w:t>程序的“活水源头”</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但是</w:t>
      </w:r>
      <w:r>
        <w:t>MFC</w:t>
      </w:r>
      <w:r>
        <w:rPr>
          <w:rFonts w:hint="eastAsia"/>
        </w:rPr>
        <w:t>规则</w:t>
      </w:r>
      <w:r>
        <w:t>DLL</w:t>
      </w:r>
      <w:r>
        <w:rPr>
          <w:rFonts w:hint="eastAsia"/>
        </w:rPr>
        <w:t>并不是</w:t>
      </w:r>
      <w:r>
        <w:t>MFC</w:t>
      </w:r>
      <w:r>
        <w:rPr>
          <w:rFonts w:hint="eastAsia"/>
        </w:rPr>
        <w:t>应用程序，它所继承自</w:t>
      </w:r>
      <w:r>
        <w:t>CWinApp</w:t>
      </w:r>
      <w:r>
        <w:rPr>
          <w:rFonts w:hint="eastAsia"/>
        </w:rPr>
        <w:t>的类不包含消息循环。这是因为，</w:t>
      </w:r>
      <w:r>
        <w:t>MFC</w:t>
      </w:r>
      <w:r>
        <w:rPr>
          <w:rFonts w:hint="eastAsia"/>
        </w:rPr>
        <w:t>规则</w:t>
      </w:r>
      <w:r>
        <w:t>DLL</w:t>
      </w:r>
      <w:r>
        <w:rPr>
          <w:rFonts w:hint="eastAsia"/>
        </w:rPr>
        <w:t>不包含</w:t>
      </w:r>
      <w:r>
        <w:t>CWinApp::Run</w:t>
      </w:r>
      <w:r>
        <w:rPr>
          <w:rFonts w:hint="eastAsia"/>
        </w:rPr>
        <w:t>机制，主消息泵仍然由应用程序拥有。如果</w:t>
      </w:r>
      <w:r>
        <w:t xml:space="preserve">DLL </w:t>
      </w:r>
      <w:r>
        <w:rPr>
          <w:rFonts w:hint="eastAsia"/>
        </w:rPr>
        <w:t>生成无模式对话框或有自己的主框架窗口，则应用程序的主消息泵必须调用从</w:t>
      </w:r>
      <w:r>
        <w:t xml:space="preserve">DLL </w:t>
      </w:r>
      <w:r>
        <w:rPr>
          <w:rFonts w:hint="eastAsia"/>
        </w:rPr>
        <w:t>导出的函数来调用</w:t>
      </w:r>
      <w:r>
        <w:t>PreTranslateMessage</w:t>
      </w:r>
      <w:r>
        <w:rPr>
          <w:rFonts w:hint="eastAsia"/>
        </w:rPr>
        <w:t>成员函数。</w:t>
      </w:r>
    </w:p>
    <w:p w:rsidR="00323647" w:rsidRDefault="00323647" w:rsidP="00F44118">
      <w:pPr>
        <w:ind w:firstLine="420"/>
      </w:pPr>
    </w:p>
    <w:p w:rsidR="00323647" w:rsidRDefault="00323647" w:rsidP="00F44118">
      <w:pPr>
        <w:ind w:firstLine="420"/>
      </w:pPr>
      <w:r>
        <w:rPr>
          <w:rFonts w:hint="eastAsia"/>
        </w:rPr>
        <w:t xml:space="preserve">　　另外，</w:t>
      </w:r>
      <w:r>
        <w:t>MFC</w:t>
      </w:r>
      <w:r>
        <w:rPr>
          <w:rFonts w:hint="eastAsia"/>
        </w:rPr>
        <w:t>规则</w:t>
      </w:r>
      <w:r>
        <w:t>DLL</w:t>
      </w:r>
      <w:r>
        <w:rPr>
          <w:rFonts w:hint="eastAsia"/>
        </w:rPr>
        <w:t>与</w:t>
      </w:r>
      <w:r>
        <w:t xml:space="preserve">MFC </w:t>
      </w:r>
      <w:r>
        <w:rPr>
          <w:rFonts w:hint="eastAsia"/>
        </w:rPr>
        <w:t>应用程序中一样，需要将所有</w:t>
      </w:r>
      <w:r>
        <w:t xml:space="preserve"> DLL</w:t>
      </w:r>
      <w:r>
        <w:rPr>
          <w:rFonts w:hint="eastAsia"/>
        </w:rPr>
        <w:t>中元素的初始化放到</w:t>
      </w:r>
      <w:r>
        <w:t xml:space="preserve">InitInstance </w:t>
      </w:r>
      <w:r>
        <w:rPr>
          <w:rFonts w:hint="eastAsia"/>
        </w:rPr>
        <w:t>成员函数中。</w:t>
      </w:r>
    </w:p>
    <w:p w:rsidR="00323647" w:rsidRDefault="00323647" w:rsidP="00F44118">
      <w:pPr>
        <w:ind w:firstLine="420"/>
      </w:pPr>
    </w:p>
    <w:p w:rsidR="00323647" w:rsidRDefault="00323647" w:rsidP="00F44118">
      <w:pPr>
        <w:ind w:firstLine="420"/>
      </w:pPr>
      <w:r>
        <w:rPr>
          <w:rFonts w:hint="eastAsia"/>
        </w:rPr>
        <w:t xml:space="preserve">　　第二组文件</w:t>
      </w:r>
      <w:r>
        <w:t xml:space="preserve"> </w:t>
      </w:r>
      <w:r>
        <w:rPr>
          <w:rFonts w:hint="eastAsia"/>
        </w:rPr>
        <w:t>自定义对话框类声明及实现</w:t>
      </w:r>
      <w:r>
        <w:t>(</w:t>
      </w:r>
      <w:r>
        <w:rPr>
          <w:rFonts w:hint="eastAsia"/>
        </w:rPr>
        <w:t>点击查看附件</w:t>
      </w:r>
      <w:r>
        <w:t>)</w:t>
      </w:r>
    </w:p>
    <w:p w:rsidR="00323647" w:rsidRDefault="00323647" w:rsidP="00F44118">
      <w:pPr>
        <w:ind w:firstLine="420"/>
      </w:pPr>
    </w:p>
    <w:p w:rsidR="00323647" w:rsidRDefault="00323647" w:rsidP="00F44118">
      <w:pPr>
        <w:ind w:firstLine="420"/>
      </w:pPr>
      <w:r>
        <w:rPr>
          <w:rFonts w:hint="eastAsia"/>
        </w:rPr>
        <w:t xml:space="preserve">　　分析：</w:t>
      </w:r>
    </w:p>
    <w:p w:rsidR="00323647" w:rsidRDefault="00323647" w:rsidP="00F44118">
      <w:pPr>
        <w:ind w:firstLine="420"/>
      </w:pPr>
    </w:p>
    <w:p w:rsidR="00323647" w:rsidRDefault="00323647" w:rsidP="00F44118">
      <w:pPr>
        <w:ind w:firstLine="420"/>
      </w:pPr>
      <w:r>
        <w:rPr>
          <w:rFonts w:hint="eastAsia"/>
        </w:rPr>
        <w:t xml:space="preserve">　　这一部分的编程与一般的应用程序根本没有什么不同，我们照样可以利用</w:t>
      </w:r>
      <w:r>
        <w:t>MFC</w:t>
      </w:r>
      <w:r>
        <w:rPr>
          <w:rFonts w:hint="eastAsia"/>
        </w:rPr>
        <w:t>类向导来自动为对话框上的控件添加事件。</w:t>
      </w:r>
      <w:r>
        <w:t>MFC</w:t>
      </w:r>
      <w:r>
        <w:rPr>
          <w:rFonts w:hint="eastAsia"/>
        </w:rPr>
        <w:t>类向导照样会生成类似</w:t>
      </w:r>
      <w:r>
        <w:t>ON_BN_CLICKED(IDC_HELLO_BUTTON, OnHelloButton)</w:t>
      </w:r>
      <w:r>
        <w:rPr>
          <w:rFonts w:hint="eastAsia"/>
        </w:rPr>
        <w:t>的消息映射宏。</w:t>
      </w:r>
    </w:p>
    <w:p w:rsidR="00323647" w:rsidRDefault="00323647" w:rsidP="00F44118">
      <w:pPr>
        <w:ind w:firstLine="420"/>
      </w:pPr>
    </w:p>
    <w:p w:rsidR="00323647" w:rsidRDefault="00323647" w:rsidP="00F44118">
      <w:pPr>
        <w:ind w:firstLine="420"/>
      </w:pPr>
      <w:r>
        <w:rPr>
          <w:rFonts w:hint="eastAsia"/>
        </w:rPr>
        <w:t xml:space="preserve">　　第三组文件</w:t>
      </w:r>
      <w:r>
        <w:t xml:space="preserve"> DLL</w:t>
      </w:r>
      <w:r>
        <w:rPr>
          <w:rFonts w:hint="eastAsia"/>
        </w:rPr>
        <w:t>中的资源文件</w:t>
      </w:r>
    </w:p>
    <w:p w:rsidR="00323647" w:rsidRDefault="00323647" w:rsidP="00F44118">
      <w:pPr>
        <w:ind w:firstLine="420"/>
      </w:pPr>
    </w:p>
    <w:p w:rsidR="00323647" w:rsidRDefault="00323647" w:rsidP="00F44118">
      <w:pPr>
        <w:ind w:firstLine="420"/>
      </w:pPr>
      <w:r>
        <w:t>//{{NO_DEPENDENCIES}}</w:t>
      </w:r>
    </w:p>
    <w:p w:rsidR="00323647" w:rsidRDefault="00323647" w:rsidP="00F44118">
      <w:pPr>
        <w:ind w:firstLine="420"/>
      </w:pPr>
    </w:p>
    <w:p w:rsidR="00323647" w:rsidRDefault="00323647" w:rsidP="00F44118">
      <w:pPr>
        <w:ind w:firstLine="420"/>
      </w:pPr>
      <w:r>
        <w:t>// Microsoft Developer Studio generated include file.</w:t>
      </w:r>
    </w:p>
    <w:p w:rsidR="00323647" w:rsidRDefault="00323647" w:rsidP="00F44118">
      <w:pPr>
        <w:ind w:firstLine="420"/>
      </w:pPr>
    </w:p>
    <w:p w:rsidR="00323647" w:rsidRDefault="00323647" w:rsidP="00F44118">
      <w:pPr>
        <w:ind w:firstLine="420"/>
      </w:pPr>
      <w:r>
        <w:t>// Used by RegularDll.rc</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#define IDD_DLL_DIALOG 1000</w:t>
      </w:r>
    </w:p>
    <w:p w:rsidR="00323647" w:rsidRDefault="00323647" w:rsidP="00F44118">
      <w:pPr>
        <w:ind w:firstLine="420"/>
      </w:pPr>
    </w:p>
    <w:p w:rsidR="00323647" w:rsidRDefault="00323647" w:rsidP="00F44118">
      <w:pPr>
        <w:ind w:firstLine="420"/>
      </w:pPr>
      <w:r>
        <w:t>#define IDC_HELLO_BUTTON 1000</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分析：</w:t>
      </w:r>
    </w:p>
    <w:p w:rsidR="00323647" w:rsidRDefault="00323647" w:rsidP="00F44118">
      <w:pPr>
        <w:ind w:firstLine="420"/>
      </w:pPr>
    </w:p>
    <w:p w:rsidR="00323647" w:rsidRDefault="00323647" w:rsidP="00F44118">
      <w:pPr>
        <w:ind w:firstLine="420"/>
      </w:pPr>
      <w:r>
        <w:rPr>
          <w:rFonts w:hint="eastAsia"/>
        </w:rPr>
        <w:t xml:space="preserve">　　在</w:t>
      </w:r>
      <w:r>
        <w:t>MFC</w:t>
      </w:r>
      <w:r>
        <w:rPr>
          <w:rFonts w:hint="eastAsia"/>
        </w:rPr>
        <w:t>规则</w:t>
      </w:r>
      <w:r>
        <w:t>DLL</w:t>
      </w:r>
      <w:r>
        <w:rPr>
          <w:rFonts w:hint="eastAsia"/>
        </w:rPr>
        <w:t>中使用资源也与在</w:t>
      </w:r>
      <w:r>
        <w:t>MFC</w:t>
      </w:r>
      <w:r>
        <w:rPr>
          <w:rFonts w:hint="eastAsia"/>
        </w:rPr>
        <w:t>应用程序中使用资源没有什么不同，我们照样可以用</w:t>
      </w:r>
      <w:r>
        <w:t>Visual C++</w:t>
      </w:r>
      <w:r>
        <w:rPr>
          <w:rFonts w:hint="eastAsia"/>
        </w:rPr>
        <w:t>的资源编辑工具进行资源的添加、删除和属性的更改。</w:t>
      </w:r>
    </w:p>
    <w:p w:rsidR="00323647" w:rsidRDefault="00323647" w:rsidP="00F44118">
      <w:pPr>
        <w:ind w:firstLine="420"/>
      </w:pPr>
    </w:p>
    <w:p w:rsidR="00323647" w:rsidRDefault="00323647" w:rsidP="00F44118">
      <w:pPr>
        <w:ind w:firstLine="420"/>
      </w:pPr>
      <w:r>
        <w:rPr>
          <w:rFonts w:hint="eastAsia"/>
        </w:rPr>
        <w:t xml:space="preserve">　　第四组文件</w:t>
      </w:r>
      <w:r>
        <w:t xml:space="preserve"> MFC</w:t>
      </w:r>
      <w:r>
        <w:rPr>
          <w:rFonts w:hint="eastAsia"/>
        </w:rPr>
        <w:t>规则</w:t>
      </w:r>
      <w:r>
        <w:t>DLL</w:t>
      </w:r>
      <w:r>
        <w:rPr>
          <w:rFonts w:hint="eastAsia"/>
        </w:rPr>
        <w:t>接口函数</w:t>
      </w:r>
    </w:p>
    <w:p w:rsidR="00323647" w:rsidRDefault="00323647" w:rsidP="00F44118">
      <w:pPr>
        <w:ind w:firstLine="420"/>
      </w:pPr>
    </w:p>
    <w:p w:rsidR="00323647" w:rsidRDefault="00323647" w:rsidP="00F44118">
      <w:pPr>
        <w:ind w:firstLine="420"/>
      </w:pPr>
      <w:r>
        <w:t>#include "StdAfx.h"</w:t>
      </w:r>
    </w:p>
    <w:p w:rsidR="00323647" w:rsidRDefault="00323647" w:rsidP="00F44118">
      <w:pPr>
        <w:ind w:firstLine="420"/>
      </w:pPr>
    </w:p>
    <w:p w:rsidR="00323647" w:rsidRDefault="00323647" w:rsidP="00F44118">
      <w:pPr>
        <w:ind w:firstLine="420"/>
      </w:pPr>
      <w:r>
        <w:t>#include "DllDialog.h"</w:t>
      </w:r>
    </w:p>
    <w:p w:rsidR="00323647" w:rsidRDefault="00323647" w:rsidP="00F44118">
      <w:pPr>
        <w:ind w:firstLine="420"/>
      </w:pPr>
    </w:p>
    <w:p w:rsidR="00323647" w:rsidRDefault="00323647" w:rsidP="00F44118">
      <w:pPr>
        <w:ind w:firstLine="420"/>
      </w:pPr>
    </w:p>
    <w:p w:rsidR="00323647" w:rsidRDefault="00323647" w:rsidP="00F44118">
      <w:pPr>
        <w:ind w:firstLine="420"/>
      </w:pPr>
      <w:r>
        <w:t xml:space="preserve">extern "C" __declspec(dllexport) void ShowDlg(void)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CDllDialog dllDialog;</w:t>
      </w:r>
    </w:p>
    <w:p w:rsidR="00323647" w:rsidRDefault="00323647" w:rsidP="00F44118">
      <w:pPr>
        <w:ind w:firstLine="420"/>
      </w:pPr>
    </w:p>
    <w:p w:rsidR="00323647" w:rsidRDefault="00323647" w:rsidP="00F44118">
      <w:pPr>
        <w:ind w:firstLine="420"/>
      </w:pPr>
      <w:r>
        <w:t>dllDialog.DoModal();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分析：</w:t>
      </w:r>
    </w:p>
    <w:p w:rsidR="00323647" w:rsidRDefault="00323647" w:rsidP="00F44118">
      <w:pPr>
        <w:ind w:firstLine="420"/>
      </w:pPr>
    </w:p>
    <w:p w:rsidR="00323647" w:rsidRDefault="00323647" w:rsidP="00F44118">
      <w:pPr>
        <w:ind w:firstLine="420"/>
      </w:pPr>
      <w:r>
        <w:rPr>
          <w:rFonts w:hint="eastAsia"/>
        </w:rPr>
        <w:t xml:space="preserve">　　这个接口并不使用</w:t>
      </w:r>
      <w:r>
        <w:t>MFC</w:t>
      </w:r>
      <w:r>
        <w:rPr>
          <w:rFonts w:hint="eastAsia"/>
        </w:rPr>
        <w:t>，但是在其中却可以调用</w:t>
      </w:r>
      <w:r>
        <w:t>MFC</w:t>
      </w:r>
      <w:r>
        <w:rPr>
          <w:rFonts w:hint="eastAsia"/>
        </w:rPr>
        <w:t>扩展类</w:t>
      </w:r>
      <w:r>
        <w:t>CdllDialog</w:t>
      </w:r>
      <w:r>
        <w:rPr>
          <w:rFonts w:hint="eastAsia"/>
        </w:rPr>
        <w:t>的函数，这体现了“规则”的概类。</w:t>
      </w:r>
    </w:p>
    <w:p w:rsidR="00323647" w:rsidRDefault="00323647" w:rsidP="00F44118">
      <w:pPr>
        <w:ind w:firstLine="420"/>
      </w:pPr>
    </w:p>
    <w:p w:rsidR="00323647" w:rsidRDefault="00323647" w:rsidP="00F44118">
      <w:pPr>
        <w:ind w:firstLine="420"/>
      </w:pPr>
      <w:r>
        <w:rPr>
          <w:rFonts w:hint="eastAsia"/>
        </w:rPr>
        <w:t xml:space="preserve">　　与非</w:t>
      </w:r>
      <w:r>
        <w:t>MFC DLL</w:t>
      </w:r>
      <w:r>
        <w:rPr>
          <w:rFonts w:hint="eastAsia"/>
        </w:rPr>
        <w:t>完全相同，我们可以使用</w:t>
      </w:r>
      <w:r>
        <w:t>__declspec(dllexport)</w:t>
      </w:r>
      <w:r>
        <w:rPr>
          <w:rFonts w:hint="eastAsia"/>
        </w:rPr>
        <w:t>声明或在</w:t>
      </w:r>
      <w:r>
        <w:t>.def</w:t>
      </w:r>
      <w:r>
        <w:rPr>
          <w:rFonts w:hint="eastAsia"/>
        </w:rPr>
        <w:t>中引出的方式导出</w:t>
      </w:r>
      <w:r>
        <w:t>MFC</w:t>
      </w:r>
      <w:r>
        <w:rPr>
          <w:rFonts w:hint="eastAsia"/>
        </w:rPr>
        <w:t>规则</w:t>
      </w:r>
      <w:r>
        <w:t>DLL</w:t>
      </w:r>
      <w:r>
        <w:rPr>
          <w:rFonts w:hint="eastAsia"/>
        </w:rPr>
        <w:t>中的接口。</w:t>
      </w:r>
    </w:p>
    <w:p w:rsidR="00323647" w:rsidRDefault="00323647" w:rsidP="00F44118">
      <w:pPr>
        <w:ind w:firstLine="420"/>
      </w:pPr>
    </w:p>
    <w:p w:rsidR="00323647" w:rsidRDefault="00323647" w:rsidP="00F44118">
      <w:pPr>
        <w:ind w:firstLine="420"/>
      </w:pPr>
      <w:r>
        <w:rPr>
          <w:rFonts w:hint="eastAsia"/>
        </w:rPr>
        <w:t xml:space="preserve">　　</w:t>
      </w:r>
      <w:r>
        <w:t>5.4 MFC</w:t>
      </w:r>
      <w:r>
        <w:rPr>
          <w:rFonts w:hint="eastAsia"/>
        </w:rPr>
        <w:t>规则</w:t>
      </w:r>
      <w:r>
        <w:t>DLL</w:t>
      </w:r>
      <w:r>
        <w:rPr>
          <w:rFonts w:hint="eastAsia"/>
        </w:rPr>
        <w:t>的调用</w:t>
      </w:r>
    </w:p>
    <w:p w:rsidR="00323647" w:rsidRDefault="00323647" w:rsidP="00F44118">
      <w:pPr>
        <w:ind w:firstLine="420"/>
      </w:pPr>
    </w:p>
    <w:p w:rsidR="00323647" w:rsidRDefault="00323647" w:rsidP="00F44118">
      <w:pPr>
        <w:ind w:firstLine="420"/>
      </w:pPr>
      <w:r>
        <w:rPr>
          <w:rFonts w:hint="eastAsia"/>
        </w:rPr>
        <w:t xml:space="preserve">　　笔者编写了如图</w:t>
      </w:r>
      <w:r>
        <w:t>12</w:t>
      </w:r>
      <w:r>
        <w:rPr>
          <w:rFonts w:hint="eastAsia"/>
        </w:rPr>
        <w:t>的对话框</w:t>
      </w:r>
      <w:r>
        <w:t>MFC</w:t>
      </w:r>
      <w:r>
        <w:rPr>
          <w:rFonts w:hint="eastAsia"/>
        </w:rPr>
        <w:t>程序（下载本工程附件）来调用</w:t>
      </w:r>
      <w:r>
        <w:t>5.3</w:t>
      </w:r>
      <w:r>
        <w:rPr>
          <w:rFonts w:hint="eastAsia"/>
        </w:rPr>
        <w:t>节的</w:t>
      </w:r>
      <w:r>
        <w:t>MFC</w:t>
      </w:r>
      <w:r>
        <w:rPr>
          <w:rFonts w:hint="eastAsia"/>
        </w:rPr>
        <w:t>规则</w:t>
      </w:r>
      <w:r>
        <w:t>DLL</w:t>
      </w:r>
      <w:r>
        <w:rPr>
          <w:rFonts w:hint="eastAsia"/>
        </w:rPr>
        <w:t>，在这个程序的对话框上点击“调用</w:t>
      </w:r>
      <w:r>
        <w:t>DLL</w:t>
      </w:r>
      <w:r>
        <w:rPr>
          <w:rFonts w:hint="eastAsia"/>
        </w:rPr>
        <w:t>”按钮时弹出</w:t>
      </w:r>
      <w:r>
        <w:t>5.3</w:t>
      </w:r>
      <w:r>
        <w:rPr>
          <w:rFonts w:hint="eastAsia"/>
        </w:rPr>
        <w:t>节</w:t>
      </w:r>
      <w:r>
        <w:t>MFC</w:t>
      </w:r>
      <w:r>
        <w:rPr>
          <w:rFonts w:hint="eastAsia"/>
        </w:rPr>
        <w:t>规则</w:t>
      </w:r>
      <w:r>
        <w:t>DLL</w:t>
      </w:r>
      <w:r>
        <w:rPr>
          <w:rFonts w:hint="eastAsia"/>
        </w:rPr>
        <w:t>中的对话框。</w:t>
      </w:r>
    </w:p>
    <w:p w:rsidR="00323647" w:rsidRDefault="00323647" w:rsidP="00F44118">
      <w:pPr>
        <w:ind w:firstLine="420"/>
      </w:pPr>
    </w:p>
    <w:p w:rsidR="00323647" w:rsidRDefault="00323647" w:rsidP="00F44118">
      <w:pPr>
        <w:ind w:firstLine="420"/>
      </w:pPr>
      <w:r w:rsidRPr="005D35E6">
        <w:rPr>
          <w:noProof/>
          <w:szCs w:val="21"/>
        </w:rPr>
        <w:pict>
          <v:shape id="图片 34" o:spid="_x0000_i1036" type="#_x0000_t75" alt="http://www.pconline.com.cn/pcedu/empolder/gj/vc/0509/pic/05-09-22-vc-12.jpg" style="width:245.25pt;height:150.75pt;visibility:visible">
            <v:imagedata r:id="rId17" o:title=""/>
          </v:shape>
        </w:pict>
      </w:r>
    </w:p>
    <w:p w:rsidR="00323647" w:rsidRDefault="00323647" w:rsidP="00F44118">
      <w:pPr>
        <w:ind w:firstLine="420"/>
      </w:pPr>
    </w:p>
    <w:p w:rsidR="00323647" w:rsidRDefault="00323647" w:rsidP="00F44118">
      <w:pPr>
        <w:ind w:firstLine="420"/>
      </w:pPr>
      <w:r>
        <w:rPr>
          <w:rFonts w:hint="eastAsia"/>
        </w:rPr>
        <w:t>图</w:t>
      </w:r>
      <w:r>
        <w:t>12 MFC</w:t>
      </w:r>
      <w:r>
        <w:rPr>
          <w:rFonts w:hint="eastAsia"/>
        </w:rPr>
        <w:t>规则</w:t>
      </w:r>
      <w:r>
        <w:t>DLL</w:t>
      </w:r>
      <w:r>
        <w:rPr>
          <w:rFonts w:hint="eastAsia"/>
        </w:rPr>
        <w:t>的调用例子</w:t>
      </w:r>
    </w:p>
    <w:p w:rsidR="00323647" w:rsidRDefault="00323647" w:rsidP="00F44118">
      <w:pPr>
        <w:ind w:firstLine="420"/>
      </w:pPr>
    </w:p>
    <w:p w:rsidR="00323647" w:rsidRDefault="00323647" w:rsidP="00F44118">
      <w:pPr>
        <w:ind w:firstLine="420"/>
      </w:pPr>
      <w:r>
        <w:rPr>
          <w:rFonts w:hint="eastAsia"/>
        </w:rPr>
        <w:t xml:space="preserve">　　下面是“调用</w:t>
      </w:r>
      <w:r>
        <w:t>DLL</w:t>
      </w:r>
      <w:r>
        <w:rPr>
          <w:rFonts w:hint="eastAsia"/>
        </w:rPr>
        <w:t>”按钮单击事件的消息处理函数：</w:t>
      </w:r>
    </w:p>
    <w:p w:rsidR="00323647" w:rsidRDefault="00323647" w:rsidP="00F44118">
      <w:pPr>
        <w:ind w:firstLine="420"/>
      </w:pPr>
    </w:p>
    <w:p w:rsidR="00323647" w:rsidRDefault="00323647" w:rsidP="00F44118">
      <w:pPr>
        <w:ind w:firstLine="420"/>
      </w:pPr>
    </w:p>
    <w:p w:rsidR="00323647" w:rsidRDefault="00323647" w:rsidP="00F44118">
      <w:pPr>
        <w:ind w:firstLine="420"/>
      </w:pPr>
      <w:r>
        <w:t xml:space="preserve">void CRegularDllCallDlg::OnCalldllButton()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typedef void (*lpFun)(void);</w:t>
      </w:r>
    </w:p>
    <w:p w:rsidR="00323647" w:rsidRDefault="00323647" w:rsidP="00F44118">
      <w:pPr>
        <w:ind w:firstLine="420"/>
      </w:pPr>
    </w:p>
    <w:p w:rsidR="00323647" w:rsidRDefault="00323647" w:rsidP="00F44118">
      <w:pPr>
        <w:ind w:firstLine="420"/>
      </w:pPr>
    </w:p>
    <w:p w:rsidR="00323647" w:rsidRDefault="00323647" w:rsidP="00F44118">
      <w:pPr>
        <w:ind w:firstLine="420"/>
      </w:pPr>
      <w:r>
        <w:t>HINSTANCE hDll; //DLL</w:t>
      </w:r>
      <w:r>
        <w:rPr>
          <w:rFonts w:hint="eastAsia"/>
        </w:rPr>
        <w:t>句柄</w:t>
      </w:r>
      <w:r>
        <w:t xml:space="preserve"> </w:t>
      </w:r>
    </w:p>
    <w:p w:rsidR="00323647" w:rsidRDefault="00323647" w:rsidP="00F44118">
      <w:pPr>
        <w:ind w:firstLine="420"/>
      </w:pPr>
    </w:p>
    <w:p w:rsidR="00323647" w:rsidRDefault="00323647" w:rsidP="00F44118">
      <w:pPr>
        <w:ind w:firstLine="420"/>
      </w:pPr>
      <w:r>
        <w:t>hDll = LoadLibrary("RegularDll.dll");</w:t>
      </w:r>
    </w:p>
    <w:p w:rsidR="00323647" w:rsidRDefault="00323647" w:rsidP="00F44118">
      <w:pPr>
        <w:ind w:firstLine="420"/>
      </w:pPr>
    </w:p>
    <w:p w:rsidR="00323647" w:rsidRDefault="00323647" w:rsidP="00F44118">
      <w:pPr>
        <w:ind w:firstLine="420"/>
      </w:pPr>
      <w:r>
        <w:t>if (NULL==hDll)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MessageBox("DLL</w:t>
      </w:r>
      <w:r>
        <w:rPr>
          <w:rFonts w:hint="eastAsia"/>
        </w:rPr>
        <w:t>加载失败</w:t>
      </w:r>
      <w:r>
        <w:t>");</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lpFun addFun; //</w:t>
      </w:r>
      <w:r>
        <w:rPr>
          <w:rFonts w:hint="eastAsia"/>
        </w:rPr>
        <w:t>函数指针</w:t>
      </w:r>
    </w:p>
    <w:p w:rsidR="00323647" w:rsidRDefault="00323647" w:rsidP="00F44118">
      <w:pPr>
        <w:ind w:firstLine="420"/>
      </w:pPr>
    </w:p>
    <w:p w:rsidR="00323647" w:rsidRDefault="00323647" w:rsidP="00F44118">
      <w:pPr>
        <w:ind w:firstLine="420"/>
      </w:pPr>
      <w:r>
        <w:t>lpFun pShowDlg = (lpFun)GetProcAddress(hDll,"ShowDlg");</w:t>
      </w:r>
    </w:p>
    <w:p w:rsidR="00323647" w:rsidRDefault="00323647" w:rsidP="00F44118">
      <w:pPr>
        <w:ind w:firstLine="420"/>
      </w:pPr>
    </w:p>
    <w:p w:rsidR="00323647" w:rsidRDefault="00323647" w:rsidP="00F44118">
      <w:pPr>
        <w:ind w:firstLine="420"/>
      </w:pPr>
      <w:r>
        <w:t>if (NULL==pShowDlg)</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MessageBox("DLL</w:t>
      </w:r>
      <w:r>
        <w:rPr>
          <w:rFonts w:hint="eastAsia"/>
        </w:rPr>
        <w:t>中函数寻找失败</w:t>
      </w:r>
      <w:r>
        <w:t xml:space="preserve">");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pShowDlg();</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上述例子中给出的是显示调用的方式，可以看出，其调用方式与第</w:t>
      </w:r>
      <w:r>
        <w:t>4</w:t>
      </w:r>
      <w:r>
        <w:rPr>
          <w:rFonts w:hint="eastAsia"/>
        </w:rPr>
        <w:t>节中非</w:t>
      </w:r>
      <w:r>
        <w:t>MFC DLL</w:t>
      </w:r>
      <w:r>
        <w:rPr>
          <w:rFonts w:hint="eastAsia"/>
        </w:rPr>
        <w:t>的调用方式没有什么不同。</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我们照样可以在</w:t>
      </w:r>
      <w:r>
        <w:t>EXE</w:t>
      </w:r>
      <w:r>
        <w:rPr>
          <w:rFonts w:hint="eastAsia"/>
        </w:rPr>
        <w:t>程序中隐式调用</w:t>
      </w:r>
      <w:r>
        <w:t>MFC</w:t>
      </w:r>
      <w:r>
        <w:rPr>
          <w:rFonts w:hint="eastAsia"/>
        </w:rPr>
        <w:t>规则</w:t>
      </w:r>
      <w:r>
        <w:t>DLL</w:t>
      </w:r>
      <w:r>
        <w:rPr>
          <w:rFonts w:hint="eastAsia"/>
        </w:rPr>
        <w:t>，只需要将</w:t>
      </w:r>
      <w:r>
        <w:t>DLL</w:t>
      </w:r>
      <w:r>
        <w:rPr>
          <w:rFonts w:hint="eastAsia"/>
        </w:rPr>
        <w:t>工程生成的</w:t>
      </w:r>
      <w:r>
        <w:t>.lib</w:t>
      </w:r>
      <w:r>
        <w:rPr>
          <w:rFonts w:hint="eastAsia"/>
        </w:rPr>
        <w:t>文件和</w:t>
      </w:r>
      <w:r>
        <w:t>.dll</w:t>
      </w:r>
      <w:r>
        <w:rPr>
          <w:rFonts w:hint="eastAsia"/>
        </w:rPr>
        <w:t>文件拷入当前工程所在的目录，并在</w:t>
      </w:r>
      <w:r>
        <w:t>RegularDllCallDlg.cpp</w:t>
      </w:r>
      <w:r>
        <w:rPr>
          <w:rFonts w:hint="eastAsia"/>
        </w:rPr>
        <w:t>文件（图</w:t>
      </w:r>
      <w:r>
        <w:t>12</w:t>
      </w:r>
      <w:r>
        <w:rPr>
          <w:rFonts w:hint="eastAsia"/>
        </w:rPr>
        <w:t>所示对话框类的实现文件）的顶部添加：</w:t>
      </w:r>
    </w:p>
    <w:p w:rsidR="00323647" w:rsidRDefault="00323647" w:rsidP="00F44118">
      <w:pPr>
        <w:ind w:firstLine="420"/>
      </w:pPr>
    </w:p>
    <w:p w:rsidR="00323647" w:rsidRDefault="00323647" w:rsidP="00F44118">
      <w:pPr>
        <w:ind w:firstLine="420"/>
      </w:pPr>
      <w:r>
        <w:t>#pragma comment(lib,"RegularDll.lib")</w:t>
      </w:r>
    </w:p>
    <w:p w:rsidR="00323647" w:rsidRDefault="00323647" w:rsidP="00F44118">
      <w:pPr>
        <w:ind w:firstLine="420"/>
      </w:pPr>
    </w:p>
    <w:p w:rsidR="00323647" w:rsidRDefault="00323647" w:rsidP="00F44118">
      <w:pPr>
        <w:ind w:firstLine="420"/>
      </w:pPr>
      <w:r>
        <w:t xml:space="preserve">void ShowDlg(void); </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并将</w:t>
      </w:r>
      <w:r>
        <w:t xml:space="preserve">void CRegularDllCallDlg::OnCalldllButton() </w:t>
      </w:r>
      <w:r>
        <w:rPr>
          <w:rFonts w:hint="eastAsia"/>
        </w:rPr>
        <w:t>改为：</w:t>
      </w:r>
    </w:p>
    <w:p w:rsidR="00323647" w:rsidRDefault="00323647" w:rsidP="00F44118">
      <w:pPr>
        <w:ind w:firstLine="420"/>
      </w:pPr>
    </w:p>
    <w:p w:rsidR="00323647" w:rsidRDefault="00323647" w:rsidP="00F44118">
      <w:pPr>
        <w:ind w:firstLine="420"/>
      </w:pPr>
      <w:r>
        <w:t xml:space="preserve">void CRegularDllCallDlg::OnCalldllButton()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ShowDlg();</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w:t>
      </w:r>
      <w:r>
        <w:t xml:space="preserve">5.5 </w:t>
      </w:r>
      <w:r>
        <w:rPr>
          <w:rFonts w:hint="eastAsia"/>
        </w:rPr>
        <w:t>共享</w:t>
      </w:r>
      <w:r>
        <w:t>MFC DLL</w:t>
      </w:r>
      <w:r>
        <w:rPr>
          <w:rFonts w:hint="eastAsia"/>
        </w:rPr>
        <w:t>的规则</w:t>
      </w:r>
      <w:r>
        <w:t>DLL</w:t>
      </w:r>
      <w:r>
        <w:rPr>
          <w:rFonts w:hint="eastAsia"/>
        </w:rPr>
        <w:t>的模块切换</w:t>
      </w:r>
    </w:p>
    <w:p w:rsidR="00323647" w:rsidRDefault="00323647" w:rsidP="00F44118">
      <w:pPr>
        <w:ind w:firstLine="420"/>
      </w:pPr>
    </w:p>
    <w:p w:rsidR="00323647" w:rsidRDefault="00323647" w:rsidP="00F44118">
      <w:pPr>
        <w:ind w:firstLine="420"/>
      </w:pPr>
      <w:r>
        <w:rPr>
          <w:rFonts w:hint="eastAsia"/>
        </w:rPr>
        <w:t xml:space="preserve">　　应用程序进程本身及其调用的每个</w:t>
      </w:r>
      <w:r>
        <w:t>DLL</w:t>
      </w:r>
      <w:r>
        <w:rPr>
          <w:rFonts w:hint="eastAsia"/>
        </w:rPr>
        <w:t>模块都具有一个全局唯一的</w:t>
      </w:r>
      <w:r>
        <w:t>HINSTANCE</w:t>
      </w:r>
      <w:r>
        <w:rPr>
          <w:rFonts w:hint="eastAsia"/>
        </w:rPr>
        <w:t>句柄，它们代表了</w:t>
      </w:r>
      <w:r>
        <w:t>DLL</w:t>
      </w:r>
      <w:r>
        <w:rPr>
          <w:rFonts w:hint="eastAsia"/>
        </w:rPr>
        <w:t>或</w:t>
      </w:r>
      <w:r>
        <w:t>EXE</w:t>
      </w:r>
      <w:r>
        <w:rPr>
          <w:rFonts w:hint="eastAsia"/>
        </w:rPr>
        <w:t>模块在进程虚拟空间中的起始地址。进程本身的模块句柄一般为</w:t>
      </w:r>
      <w:r>
        <w:t>0x400000</w:t>
      </w:r>
      <w:r>
        <w:rPr>
          <w:rFonts w:hint="eastAsia"/>
        </w:rPr>
        <w:t>，而</w:t>
      </w:r>
      <w:r>
        <w:t>DLL</w:t>
      </w:r>
      <w:r>
        <w:rPr>
          <w:rFonts w:hint="eastAsia"/>
        </w:rPr>
        <w:t>模块的缺省句柄为</w:t>
      </w:r>
      <w:r>
        <w:t>0x10000000</w:t>
      </w:r>
      <w:r>
        <w:rPr>
          <w:rFonts w:hint="eastAsia"/>
        </w:rPr>
        <w:t>。如果程序同时加载了多个</w:t>
      </w:r>
      <w:r>
        <w:t>DLL</w:t>
      </w:r>
      <w:r>
        <w:rPr>
          <w:rFonts w:hint="eastAsia"/>
        </w:rPr>
        <w:t>，则每个</w:t>
      </w:r>
      <w:r>
        <w:t>DLL</w:t>
      </w:r>
      <w:r>
        <w:rPr>
          <w:rFonts w:hint="eastAsia"/>
        </w:rPr>
        <w:t>模块都会有不同的</w:t>
      </w:r>
      <w:r>
        <w:t>HINSTANCE</w:t>
      </w:r>
      <w:r>
        <w:rPr>
          <w:rFonts w:hint="eastAsia"/>
        </w:rPr>
        <w:t>。应用程序在加载</w:t>
      </w:r>
      <w:r>
        <w:t>DLL</w:t>
      </w:r>
      <w:r>
        <w:rPr>
          <w:rFonts w:hint="eastAsia"/>
        </w:rPr>
        <w:t>时对其进行了重定位。</w:t>
      </w:r>
      <w:r>
        <w:t xml:space="preserve"> </w:t>
      </w:r>
    </w:p>
    <w:p w:rsidR="00323647" w:rsidRDefault="00323647" w:rsidP="00F44118">
      <w:pPr>
        <w:ind w:firstLine="420"/>
      </w:pPr>
    </w:p>
    <w:p w:rsidR="00323647" w:rsidRDefault="00323647" w:rsidP="00F44118">
      <w:pPr>
        <w:ind w:firstLine="420"/>
      </w:pPr>
      <w:r>
        <w:rPr>
          <w:rFonts w:hint="eastAsia"/>
        </w:rPr>
        <w:t xml:space="preserve">　　共享</w:t>
      </w:r>
      <w:r>
        <w:t>MFC DLL</w:t>
      </w:r>
      <w:r>
        <w:rPr>
          <w:rFonts w:hint="eastAsia"/>
        </w:rPr>
        <w:t>（或</w:t>
      </w:r>
      <w:r>
        <w:t>MFC</w:t>
      </w:r>
      <w:r>
        <w:rPr>
          <w:rFonts w:hint="eastAsia"/>
        </w:rPr>
        <w:t>扩展</w:t>
      </w:r>
      <w:r>
        <w:t>DLL</w:t>
      </w:r>
      <w:r>
        <w:rPr>
          <w:rFonts w:hint="eastAsia"/>
        </w:rPr>
        <w:t>）的规则</w:t>
      </w:r>
      <w:r>
        <w:t>DLL</w:t>
      </w:r>
      <w:r>
        <w:rPr>
          <w:rFonts w:hint="eastAsia"/>
        </w:rPr>
        <w:t>涉及到</w:t>
      </w:r>
      <w:r>
        <w:t>HINSTANCE</w:t>
      </w:r>
      <w:r>
        <w:rPr>
          <w:rFonts w:hint="eastAsia"/>
        </w:rPr>
        <w:t>句柄问题，</w:t>
      </w:r>
      <w:r>
        <w:t>HINSTANCE</w:t>
      </w:r>
      <w:r>
        <w:rPr>
          <w:rFonts w:hint="eastAsia"/>
        </w:rPr>
        <w:t>句柄对于加载资源特别重要。</w:t>
      </w:r>
      <w:r>
        <w:t>EXE</w:t>
      </w:r>
      <w:r>
        <w:rPr>
          <w:rFonts w:hint="eastAsia"/>
        </w:rPr>
        <w:t>和</w:t>
      </w:r>
      <w:r>
        <w:t>DLL</w:t>
      </w:r>
      <w:r>
        <w:rPr>
          <w:rFonts w:hint="eastAsia"/>
        </w:rPr>
        <w:t>都有其自己的资源，而且这些资源的</w:t>
      </w:r>
      <w:r>
        <w:t>ID</w:t>
      </w:r>
      <w:r>
        <w:rPr>
          <w:rFonts w:hint="eastAsia"/>
        </w:rPr>
        <w:t>可能重复，应用程序需要通过资源模块的切换来找到正确的资源。如果应用程序需要来自于</w:t>
      </w:r>
      <w:r>
        <w:t>DLL</w:t>
      </w:r>
      <w:r>
        <w:rPr>
          <w:rFonts w:hint="eastAsia"/>
        </w:rPr>
        <w:t>的资源，就应将资源模块句柄指定为</w:t>
      </w:r>
      <w:r>
        <w:t>DLL</w:t>
      </w:r>
      <w:r>
        <w:rPr>
          <w:rFonts w:hint="eastAsia"/>
        </w:rPr>
        <w:t>的模块句柄；如果需要</w:t>
      </w:r>
      <w:r>
        <w:t>EXE</w:t>
      </w:r>
      <w:r>
        <w:rPr>
          <w:rFonts w:hint="eastAsia"/>
        </w:rPr>
        <w:t>文件中包含的资源，就应将资源模块句柄指定为</w:t>
      </w:r>
      <w:r>
        <w:t>EXE</w:t>
      </w:r>
      <w:r>
        <w:rPr>
          <w:rFonts w:hint="eastAsia"/>
        </w:rPr>
        <w:t>的模块句柄。</w:t>
      </w:r>
    </w:p>
    <w:p w:rsidR="00323647" w:rsidRDefault="00323647" w:rsidP="00F44118">
      <w:pPr>
        <w:ind w:firstLine="420"/>
      </w:pPr>
    </w:p>
    <w:p w:rsidR="00323647" w:rsidRDefault="00323647" w:rsidP="00F44118">
      <w:pPr>
        <w:ind w:firstLine="420"/>
      </w:pPr>
      <w:r>
        <w:rPr>
          <w:rFonts w:hint="eastAsia"/>
        </w:rPr>
        <w:t xml:space="preserve">　　这次我们创建一个动态链接到</w:t>
      </w:r>
      <w:r>
        <w:t>MFC DLL</w:t>
      </w:r>
      <w:r>
        <w:rPr>
          <w:rFonts w:hint="eastAsia"/>
        </w:rPr>
        <w:t>的规则</w:t>
      </w:r>
      <w:r>
        <w:t>DLL</w:t>
      </w:r>
      <w:r>
        <w:rPr>
          <w:rFonts w:hint="eastAsia"/>
        </w:rPr>
        <w:t>（下载本工程附件），在其中包含如图</w:t>
      </w:r>
      <w:r>
        <w:t>13</w:t>
      </w:r>
      <w:r>
        <w:rPr>
          <w:rFonts w:hint="eastAsia"/>
        </w:rPr>
        <w:t>的对话框。</w:t>
      </w:r>
    </w:p>
    <w:p w:rsidR="00323647" w:rsidRDefault="00323647" w:rsidP="00F44118">
      <w:pPr>
        <w:ind w:firstLine="420"/>
      </w:pPr>
    </w:p>
    <w:p w:rsidR="00323647" w:rsidRDefault="00323647" w:rsidP="00F44118">
      <w:pPr>
        <w:ind w:firstLine="420"/>
      </w:pPr>
      <w:r w:rsidRPr="005D35E6">
        <w:rPr>
          <w:noProof/>
          <w:szCs w:val="21"/>
        </w:rPr>
        <w:pict>
          <v:shape id="图片 37" o:spid="_x0000_i1037" type="#_x0000_t75" alt="http://www.pconline.com.cn/pcedu/empolder/gj/vc/0509/pic/05-09-22-vc-13.jpg" style="width:282pt;height:164.25pt;visibility:visible">
            <v:imagedata r:id="rId18" o:title=""/>
          </v:shape>
        </w:pict>
      </w:r>
    </w:p>
    <w:p w:rsidR="00323647" w:rsidRDefault="00323647" w:rsidP="00F44118">
      <w:pPr>
        <w:ind w:firstLine="420"/>
      </w:pPr>
    </w:p>
    <w:p w:rsidR="00323647" w:rsidRDefault="00323647" w:rsidP="00F44118">
      <w:pPr>
        <w:ind w:firstLine="420"/>
      </w:pPr>
      <w:r>
        <w:rPr>
          <w:rFonts w:hint="eastAsia"/>
        </w:rPr>
        <w:t>图</w:t>
      </w:r>
      <w:r>
        <w:t>13 DLL</w:t>
      </w:r>
      <w:r>
        <w:rPr>
          <w:rFonts w:hint="eastAsia"/>
        </w:rPr>
        <w:t>中的对话框</w:t>
      </w:r>
    </w:p>
    <w:p w:rsidR="00323647" w:rsidRDefault="00323647" w:rsidP="00F44118">
      <w:pPr>
        <w:ind w:firstLine="420"/>
      </w:pPr>
    </w:p>
    <w:p w:rsidR="00323647" w:rsidRDefault="00323647" w:rsidP="00F44118">
      <w:pPr>
        <w:ind w:firstLine="420"/>
      </w:pPr>
      <w:r>
        <w:rPr>
          <w:rFonts w:hint="eastAsia"/>
        </w:rPr>
        <w:t xml:space="preserve">　　另外，在与这个</w:t>
      </w:r>
      <w:r>
        <w:t>DLL</w:t>
      </w:r>
      <w:r>
        <w:rPr>
          <w:rFonts w:hint="eastAsia"/>
        </w:rPr>
        <w:t>相同的工作区中生成一个基于对话框的</w:t>
      </w:r>
      <w:r>
        <w:t>MFC</w:t>
      </w:r>
      <w:r>
        <w:rPr>
          <w:rFonts w:hint="eastAsia"/>
        </w:rPr>
        <w:t>程序，其对话框与图</w:t>
      </w:r>
      <w:r>
        <w:t>12</w:t>
      </w:r>
      <w:r>
        <w:rPr>
          <w:rFonts w:hint="eastAsia"/>
        </w:rPr>
        <w:t>完全一样。但是在此工程中我们另外添加了一个如图</w:t>
      </w:r>
      <w:r>
        <w:t>14</w:t>
      </w:r>
      <w:r>
        <w:rPr>
          <w:rFonts w:hint="eastAsia"/>
        </w:rPr>
        <w:t>的对话框。</w:t>
      </w:r>
    </w:p>
    <w:p w:rsidR="00323647" w:rsidRDefault="00323647" w:rsidP="00F44118">
      <w:pPr>
        <w:ind w:firstLine="420"/>
      </w:pPr>
    </w:p>
    <w:p w:rsidR="00323647" w:rsidRDefault="00323647" w:rsidP="00F44118">
      <w:pPr>
        <w:ind w:firstLine="420"/>
      </w:pPr>
      <w:r w:rsidRPr="005D35E6">
        <w:rPr>
          <w:noProof/>
          <w:szCs w:val="21"/>
        </w:rPr>
        <w:pict>
          <v:shape id="图片 40" o:spid="_x0000_i1038" type="#_x0000_t75" alt="http://www.pconline.com.cn/pcedu/empolder/gj/vc/0509/pic/05-09-22-vc-14.jpg" style="width:281.25pt;height:164.25pt;visibility:visible">
            <v:imagedata r:id="rId19" o:title=""/>
          </v:shape>
        </w:pict>
      </w:r>
    </w:p>
    <w:p w:rsidR="00323647" w:rsidRDefault="00323647" w:rsidP="00F44118">
      <w:pPr>
        <w:ind w:firstLine="420"/>
      </w:pPr>
    </w:p>
    <w:p w:rsidR="00323647" w:rsidRDefault="00323647" w:rsidP="00F44118">
      <w:pPr>
        <w:ind w:firstLine="420"/>
      </w:pPr>
      <w:r>
        <w:rPr>
          <w:rFonts w:hint="eastAsia"/>
        </w:rPr>
        <w:t>图</w:t>
      </w:r>
      <w:r>
        <w:t>14 EXE</w:t>
      </w:r>
      <w:r>
        <w:rPr>
          <w:rFonts w:hint="eastAsia"/>
        </w:rPr>
        <w:t>中的对话框</w:t>
      </w:r>
    </w:p>
    <w:p w:rsidR="00323647" w:rsidRDefault="00323647" w:rsidP="00F44118">
      <w:pPr>
        <w:ind w:firstLine="420"/>
      </w:pPr>
    </w:p>
    <w:p w:rsidR="00323647" w:rsidRDefault="00323647" w:rsidP="00F44118">
      <w:pPr>
        <w:ind w:firstLine="420"/>
      </w:pPr>
      <w:r>
        <w:rPr>
          <w:rFonts w:hint="eastAsia"/>
        </w:rPr>
        <w:t xml:space="preserve">　　图</w:t>
      </w:r>
      <w:r>
        <w:t>13</w:t>
      </w:r>
      <w:r>
        <w:rPr>
          <w:rFonts w:hint="eastAsia"/>
        </w:rPr>
        <w:t>和图</w:t>
      </w:r>
      <w:r>
        <w:t>14</w:t>
      </w:r>
      <w:r>
        <w:rPr>
          <w:rFonts w:hint="eastAsia"/>
        </w:rPr>
        <w:t>中的对话框除了</w:t>
      </w:r>
      <w:r>
        <w:t>caption</w:t>
      </w:r>
      <w:r>
        <w:rPr>
          <w:rFonts w:hint="eastAsia"/>
        </w:rPr>
        <w:t>不同（以示区别）以外，其它的都相同。</w:t>
      </w:r>
    </w:p>
    <w:p w:rsidR="00323647" w:rsidRDefault="00323647" w:rsidP="00F44118">
      <w:pPr>
        <w:ind w:firstLine="420"/>
      </w:pPr>
    </w:p>
    <w:p w:rsidR="00323647" w:rsidRDefault="00323647" w:rsidP="00F44118">
      <w:pPr>
        <w:ind w:firstLine="420"/>
      </w:pPr>
      <w:r>
        <w:rPr>
          <w:rFonts w:hint="eastAsia"/>
        </w:rPr>
        <w:t xml:space="preserve">　　尤其值得特别注意，在</w:t>
      </w:r>
      <w:r>
        <w:t>DLL</w:t>
      </w:r>
      <w:r>
        <w:rPr>
          <w:rFonts w:hint="eastAsia"/>
        </w:rPr>
        <w:t>和</w:t>
      </w:r>
      <w:r>
        <w:t>EXE</w:t>
      </w:r>
      <w:r>
        <w:rPr>
          <w:rFonts w:hint="eastAsia"/>
        </w:rPr>
        <w:t>中我们对图</w:t>
      </w:r>
      <w:r>
        <w:t>13</w:t>
      </w:r>
      <w:r>
        <w:rPr>
          <w:rFonts w:hint="eastAsia"/>
        </w:rPr>
        <w:t>和图</w:t>
      </w:r>
      <w:r>
        <w:t>14</w:t>
      </w:r>
      <w:r>
        <w:rPr>
          <w:rFonts w:hint="eastAsia"/>
        </w:rPr>
        <w:t>的对话框使用了相同的资源</w:t>
      </w:r>
      <w:r>
        <w:t>ID=2000</w:t>
      </w:r>
      <w:r>
        <w:rPr>
          <w:rFonts w:hint="eastAsia"/>
        </w:rPr>
        <w:t>，在</w:t>
      </w:r>
      <w:r>
        <w:t>DLL</w:t>
      </w:r>
      <w:r>
        <w:rPr>
          <w:rFonts w:hint="eastAsia"/>
        </w:rPr>
        <w:t>和</w:t>
      </w:r>
      <w:r>
        <w:t>EXE</w:t>
      </w:r>
      <w:r>
        <w:rPr>
          <w:rFonts w:hint="eastAsia"/>
        </w:rPr>
        <w:t>工程的</w:t>
      </w:r>
      <w:r>
        <w:t>resource.h</w:t>
      </w:r>
      <w:r>
        <w:rPr>
          <w:rFonts w:hint="eastAsia"/>
        </w:rPr>
        <w:t>中分别有如下的宏：</w:t>
      </w:r>
    </w:p>
    <w:p w:rsidR="00323647" w:rsidRDefault="00323647" w:rsidP="00F44118">
      <w:pPr>
        <w:ind w:firstLine="420"/>
      </w:pPr>
    </w:p>
    <w:p w:rsidR="00323647" w:rsidRDefault="00323647" w:rsidP="00F44118">
      <w:pPr>
        <w:ind w:firstLine="420"/>
      </w:pPr>
    </w:p>
    <w:p w:rsidR="00323647" w:rsidRDefault="00323647" w:rsidP="00F44118">
      <w:pPr>
        <w:ind w:firstLine="420"/>
      </w:pPr>
      <w:r>
        <w:t>//DLL</w:t>
      </w:r>
      <w:r>
        <w:rPr>
          <w:rFonts w:hint="eastAsia"/>
        </w:rPr>
        <w:t>中对话框的</w:t>
      </w:r>
      <w:r>
        <w:t>ID</w:t>
      </w:r>
    </w:p>
    <w:p w:rsidR="00323647" w:rsidRDefault="00323647" w:rsidP="00F44118">
      <w:pPr>
        <w:ind w:firstLine="420"/>
      </w:pPr>
    </w:p>
    <w:p w:rsidR="00323647" w:rsidRDefault="00323647" w:rsidP="00F44118">
      <w:pPr>
        <w:ind w:firstLine="420"/>
      </w:pPr>
      <w:r>
        <w:t>#define IDD_DLL_DIALOG 2000</w:t>
      </w:r>
    </w:p>
    <w:p w:rsidR="00323647" w:rsidRDefault="00323647" w:rsidP="00F44118">
      <w:pPr>
        <w:ind w:firstLine="420"/>
      </w:pPr>
    </w:p>
    <w:p w:rsidR="00323647" w:rsidRDefault="00323647" w:rsidP="00F44118">
      <w:pPr>
        <w:ind w:firstLine="420"/>
      </w:pPr>
    </w:p>
    <w:p w:rsidR="00323647" w:rsidRDefault="00323647" w:rsidP="00F44118">
      <w:pPr>
        <w:ind w:firstLine="420"/>
      </w:pPr>
      <w:r>
        <w:t>//EXE</w:t>
      </w:r>
      <w:r>
        <w:rPr>
          <w:rFonts w:hint="eastAsia"/>
        </w:rPr>
        <w:t>中对话框的</w:t>
      </w:r>
      <w:r>
        <w:t>ID</w:t>
      </w:r>
    </w:p>
    <w:p w:rsidR="00323647" w:rsidRDefault="00323647" w:rsidP="00F44118">
      <w:pPr>
        <w:ind w:firstLine="420"/>
      </w:pPr>
    </w:p>
    <w:p w:rsidR="00323647" w:rsidRDefault="00323647" w:rsidP="00F44118">
      <w:pPr>
        <w:ind w:firstLine="420"/>
      </w:pPr>
      <w:r>
        <w:t>#define IDD_EXE_DIALOG 2000</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与</w:t>
      </w:r>
      <w:r>
        <w:t>5.3</w:t>
      </w:r>
      <w:r>
        <w:rPr>
          <w:rFonts w:hint="eastAsia"/>
        </w:rPr>
        <w:t>节静态链接</w:t>
      </w:r>
      <w:r>
        <w:t>MFC DLL</w:t>
      </w:r>
      <w:r>
        <w:rPr>
          <w:rFonts w:hint="eastAsia"/>
        </w:rPr>
        <w:t>的规则</w:t>
      </w:r>
      <w:r>
        <w:t>DLL</w:t>
      </w:r>
      <w:r>
        <w:rPr>
          <w:rFonts w:hint="eastAsia"/>
        </w:rPr>
        <w:t>相同，我们还是在规则</w:t>
      </w:r>
      <w:r>
        <w:t>DLL</w:t>
      </w:r>
      <w:r>
        <w:rPr>
          <w:rFonts w:hint="eastAsia"/>
        </w:rPr>
        <w:t>中定义接口函数</w:t>
      </w:r>
      <w:r>
        <w:t>ShowDlg</w:t>
      </w:r>
      <w:r>
        <w:rPr>
          <w:rFonts w:hint="eastAsia"/>
        </w:rPr>
        <w:t>，原型如下：</w:t>
      </w:r>
    </w:p>
    <w:p w:rsidR="00323647" w:rsidRDefault="00323647" w:rsidP="00F44118">
      <w:pPr>
        <w:ind w:firstLine="420"/>
      </w:pPr>
    </w:p>
    <w:p w:rsidR="00323647" w:rsidRDefault="00323647" w:rsidP="00F44118">
      <w:pPr>
        <w:ind w:firstLine="420"/>
      </w:pPr>
      <w:r>
        <w:t>#include "StdAfx.h"</w:t>
      </w:r>
    </w:p>
    <w:p w:rsidR="00323647" w:rsidRDefault="00323647" w:rsidP="00F44118">
      <w:pPr>
        <w:ind w:firstLine="420"/>
      </w:pPr>
    </w:p>
    <w:p w:rsidR="00323647" w:rsidRDefault="00323647" w:rsidP="00F44118">
      <w:pPr>
        <w:ind w:firstLine="420"/>
      </w:pPr>
      <w:r>
        <w:t>#include "SharedDll.h"</w:t>
      </w:r>
    </w:p>
    <w:p w:rsidR="00323647" w:rsidRDefault="00323647" w:rsidP="00F44118">
      <w:pPr>
        <w:ind w:firstLine="420"/>
      </w:pPr>
    </w:p>
    <w:p w:rsidR="00323647" w:rsidRDefault="00323647" w:rsidP="00F44118">
      <w:pPr>
        <w:ind w:firstLine="420"/>
      </w:pPr>
      <w:r>
        <w:t>void ShowDlg(void)</w:t>
      </w:r>
    </w:p>
    <w:p w:rsidR="00323647" w:rsidRDefault="00323647" w:rsidP="00F44118">
      <w:pPr>
        <w:ind w:firstLine="420"/>
      </w:pP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r>
        <w:t>CDialog dlg(IDD_DLL_DIALOG); //</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dlg.DoModal();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而为应用工程主对话框的“调用</w:t>
      </w:r>
      <w:r>
        <w:t>DLL</w:t>
      </w:r>
      <w:r>
        <w:rPr>
          <w:rFonts w:hint="eastAsia"/>
        </w:rPr>
        <w:t>”的单击事件添加如下消息处理函数：</w:t>
      </w:r>
    </w:p>
    <w:p w:rsidR="00323647" w:rsidRDefault="00323647" w:rsidP="00F44118">
      <w:pPr>
        <w:ind w:firstLine="420"/>
      </w:pPr>
    </w:p>
    <w:p w:rsidR="00323647" w:rsidRDefault="00323647" w:rsidP="00F44118">
      <w:pPr>
        <w:ind w:firstLine="420"/>
      </w:pPr>
      <w:r>
        <w:t xml:space="preserve">void CSharedDllCallDlg::OnCalldllButton()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ShowDlg();</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我们以为单击“调用</w:t>
      </w:r>
      <w:r>
        <w:t>DLL</w:t>
      </w:r>
      <w:r>
        <w:rPr>
          <w:rFonts w:hint="eastAsia"/>
        </w:rPr>
        <w:t>”会弹出如图</w:t>
      </w:r>
      <w:r>
        <w:t>13</w:t>
      </w:r>
      <w:r>
        <w:rPr>
          <w:rFonts w:hint="eastAsia"/>
        </w:rPr>
        <w:t>所示</w:t>
      </w:r>
      <w:r>
        <w:t>DLL</w:t>
      </w:r>
      <w:r>
        <w:rPr>
          <w:rFonts w:hint="eastAsia"/>
        </w:rPr>
        <w:t>中的对话框，可是可怕的事情发生了，我们看到是图</w:t>
      </w:r>
      <w:r>
        <w:t>14</w:t>
      </w:r>
      <w:r>
        <w:rPr>
          <w:rFonts w:hint="eastAsia"/>
        </w:rPr>
        <w:t>所示</w:t>
      </w:r>
      <w:r>
        <w:t>EXE</w:t>
      </w:r>
      <w:r>
        <w:rPr>
          <w:rFonts w:hint="eastAsia"/>
        </w:rPr>
        <w:t>中的对话框！</w:t>
      </w:r>
    </w:p>
    <w:p w:rsidR="00323647" w:rsidRDefault="00323647" w:rsidP="00F44118">
      <w:pPr>
        <w:ind w:firstLine="420"/>
      </w:pPr>
    </w:p>
    <w:p w:rsidR="00323647" w:rsidRDefault="00323647" w:rsidP="00F44118">
      <w:pPr>
        <w:ind w:firstLine="420"/>
      </w:pPr>
      <w:r>
        <w:rPr>
          <w:rFonts w:hint="eastAsia"/>
        </w:rPr>
        <w:t xml:space="preserve">　　惊讶？</w:t>
      </w:r>
    </w:p>
    <w:p w:rsidR="00323647" w:rsidRDefault="00323647" w:rsidP="00F44118">
      <w:pPr>
        <w:ind w:firstLine="420"/>
      </w:pPr>
    </w:p>
    <w:p w:rsidR="00323647" w:rsidRDefault="00323647" w:rsidP="00F44118">
      <w:pPr>
        <w:ind w:firstLine="420"/>
      </w:pPr>
      <w:r>
        <w:rPr>
          <w:rFonts w:hint="eastAsia"/>
        </w:rPr>
        <w:t xml:space="preserve">　　产生这个问题的根源在于应用程序与</w:t>
      </w:r>
      <w:r>
        <w:t>MFC</w:t>
      </w:r>
      <w:r>
        <w:rPr>
          <w:rFonts w:hint="eastAsia"/>
        </w:rPr>
        <w:t>规则</w:t>
      </w:r>
      <w:r>
        <w:t>DLL</w:t>
      </w:r>
      <w:r>
        <w:rPr>
          <w:rFonts w:hint="eastAsia"/>
        </w:rPr>
        <w:t>共享</w:t>
      </w:r>
      <w:r>
        <w:t>MFC DLL</w:t>
      </w:r>
      <w:r>
        <w:rPr>
          <w:rFonts w:hint="eastAsia"/>
        </w:rPr>
        <w:t>（或</w:t>
      </w:r>
      <w:r>
        <w:t>MFC</w:t>
      </w:r>
      <w:r>
        <w:rPr>
          <w:rFonts w:hint="eastAsia"/>
        </w:rPr>
        <w:t>扩展</w:t>
      </w:r>
      <w:r>
        <w:t>DLL</w:t>
      </w:r>
      <w:r>
        <w:rPr>
          <w:rFonts w:hint="eastAsia"/>
        </w:rPr>
        <w:t>）的程序总是默认使用</w:t>
      </w:r>
      <w:r>
        <w:t>EXE</w:t>
      </w:r>
      <w:r>
        <w:rPr>
          <w:rFonts w:hint="eastAsia"/>
        </w:rPr>
        <w:t>的资源，我们必须进行资源模块句柄的切换，其实现方法有三：</w:t>
      </w:r>
    </w:p>
    <w:p w:rsidR="00323647" w:rsidRDefault="00323647" w:rsidP="00F44118">
      <w:pPr>
        <w:ind w:firstLine="420"/>
      </w:pPr>
    </w:p>
    <w:p w:rsidR="00323647" w:rsidRDefault="00323647" w:rsidP="00F44118">
      <w:pPr>
        <w:ind w:firstLine="420"/>
      </w:pPr>
      <w:r>
        <w:rPr>
          <w:rFonts w:hint="eastAsia"/>
        </w:rPr>
        <w:t xml:space="preserve">　　方法一</w:t>
      </w:r>
      <w:r>
        <w:t xml:space="preserve"> </w:t>
      </w:r>
      <w:r>
        <w:rPr>
          <w:rFonts w:hint="eastAsia"/>
        </w:rPr>
        <w:t>在</w:t>
      </w:r>
      <w:r>
        <w:t>DLL</w:t>
      </w:r>
      <w:r>
        <w:rPr>
          <w:rFonts w:hint="eastAsia"/>
        </w:rPr>
        <w:t>接口函数中使用：</w:t>
      </w:r>
    </w:p>
    <w:p w:rsidR="00323647" w:rsidRDefault="00323647" w:rsidP="00F44118">
      <w:pPr>
        <w:ind w:firstLine="420"/>
      </w:pPr>
    </w:p>
    <w:p w:rsidR="00323647" w:rsidRDefault="00323647" w:rsidP="00F44118">
      <w:pPr>
        <w:ind w:firstLine="420"/>
      </w:pPr>
      <w:r>
        <w:t>AFX_MANAGE_STATE(AfxGetStaticModuleState());</w:t>
      </w:r>
    </w:p>
    <w:p w:rsidR="00323647" w:rsidRDefault="00323647" w:rsidP="00F44118">
      <w:pPr>
        <w:ind w:firstLine="420"/>
      </w:pPr>
    </w:p>
    <w:p w:rsidR="00323647" w:rsidRDefault="00323647" w:rsidP="00F44118">
      <w:pPr>
        <w:ind w:firstLine="420"/>
      </w:pPr>
      <w:r>
        <w:rPr>
          <w:rFonts w:hint="eastAsia"/>
        </w:rPr>
        <w:t xml:space="preserve">　　我们将</w:t>
      </w:r>
      <w:r>
        <w:t>DLL</w:t>
      </w:r>
      <w:r>
        <w:rPr>
          <w:rFonts w:hint="eastAsia"/>
        </w:rPr>
        <w:t>中的接口函数</w:t>
      </w:r>
      <w:r>
        <w:t>ShowDlg</w:t>
      </w:r>
      <w:r>
        <w:rPr>
          <w:rFonts w:hint="eastAsia"/>
        </w:rPr>
        <w:t>改为：</w:t>
      </w:r>
    </w:p>
    <w:p w:rsidR="00323647" w:rsidRDefault="00323647" w:rsidP="00F44118">
      <w:pPr>
        <w:ind w:firstLine="420"/>
      </w:pPr>
    </w:p>
    <w:p w:rsidR="00323647" w:rsidRDefault="00323647" w:rsidP="00F44118">
      <w:pPr>
        <w:ind w:firstLine="420"/>
      </w:pPr>
      <w:r>
        <w:t>void ShowDlg(void)</w:t>
      </w:r>
    </w:p>
    <w:p w:rsidR="00323647" w:rsidRDefault="00323647" w:rsidP="00F44118">
      <w:pPr>
        <w:ind w:firstLine="420"/>
      </w:pP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r>
        <w:t>//</w:t>
      </w:r>
      <w:r>
        <w:rPr>
          <w:rFonts w:hint="eastAsia"/>
        </w:rPr>
        <w:t>方法</w:t>
      </w:r>
      <w:r>
        <w:t>1:</w:t>
      </w:r>
      <w:r>
        <w:rPr>
          <w:rFonts w:hint="eastAsia"/>
        </w:rPr>
        <w:t>在函数开始处变更，在函数结束时恢复</w:t>
      </w:r>
    </w:p>
    <w:p w:rsidR="00323647" w:rsidRDefault="00323647" w:rsidP="00F44118">
      <w:pPr>
        <w:ind w:firstLine="420"/>
      </w:pPr>
    </w:p>
    <w:p w:rsidR="00323647" w:rsidRDefault="00323647" w:rsidP="00F44118">
      <w:pPr>
        <w:ind w:firstLine="420"/>
      </w:pPr>
      <w:r>
        <w:t>//</w:t>
      </w:r>
      <w:r>
        <w:rPr>
          <w:rFonts w:hint="eastAsia"/>
        </w:rPr>
        <w:t>将</w:t>
      </w:r>
      <w:r>
        <w:t>AFX_MANAGE_STATE(AfxGetStaticModuleState());</w:t>
      </w:r>
      <w:r>
        <w:rPr>
          <w:rFonts w:hint="eastAsia"/>
        </w:rPr>
        <w:t>作为接口函数的第一</w:t>
      </w:r>
      <w:r>
        <w:t>//</w:t>
      </w:r>
      <w:r>
        <w:rPr>
          <w:rFonts w:hint="eastAsia"/>
        </w:rPr>
        <w:t>条语句进行模块状态切换</w:t>
      </w:r>
    </w:p>
    <w:p w:rsidR="00323647" w:rsidRDefault="00323647" w:rsidP="00F44118">
      <w:pPr>
        <w:ind w:firstLine="420"/>
      </w:pPr>
    </w:p>
    <w:p w:rsidR="00323647" w:rsidRDefault="00323647" w:rsidP="00F44118">
      <w:pPr>
        <w:ind w:firstLine="420"/>
      </w:pPr>
      <w:r>
        <w:t>AFX_MANAGE_STATE(AfxGetStaticModuleState());</w:t>
      </w:r>
    </w:p>
    <w:p w:rsidR="00323647" w:rsidRDefault="00323647" w:rsidP="00F44118">
      <w:pPr>
        <w:ind w:firstLine="420"/>
      </w:pPr>
    </w:p>
    <w:p w:rsidR="00323647" w:rsidRDefault="00323647" w:rsidP="00F44118">
      <w:pPr>
        <w:ind w:firstLine="420"/>
      </w:pPr>
    </w:p>
    <w:p w:rsidR="00323647" w:rsidRDefault="00323647" w:rsidP="00F44118">
      <w:pPr>
        <w:ind w:firstLine="420"/>
      </w:pPr>
      <w:r>
        <w:t>CDialog dlg(IDD_DLL_DIALOG);//</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dlg.DoModal();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这次我们再点击</w:t>
      </w:r>
      <w:r>
        <w:t>EXE</w:t>
      </w:r>
      <w:r>
        <w:rPr>
          <w:rFonts w:hint="eastAsia"/>
        </w:rPr>
        <w:t>程序中的“调用</w:t>
      </w:r>
      <w:r>
        <w:t>DLL</w:t>
      </w:r>
      <w:r>
        <w:rPr>
          <w:rFonts w:hint="eastAsia"/>
        </w:rPr>
        <w:t>”按钮，弹出的是</w:t>
      </w:r>
      <w:r>
        <w:t>DLL</w:t>
      </w:r>
      <w:r>
        <w:rPr>
          <w:rFonts w:hint="eastAsia"/>
        </w:rPr>
        <w:t>中的如图</w:t>
      </w:r>
      <w:r>
        <w:t>13</w:t>
      </w:r>
      <w:r>
        <w:rPr>
          <w:rFonts w:hint="eastAsia"/>
        </w:rPr>
        <w:t>的对话框！嘿嘿，弹出了正确的对话框资源。</w:t>
      </w:r>
    </w:p>
    <w:p w:rsidR="00323647" w:rsidRDefault="00323647" w:rsidP="00F44118">
      <w:pPr>
        <w:ind w:firstLine="420"/>
      </w:pPr>
    </w:p>
    <w:p w:rsidR="00323647" w:rsidRDefault="00323647" w:rsidP="00F44118">
      <w:pPr>
        <w:ind w:firstLine="420"/>
      </w:pPr>
      <w:r>
        <w:t>AfxGetStaticModuleState</w:t>
      </w:r>
      <w:r>
        <w:rPr>
          <w:rFonts w:hint="eastAsia"/>
        </w:rPr>
        <w:t>是一个函数，其原型为：</w:t>
      </w:r>
    </w:p>
    <w:p w:rsidR="00323647" w:rsidRDefault="00323647" w:rsidP="00F44118">
      <w:pPr>
        <w:ind w:firstLine="420"/>
      </w:pPr>
    </w:p>
    <w:p w:rsidR="00323647" w:rsidRDefault="00323647" w:rsidP="00F44118">
      <w:pPr>
        <w:ind w:firstLine="420"/>
      </w:pPr>
      <w:r>
        <w:t>AFX_MODULE_STATE* AFXAPI AfxGetStaticModuleState( );</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该函数的功能是在栈上（这意味着其作用域是局部的）创建一个</w:t>
      </w:r>
      <w:r>
        <w:t>AFX_MODULE_STATE</w:t>
      </w:r>
      <w:r>
        <w:rPr>
          <w:rFonts w:hint="eastAsia"/>
        </w:rPr>
        <w:t>类（模块全局数据也就是模块状态）的实例，对其进行设置，并将其指针</w:t>
      </w:r>
      <w:r>
        <w:t>pModuleState</w:t>
      </w:r>
      <w:r>
        <w:rPr>
          <w:rFonts w:hint="eastAsia"/>
        </w:rPr>
        <w:t>返回。</w:t>
      </w:r>
    </w:p>
    <w:p w:rsidR="00323647" w:rsidRDefault="00323647" w:rsidP="00F44118">
      <w:pPr>
        <w:ind w:firstLine="420"/>
      </w:pPr>
    </w:p>
    <w:p w:rsidR="00323647" w:rsidRDefault="00323647" w:rsidP="00F44118">
      <w:pPr>
        <w:ind w:firstLine="420"/>
      </w:pPr>
      <w:r>
        <w:t>AFX_MODULE_STATE</w:t>
      </w:r>
      <w:r>
        <w:rPr>
          <w:rFonts w:hint="eastAsia"/>
        </w:rPr>
        <w:t>类的原型如下：</w:t>
      </w:r>
    </w:p>
    <w:p w:rsidR="00323647" w:rsidRDefault="00323647" w:rsidP="00F44118">
      <w:pPr>
        <w:ind w:firstLine="420"/>
      </w:pPr>
    </w:p>
    <w:p w:rsidR="00323647" w:rsidRDefault="00323647" w:rsidP="00F44118">
      <w:pPr>
        <w:ind w:firstLine="420"/>
      </w:pPr>
      <w:r>
        <w:t>// AFX_MODULE_STATE (global data for a module)</w:t>
      </w:r>
    </w:p>
    <w:p w:rsidR="00323647" w:rsidRDefault="00323647" w:rsidP="00F44118">
      <w:pPr>
        <w:ind w:firstLine="420"/>
      </w:pPr>
    </w:p>
    <w:p w:rsidR="00323647" w:rsidRDefault="00323647" w:rsidP="00F44118">
      <w:pPr>
        <w:ind w:firstLine="420"/>
      </w:pPr>
      <w:r>
        <w:t>class AFX_MODULE_STATE : public CNoTrackObject</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public:</w:t>
      </w:r>
    </w:p>
    <w:p w:rsidR="00323647" w:rsidRDefault="00323647" w:rsidP="00F44118">
      <w:pPr>
        <w:ind w:firstLine="420"/>
      </w:pPr>
    </w:p>
    <w:p w:rsidR="00323647" w:rsidRDefault="00323647" w:rsidP="00F44118">
      <w:pPr>
        <w:ind w:firstLine="420"/>
      </w:pPr>
      <w:r>
        <w:t>#ifdef _AFXDLL</w:t>
      </w:r>
    </w:p>
    <w:p w:rsidR="00323647" w:rsidRDefault="00323647" w:rsidP="00F44118">
      <w:pPr>
        <w:ind w:firstLine="420"/>
      </w:pPr>
    </w:p>
    <w:p w:rsidR="00323647" w:rsidRDefault="00323647" w:rsidP="00F44118">
      <w:pPr>
        <w:ind w:firstLine="420"/>
      </w:pPr>
      <w:r>
        <w:t>AFX_MODULE_STATE(BOOL bDLL, WNDPROC pfnAfxWndProc, DWORD dwVersion);</w:t>
      </w:r>
    </w:p>
    <w:p w:rsidR="00323647" w:rsidRDefault="00323647" w:rsidP="00F44118">
      <w:pPr>
        <w:ind w:firstLine="420"/>
      </w:pPr>
    </w:p>
    <w:p w:rsidR="00323647" w:rsidRDefault="00323647" w:rsidP="00F44118">
      <w:pPr>
        <w:ind w:firstLine="420"/>
      </w:pPr>
      <w:r>
        <w:t>AFX_MODULE_STATE(BOOL bDLL, WNDPROC pfnAfxWndProc, DWORD dwVersion,BOOL bSystem);</w:t>
      </w:r>
    </w:p>
    <w:p w:rsidR="00323647" w:rsidRDefault="00323647" w:rsidP="00F44118">
      <w:pPr>
        <w:ind w:firstLine="420"/>
      </w:pPr>
    </w:p>
    <w:p w:rsidR="00323647" w:rsidRDefault="00323647" w:rsidP="00F44118">
      <w:pPr>
        <w:ind w:firstLine="420"/>
      </w:pPr>
      <w:r>
        <w:t>#else</w:t>
      </w:r>
    </w:p>
    <w:p w:rsidR="00323647" w:rsidRDefault="00323647" w:rsidP="00F44118">
      <w:pPr>
        <w:ind w:firstLine="420"/>
      </w:pPr>
    </w:p>
    <w:p w:rsidR="00323647" w:rsidRDefault="00323647" w:rsidP="00F44118">
      <w:pPr>
        <w:ind w:firstLine="420"/>
      </w:pPr>
      <w:r>
        <w:t>AFX_MODULE_STATE(BOOL bDLL);</w:t>
      </w:r>
    </w:p>
    <w:p w:rsidR="00323647" w:rsidRDefault="00323647" w:rsidP="00F44118">
      <w:pPr>
        <w:ind w:firstLine="420"/>
      </w:pP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t>~AFX_MODULE_STATE();</w:t>
      </w:r>
    </w:p>
    <w:p w:rsidR="00323647" w:rsidRDefault="00323647" w:rsidP="00F44118">
      <w:pPr>
        <w:ind w:firstLine="420"/>
      </w:pPr>
    </w:p>
    <w:p w:rsidR="00323647" w:rsidRDefault="00323647" w:rsidP="00F44118">
      <w:pPr>
        <w:ind w:firstLine="420"/>
      </w:pPr>
    </w:p>
    <w:p w:rsidR="00323647" w:rsidRDefault="00323647" w:rsidP="00F44118">
      <w:pPr>
        <w:ind w:firstLine="420"/>
      </w:pPr>
      <w:r>
        <w:t>CWinApp* m_pCurrentWinApp;</w:t>
      </w:r>
    </w:p>
    <w:p w:rsidR="00323647" w:rsidRDefault="00323647" w:rsidP="00F44118">
      <w:pPr>
        <w:ind w:firstLine="420"/>
      </w:pPr>
    </w:p>
    <w:p w:rsidR="00323647" w:rsidRDefault="00323647" w:rsidP="00F44118">
      <w:pPr>
        <w:ind w:firstLine="420"/>
      </w:pPr>
      <w:r>
        <w:t>HINSTANCE m_hCurrentInstanceHandle;</w:t>
      </w:r>
    </w:p>
    <w:p w:rsidR="00323647" w:rsidRDefault="00323647" w:rsidP="00F44118">
      <w:pPr>
        <w:ind w:firstLine="420"/>
      </w:pPr>
    </w:p>
    <w:p w:rsidR="00323647" w:rsidRDefault="00323647" w:rsidP="00F44118">
      <w:pPr>
        <w:ind w:firstLine="420"/>
      </w:pPr>
      <w:r>
        <w:t>HINSTANCE m_hCurrentResourceHandle;</w:t>
      </w:r>
    </w:p>
    <w:p w:rsidR="00323647" w:rsidRDefault="00323647" w:rsidP="00F44118">
      <w:pPr>
        <w:ind w:firstLine="420"/>
      </w:pPr>
    </w:p>
    <w:p w:rsidR="00323647" w:rsidRDefault="00323647" w:rsidP="00F44118">
      <w:pPr>
        <w:ind w:firstLine="420"/>
      </w:pPr>
      <w:r>
        <w:t>LPCTSTR m_lpszCurrentAppName;</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w:t>
      </w:r>
      <w:r>
        <w:t xml:space="preserve"> //</w:t>
      </w:r>
      <w:r>
        <w:rPr>
          <w:rFonts w:hint="eastAsia"/>
        </w:rPr>
        <w:t>省略后面的部分</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w:t>
      </w:r>
      <w:r>
        <w:t>AFX_MODULE_STATE</w:t>
      </w:r>
      <w:r>
        <w:rPr>
          <w:rFonts w:hint="eastAsia"/>
        </w:rPr>
        <w:t>类利用其构造函数和析构函数进行存储模块状态现场及恢复现场的工作，类似汇编中</w:t>
      </w:r>
      <w:r>
        <w:t>call</w:t>
      </w:r>
      <w:r>
        <w:rPr>
          <w:rFonts w:hint="eastAsia"/>
        </w:rPr>
        <w:t>指令对</w:t>
      </w:r>
      <w:r>
        <w:t>pc</w:t>
      </w:r>
      <w:r>
        <w:rPr>
          <w:rFonts w:hint="eastAsia"/>
        </w:rPr>
        <w:t>指针和</w:t>
      </w:r>
      <w:r>
        <w:t>sp</w:t>
      </w:r>
      <w:r>
        <w:rPr>
          <w:rFonts w:hint="eastAsia"/>
        </w:rPr>
        <w:t>寄存器的保存与恢复、中断服务程序的中断现场压栈与恢复以及操作系统线程调度的任务控制块保存与恢复。</w:t>
      </w:r>
    </w:p>
    <w:p w:rsidR="00323647" w:rsidRDefault="00323647" w:rsidP="00F44118">
      <w:pPr>
        <w:ind w:firstLine="420"/>
      </w:pPr>
    </w:p>
    <w:p w:rsidR="00323647" w:rsidRDefault="00323647" w:rsidP="00F44118">
      <w:pPr>
        <w:ind w:firstLine="420"/>
      </w:pPr>
      <w:r>
        <w:rPr>
          <w:rFonts w:hint="eastAsia"/>
        </w:rPr>
        <w:t xml:space="preserve">　　许多看似不着边际的知识点居然有惊人的相似！</w:t>
      </w:r>
    </w:p>
    <w:p w:rsidR="00323647" w:rsidRDefault="00323647" w:rsidP="00F44118">
      <w:pPr>
        <w:ind w:firstLine="420"/>
      </w:pPr>
    </w:p>
    <w:p w:rsidR="00323647" w:rsidRDefault="00323647" w:rsidP="00F44118">
      <w:pPr>
        <w:ind w:firstLine="420"/>
      </w:pPr>
      <w:r>
        <w:rPr>
          <w:rFonts w:hint="eastAsia"/>
        </w:rPr>
        <w:t xml:space="preserve">　　</w:t>
      </w:r>
      <w:r>
        <w:t>AFX_MANAGE_STATE</w:t>
      </w:r>
      <w:r>
        <w:rPr>
          <w:rFonts w:hint="eastAsia"/>
        </w:rPr>
        <w:t>是一个宏，其原型为：</w:t>
      </w:r>
      <w:r>
        <w:t xml:space="preserve"> </w:t>
      </w:r>
    </w:p>
    <w:p w:rsidR="00323647" w:rsidRDefault="00323647" w:rsidP="00F44118">
      <w:pPr>
        <w:ind w:firstLine="420"/>
      </w:pPr>
    </w:p>
    <w:p w:rsidR="00323647" w:rsidRDefault="00323647" w:rsidP="00F44118">
      <w:pPr>
        <w:ind w:firstLine="420"/>
      </w:pPr>
      <w:r>
        <w:t>AFX_MANAGE_STATE( AFX_MODULE_STATE* pModuleState )</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该宏用于将</w:t>
      </w:r>
      <w:r>
        <w:t>pModuleState</w:t>
      </w:r>
      <w:r>
        <w:rPr>
          <w:rFonts w:hint="eastAsia"/>
        </w:rPr>
        <w:t>设置为当前的有效模块状态。当离开该宏的作用域时（也就离开了</w:t>
      </w:r>
      <w:r>
        <w:t>pModuleState</w:t>
      </w:r>
      <w:r>
        <w:rPr>
          <w:rFonts w:hint="eastAsia"/>
        </w:rPr>
        <w:t>所指向栈上对象的作用域），先前的模块状态将由</w:t>
      </w:r>
      <w:r>
        <w:t>AFX_MODULE_STATE</w:t>
      </w:r>
      <w:r>
        <w:rPr>
          <w:rFonts w:hint="eastAsia"/>
        </w:rPr>
        <w:t>的析构函数恢复。</w:t>
      </w:r>
    </w:p>
    <w:p w:rsidR="00323647" w:rsidRDefault="00323647" w:rsidP="00F44118">
      <w:pPr>
        <w:ind w:firstLine="420"/>
      </w:pPr>
    </w:p>
    <w:p w:rsidR="00323647" w:rsidRDefault="00323647" w:rsidP="00F44118">
      <w:pPr>
        <w:ind w:firstLine="420"/>
      </w:pPr>
      <w:r>
        <w:rPr>
          <w:rFonts w:hint="eastAsia"/>
        </w:rPr>
        <w:t xml:space="preserve">　　方法二</w:t>
      </w:r>
      <w:r>
        <w:t xml:space="preserve"> </w:t>
      </w:r>
      <w:r>
        <w:rPr>
          <w:rFonts w:hint="eastAsia"/>
        </w:rPr>
        <w:t>在</w:t>
      </w:r>
      <w:r>
        <w:t>DLL</w:t>
      </w:r>
      <w:r>
        <w:rPr>
          <w:rFonts w:hint="eastAsia"/>
        </w:rPr>
        <w:t>接口函数中使用：</w:t>
      </w:r>
    </w:p>
    <w:p w:rsidR="00323647" w:rsidRDefault="00323647" w:rsidP="00F44118">
      <w:pPr>
        <w:ind w:firstLine="420"/>
      </w:pPr>
    </w:p>
    <w:p w:rsidR="00323647" w:rsidRDefault="00323647" w:rsidP="00F44118">
      <w:pPr>
        <w:ind w:firstLine="420"/>
      </w:pPr>
      <w:r>
        <w:t>AfxGetResourceHandle();</w:t>
      </w:r>
    </w:p>
    <w:p w:rsidR="00323647" w:rsidRDefault="00323647" w:rsidP="00F44118">
      <w:pPr>
        <w:ind w:firstLine="420"/>
      </w:pPr>
    </w:p>
    <w:p w:rsidR="00323647" w:rsidRDefault="00323647" w:rsidP="00F44118">
      <w:pPr>
        <w:ind w:firstLine="420"/>
      </w:pPr>
      <w:r>
        <w:t>AfxSetResourceHandle(HINSTANCE xxx);</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w:t>
      </w:r>
      <w:r>
        <w:t>AfxGetResourceHandle</w:t>
      </w:r>
      <w:r>
        <w:rPr>
          <w:rFonts w:hint="eastAsia"/>
        </w:rPr>
        <w:t>用于获取当前资源模块句柄，而</w:t>
      </w:r>
      <w:r>
        <w:t>AfxSetResourceHandle</w:t>
      </w:r>
      <w:r>
        <w:rPr>
          <w:rFonts w:hint="eastAsia"/>
        </w:rPr>
        <w:t>则用于设置程序目前要使用的资源模块句柄。</w:t>
      </w:r>
    </w:p>
    <w:p w:rsidR="00323647" w:rsidRDefault="00323647" w:rsidP="00F44118">
      <w:pPr>
        <w:ind w:firstLine="420"/>
      </w:pPr>
    </w:p>
    <w:p w:rsidR="00323647" w:rsidRDefault="00323647" w:rsidP="00F44118">
      <w:pPr>
        <w:ind w:firstLine="420"/>
      </w:pPr>
      <w:r>
        <w:rPr>
          <w:rFonts w:hint="eastAsia"/>
        </w:rPr>
        <w:t xml:space="preserve">　　我们将</w:t>
      </w:r>
      <w:r>
        <w:t>DLL</w:t>
      </w:r>
      <w:r>
        <w:rPr>
          <w:rFonts w:hint="eastAsia"/>
        </w:rPr>
        <w:t>中的接口函数</w:t>
      </w:r>
      <w:r>
        <w:t>ShowDlg</w:t>
      </w:r>
      <w:r>
        <w:rPr>
          <w:rFonts w:hint="eastAsia"/>
        </w:rPr>
        <w:t>改为：</w:t>
      </w:r>
    </w:p>
    <w:p w:rsidR="00323647" w:rsidRDefault="00323647" w:rsidP="00F44118">
      <w:pPr>
        <w:ind w:firstLine="420"/>
      </w:pPr>
    </w:p>
    <w:p w:rsidR="00323647" w:rsidRDefault="00323647" w:rsidP="00F44118">
      <w:pPr>
        <w:ind w:firstLine="420"/>
      </w:pPr>
      <w:r>
        <w:t>void ShowDlg(void)</w:t>
      </w:r>
    </w:p>
    <w:p w:rsidR="00323647" w:rsidRDefault="00323647" w:rsidP="00F44118">
      <w:pPr>
        <w:ind w:firstLine="420"/>
      </w:pP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r>
        <w:t>//</w:t>
      </w:r>
      <w:r>
        <w:rPr>
          <w:rFonts w:hint="eastAsia"/>
        </w:rPr>
        <w:t>方法</w:t>
      </w:r>
      <w:r>
        <w:t>2</w:t>
      </w:r>
      <w:r>
        <w:rPr>
          <w:rFonts w:hint="eastAsia"/>
        </w:rPr>
        <w:t>的状态变更</w:t>
      </w:r>
    </w:p>
    <w:p w:rsidR="00323647" w:rsidRDefault="00323647" w:rsidP="00F44118">
      <w:pPr>
        <w:ind w:firstLine="420"/>
      </w:pPr>
    </w:p>
    <w:p w:rsidR="00323647" w:rsidRDefault="00323647" w:rsidP="00F44118">
      <w:pPr>
        <w:ind w:firstLine="420"/>
      </w:pPr>
      <w:r>
        <w:t xml:space="preserve">HINSTANCE save_hInstance = AfxGetResourceHandle(); </w:t>
      </w:r>
    </w:p>
    <w:p w:rsidR="00323647" w:rsidRDefault="00323647" w:rsidP="00F44118">
      <w:pPr>
        <w:ind w:firstLine="420"/>
      </w:pPr>
    </w:p>
    <w:p w:rsidR="00323647" w:rsidRDefault="00323647" w:rsidP="00F44118">
      <w:pPr>
        <w:ind w:firstLine="420"/>
      </w:pPr>
      <w:r>
        <w:t xml:space="preserve">AfxSetResourceHandle(theApp.m_hInstance); </w:t>
      </w:r>
    </w:p>
    <w:p w:rsidR="00323647" w:rsidRDefault="00323647" w:rsidP="00F44118">
      <w:pPr>
        <w:ind w:firstLine="420"/>
      </w:pPr>
    </w:p>
    <w:p w:rsidR="00323647" w:rsidRDefault="00323647" w:rsidP="00F44118">
      <w:pPr>
        <w:ind w:firstLine="420"/>
      </w:pPr>
    </w:p>
    <w:p w:rsidR="00323647" w:rsidRDefault="00323647" w:rsidP="00F44118">
      <w:pPr>
        <w:ind w:firstLine="420"/>
      </w:pPr>
    </w:p>
    <w:p w:rsidR="00323647" w:rsidRDefault="00323647" w:rsidP="00F44118">
      <w:pPr>
        <w:ind w:firstLine="420"/>
      </w:pPr>
      <w:r>
        <w:t>CDialog dlg(IDD_DLL_DIALOG);//</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dlg.DoModal();</w:t>
      </w:r>
    </w:p>
    <w:p w:rsidR="00323647" w:rsidRDefault="00323647" w:rsidP="00F44118">
      <w:pPr>
        <w:ind w:firstLine="420"/>
      </w:pPr>
    </w:p>
    <w:p w:rsidR="00323647" w:rsidRDefault="00323647" w:rsidP="00F44118">
      <w:pPr>
        <w:ind w:firstLine="420"/>
      </w:pPr>
      <w:r>
        <w:t>//</w:t>
      </w:r>
      <w:r>
        <w:rPr>
          <w:rFonts w:hint="eastAsia"/>
        </w:rPr>
        <w:t>方法</w:t>
      </w:r>
      <w:r>
        <w:t>2</w:t>
      </w:r>
      <w:r>
        <w:rPr>
          <w:rFonts w:hint="eastAsia"/>
        </w:rPr>
        <w:t>的状态还原</w:t>
      </w:r>
    </w:p>
    <w:p w:rsidR="00323647" w:rsidRDefault="00323647" w:rsidP="00F44118">
      <w:pPr>
        <w:ind w:firstLine="420"/>
      </w:pPr>
    </w:p>
    <w:p w:rsidR="00323647" w:rsidRDefault="00323647" w:rsidP="00F44118">
      <w:pPr>
        <w:ind w:firstLine="420"/>
      </w:pPr>
      <w:r>
        <w:t>AfxSetResourceHandle(save_hInstance);</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通过</w:t>
      </w:r>
      <w:r>
        <w:t>AfxGetResourceHandle</w:t>
      </w:r>
      <w:r>
        <w:rPr>
          <w:rFonts w:hint="eastAsia"/>
        </w:rPr>
        <w:t>和</w:t>
      </w:r>
      <w:r>
        <w:t>AfxSetResourceHandle</w:t>
      </w:r>
      <w:r>
        <w:rPr>
          <w:rFonts w:hint="eastAsia"/>
        </w:rPr>
        <w:t>的合理变更，我们能够灵活地设置程序的资源模块句柄，而方法一则只能在</w:t>
      </w:r>
      <w:r>
        <w:t>DLL</w:t>
      </w:r>
      <w:r>
        <w:rPr>
          <w:rFonts w:hint="eastAsia"/>
        </w:rPr>
        <w:t>接口函数退出的时候才会恢复模块句柄。方法二则不同，如果将</w:t>
      </w:r>
      <w:r>
        <w:t>ShowDlg</w:t>
      </w:r>
      <w:r>
        <w:rPr>
          <w:rFonts w:hint="eastAsia"/>
        </w:rPr>
        <w:t>改为：</w:t>
      </w:r>
    </w:p>
    <w:p w:rsidR="00323647" w:rsidRDefault="00323647" w:rsidP="00F44118">
      <w:pPr>
        <w:ind w:firstLine="420"/>
      </w:pPr>
    </w:p>
    <w:p w:rsidR="00323647" w:rsidRDefault="00323647" w:rsidP="00F44118">
      <w:pPr>
        <w:ind w:firstLine="420"/>
      </w:pPr>
      <w:r>
        <w:t>extern CSharedDllApp theApp; //</w:t>
      </w:r>
      <w:r>
        <w:rPr>
          <w:rFonts w:hint="eastAsia"/>
        </w:rPr>
        <w:t>需要声明</w:t>
      </w:r>
      <w:r>
        <w:t>theApp</w:t>
      </w:r>
      <w:r>
        <w:rPr>
          <w:rFonts w:hint="eastAsia"/>
        </w:rPr>
        <w:t>外部全局变量</w:t>
      </w:r>
    </w:p>
    <w:p w:rsidR="00323647" w:rsidRDefault="00323647" w:rsidP="00F44118">
      <w:pPr>
        <w:ind w:firstLine="420"/>
      </w:pPr>
    </w:p>
    <w:p w:rsidR="00323647" w:rsidRDefault="00323647" w:rsidP="00F44118">
      <w:pPr>
        <w:ind w:firstLine="420"/>
      </w:pPr>
      <w:r>
        <w:t>void ShowDlg(void)</w:t>
      </w:r>
    </w:p>
    <w:p w:rsidR="00323647" w:rsidRDefault="00323647" w:rsidP="00F44118">
      <w:pPr>
        <w:ind w:firstLine="420"/>
      </w:pP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r>
        <w:t>//</w:t>
      </w:r>
      <w:r>
        <w:rPr>
          <w:rFonts w:hint="eastAsia"/>
        </w:rPr>
        <w:t>方法</w:t>
      </w:r>
      <w:r>
        <w:t>2</w:t>
      </w:r>
      <w:r>
        <w:rPr>
          <w:rFonts w:hint="eastAsia"/>
        </w:rPr>
        <w:t>的状态变更</w:t>
      </w:r>
    </w:p>
    <w:p w:rsidR="00323647" w:rsidRDefault="00323647" w:rsidP="00F44118">
      <w:pPr>
        <w:ind w:firstLine="420"/>
      </w:pPr>
    </w:p>
    <w:p w:rsidR="00323647" w:rsidRDefault="00323647" w:rsidP="00F44118">
      <w:pPr>
        <w:ind w:firstLine="420"/>
      </w:pPr>
      <w:r>
        <w:t xml:space="preserve">HINSTANCE save_hInstance = AfxGetResourceHandle(); </w:t>
      </w:r>
    </w:p>
    <w:p w:rsidR="00323647" w:rsidRDefault="00323647" w:rsidP="00F44118">
      <w:pPr>
        <w:ind w:firstLine="420"/>
      </w:pPr>
    </w:p>
    <w:p w:rsidR="00323647" w:rsidRDefault="00323647" w:rsidP="00F44118">
      <w:pPr>
        <w:ind w:firstLine="420"/>
      </w:pPr>
      <w:r>
        <w:t xml:space="preserve">AfxSetResourceHandle(theApp.m_hInstance); </w:t>
      </w:r>
    </w:p>
    <w:p w:rsidR="00323647" w:rsidRDefault="00323647" w:rsidP="00F44118">
      <w:pPr>
        <w:ind w:firstLine="420"/>
      </w:pPr>
    </w:p>
    <w:p w:rsidR="00323647" w:rsidRDefault="00323647" w:rsidP="00F44118">
      <w:pPr>
        <w:ind w:firstLine="420"/>
      </w:pPr>
    </w:p>
    <w:p w:rsidR="00323647" w:rsidRDefault="00323647" w:rsidP="00F44118">
      <w:pPr>
        <w:ind w:firstLine="420"/>
      </w:pPr>
      <w:r>
        <w:t>CDialog dlg(IDD_DLL_DIALOG);//</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dlg.DoModal();</w:t>
      </w:r>
    </w:p>
    <w:p w:rsidR="00323647" w:rsidRDefault="00323647" w:rsidP="00F44118">
      <w:pPr>
        <w:ind w:firstLine="420"/>
      </w:pPr>
    </w:p>
    <w:p w:rsidR="00323647" w:rsidRDefault="00323647" w:rsidP="00F44118">
      <w:pPr>
        <w:ind w:firstLine="420"/>
      </w:pPr>
    </w:p>
    <w:p w:rsidR="00323647" w:rsidRDefault="00323647" w:rsidP="00F44118">
      <w:pPr>
        <w:ind w:firstLine="420"/>
      </w:pPr>
      <w:r>
        <w:t>//</w:t>
      </w:r>
      <w:r>
        <w:rPr>
          <w:rFonts w:hint="eastAsia"/>
        </w:rPr>
        <w:t>方法</w:t>
      </w:r>
      <w:r>
        <w:t>2</w:t>
      </w:r>
      <w:r>
        <w:rPr>
          <w:rFonts w:hint="eastAsia"/>
        </w:rPr>
        <w:t>的状态还原</w:t>
      </w:r>
    </w:p>
    <w:p w:rsidR="00323647" w:rsidRDefault="00323647" w:rsidP="00F44118">
      <w:pPr>
        <w:ind w:firstLine="420"/>
      </w:pPr>
    </w:p>
    <w:p w:rsidR="00323647" w:rsidRDefault="00323647" w:rsidP="00F44118">
      <w:pPr>
        <w:ind w:firstLine="420"/>
      </w:pPr>
      <w:r>
        <w:t>AfxSetResourceHandle(save_hInstance);</w:t>
      </w:r>
    </w:p>
    <w:p w:rsidR="00323647" w:rsidRDefault="00323647" w:rsidP="00F44118">
      <w:pPr>
        <w:ind w:firstLine="420"/>
      </w:pPr>
    </w:p>
    <w:p w:rsidR="00323647" w:rsidRDefault="00323647" w:rsidP="00F44118">
      <w:pPr>
        <w:ind w:firstLine="420"/>
      </w:pPr>
    </w:p>
    <w:p w:rsidR="00323647" w:rsidRDefault="00323647" w:rsidP="00F44118">
      <w:pPr>
        <w:ind w:firstLine="420"/>
      </w:pPr>
      <w:r>
        <w:t>//</w:t>
      </w:r>
      <w:r>
        <w:rPr>
          <w:rFonts w:hint="eastAsia"/>
        </w:rPr>
        <w:t>使用方法</w:t>
      </w:r>
      <w:r>
        <w:t>2</w:t>
      </w:r>
      <w:r>
        <w:rPr>
          <w:rFonts w:hint="eastAsia"/>
        </w:rPr>
        <w:t>后在此处再进行操作针对的将是应用程序的资源</w:t>
      </w:r>
    </w:p>
    <w:p w:rsidR="00323647" w:rsidRDefault="00323647" w:rsidP="00F44118">
      <w:pPr>
        <w:ind w:firstLine="420"/>
      </w:pPr>
    </w:p>
    <w:p w:rsidR="00323647" w:rsidRDefault="00323647" w:rsidP="00F44118">
      <w:pPr>
        <w:ind w:firstLine="420"/>
      </w:pPr>
      <w:r>
        <w:t>CDialog dlg1(IDD_DLL_DIALOG); //</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dlg1.DoModal();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在应用程序主对话框的“调用</w:t>
      </w:r>
      <w:r>
        <w:t>DLL</w:t>
      </w:r>
      <w:r>
        <w:rPr>
          <w:rFonts w:hint="eastAsia"/>
        </w:rPr>
        <w:t>”按钮上点击，将看到两个对话框，相继为</w:t>
      </w:r>
      <w:r>
        <w:t>DLL</w:t>
      </w:r>
      <w:r>
        <w:rPr>
          <w:rFonts w:hint="eastAsia"/>
        </w:rPr>
        <w:t>中的对话框（图</w:t>
      </w:r>
      <w:r>
        <w:t>13</w:t>
      </w:r>
      <w:r>
        <w:rPr>
          <w:rFonts w:hint="eastAsia"/>
        </w:rPr>
        <w:t>）和</w:t>
      </w:r>
      <w:r>
        <w:t>EXE</w:t>
      </w:r>
      <w:r>
        <w:rPr>
          <w:rFonts w:hint="eastAsia"/>
        </w:rPr>
        <w:t>中的对话框（图</w:t>
      </w:r>
      <w:r>
        <w:t>14</w:t>
      </w:r>
      <w:r>
        <w:rPr>
          <w:rFonts w:hint="eastAsia"/>
        </w:rPr>
        <w:t>）。</w:t>
      </w:r>
    </w:p>
    <w:p w:rsidR="00323647" w:rsidRDefault="00323647" w:rsidP="00F44118">
      <w:pPr>
        <w:ind w:firstLine="420"/>
      </w:pPr>
    </w:p>
    <w:p w:rsidR="00323647" w:rsidRDefault="00323647" w:rsidP="00F44118">
      <w:pPr>
        <w:ind w:firstLine="420"/>
      </w:pPr>
      <w:r>
        <w:rPr>
          <w:rFonts w:hint="eastAsia"/>
        </w:rPr>
        <w:t xml:space="preserve">　　方法三</w:t>
      </w:r>
      <w:r>
        <w:t xml:space="preserve"> </w:t>
      </w:r>
      <w:r>
        <w:rPr>
          <w:rFonts w:hint="eastAsia"/>
        </w:rPr>
        <w:t>由应用程序自身切换</w:t>
      </w:r>
    </w:p>
    <w:p w:rsidR="00323647" w:rsidRDefault="00323647" w:rsidP="00F44118">
      <w:pPr>
        <w:ind w:firstLine="420"/>
      </w:pPr>
    </w:p>
    <w:p w:rsidR="00323647" w:rsidRDefault="00323647" w:rsidP="00F44118">
      <w:pPr>
        <w:ind w:firstLine="420"/>
      </w:pPr>
      <w:r>
        <w:rPr>
          <w:rFonts w:hint="eastAsia"/>
        </w:rPr>
        <w:t xml:space="preserve">　　资源模块的切换除了可以由</w:t>
      </w:r>
      <w:r>
        <w:t>DLL</w:t>
      </w:r>
      <w:r>
        <w:rPr>
          <w:rFonts w:hint="eastAsia"/>
        </w:rPr>
        <w:t>接口函数完成以外，由应用程序自身也能完成（下载本工程附件）。</w:t>
      </w:r>
    </w:p>
    <w:p w:rsidR="00323647" w:rsidRDefault="00323647" w:rsidP="00F44118">
      <w:pPr>
        <w:ind w:firstLine="420"/>
      </w:pPr>
    </w:p>
    <w:p w:rsidR="00323647" w:rsidRDefault="00323647" w:rsidP="00F44118">
      <w:pPr>
        <w:ind w:firstLine="420"/>
      </w:pPr>
      <w:r>
        <w:rPr>
          <w:rFonts w:hint="eastAsia"/>
        </w:rPr>
        <w:t xml:space="preserve">　　现在我们把</w:t>
      </w:r>
      <w:r>
        <w:t>DLL</w:t>
      </w:r>
      <w:r>
        <w:rPr>
          <w:rFonts w:hint="eastAsia"/>
        </w:rPr>
        <w:t>中的接口函数改为最简单的：</w:t>
      </w:r>
    </w:p>
    <w:p w:rsidR="00323647" w:rsidRDefault="00323647" w:rsidP="00F44118">
      <w:pPr>
        <w:ind w:firstLine="420"/>
      </w:pPr>
    </w:p>
    <w:p w:rsidR="00323647" w:rsidRDefault="00323647" w:rsidP="00F44118">
      <w:pPr>
        <w:ind w:firstLine="420"/>
      </w:pPr>
      <w:r>
        <w:t>void ShowDlg(void)</w:t>
      </w:r>
    </w:p>
    <w:p w:rsidR="00323647" w:rsidRDefault="00323647" w:rsidP="00F44118">
      <w:pPr>
        <w:ind w:firstLine="420"/>
      </w:pP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p>
    <w:p w:rsidR="00323647" w:rsidRDefault="00323647" w:rsidP="00F44118">
      <w:pPr>
        <w:ind w:firstLine="420"/>
      </w:pPr>
      <w:r>
        <w:t>CDialog dlg(IDD_DLL_DIALOG); //</w:t>
      </w:r>
      <w:r>
        <w:rPr>
          <w:rFonts w:hint="eastAsia"/>
        </w:rPr>
        <w:t>打开</w:t>
      </w:r>
      <w:r>
        <w:t>ID</w:t>
      </w:r>
      <w:r>
        <w:rPr>
          <w:rFonts w:hint="eastAsia"/>
        </w:rPr>
        <w:t>为</w:t>
      </w:r>
      <w:r>
        <w:t>2000</w:t>
      </w:r>
      <w:r>
        <w:rPr>
          <w:rFonts w:hint="eastAsia"/>
        </w:rPr>
        <w:t>的对话框</w:t>
      </w:r>
    </w:p>
    <w:p w:rsidR="00323647" w:rsidRDefault="00323647" w:rsidP="00F44118">
      <w:pPr>
        <w:ind w:firstLine="420"/>
      </w:pPr>
    </w:p>
    <w:p w:rsidR="00323647" w:rsidRDefault="00323647" w:rsidP="00F44118">
      <w:pPr>
        <w:ind w:firstLine="420"/>
      </w:pPr>
      <w:r>
        <w:t>dlg.DoModal();</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而将应用程序的</w:t>
      </w:r>
      <w:r>
        <w:t>OnCalldllButton</w:t>
      </w:r>
      <w:r>
        <w:rPr>
          <w:rFonts w:hint="eastAsia"/>
        </w:rPr>
        <w:t>函数改为：</w:t>
      </w:r>
    </w:p>
    <w:p w:rsidR="00323647" w:rsidRDefault="00323647" w:rsidP="00F44118">
      <w:pPr>
        <w:ind w:firstLine="420"/>
      </w:pPr>
    </w:p>
    <w:p w:rsidR="00323647" w:rsidRDefault="00323647" w:rsidP="00F44118">
      <w:pPr>
        <w:ind w:firstLine="420"/>
      </w:pPr>
      <w:r>
        <w:t xml:space="preserve">void CSharedDllCallDlg::OnCalldllButton() </w:t>
      </w: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r>
        <w:t>//</w:t>
      </w:r>
      <w:r>
        <w:rPr>
          <w:rFonts w:hint="eastAsia"/>
        </w:rPr>
        <w:t>方法</w:t>
      </w:r>
      <w:r>
        <w:t>3</w:t>
      </w:r>
      <w:r>
        <w:rPr>
          <w:rFonts w:hint="eastAsia"/>
        </w:rPr>
        <w:t>：由应用程序本身进行状态切换</w:t>
      </w:r>
    </w:p>
    <w:p w:rsidR="00323647" w:rsidRDefault="00323647" w:rsidP="00F44118">
      <w:pPr>
        <w:ind w:firstLine="420"/>
      </w:pPr>
    </w:p>
    <w:p w:rsidR="00323647" w:rsidRDefault="00323647" w:rsidP="00F44118">
      <w:pPr>
        <w:ind w:firstLine="420"/>
      </w:pPr>
    </w:p>
    <w:p w:rsidR="00323647" w:rsidRDefault="00323647" w:rsidP="00F44118">
      <w:pPr>
        <w:ind w:firstLine="420"/>
      </w:pPr>
      <w:r>
        <w:t>//</w:t>
      </w:r>
      <w:r>
        <w:rPr>
          <w:rFonts w:hint="eastAsia"/>
        </w:rPr>
        <w:t>获取</w:t>
      </w:r>
      <w:r>
        <w:t>EXE</w:t>
      </w:r>
      <w:r>
        <w:rPr>
          <w:rFonts w:hint="eastAsia"/>
        </w:rPr>
        <w:t>模块句柄</w:t>
      </w:r>
    </w:p>
    <w:p w:rsidR="00323647" w:rsidRDefault="00323647" w:rsidP="00F44118">
      <w:pPr>
        <w:ind w:firstLine="420"/>
      </w:pPr>
    </w:p>
    <w:p w:rsidR="00323647" w:rsidRDefault="00323647" w:rsidP="00F44118">
      <w:pPr>
        <w:ind w:firstLine="420"/>
      </w:pPr>
      <w:r>
        <w:t xml:space="preserve">HINSTANCE exe_hInstance = GetModuleHandle(NULL); </w:t>
      </w:r>
    </w:p>
    <w:p w:rsidR="00323647" w:rsidRDefault="00323647" w:rsidP="00F44118">
      <w:pPr>
        <w:ind w:firstLine="420"/>
      </w:pPr>
    </w:p>
    <w:p w:rsidR="00323647" w:rsidRDefault="00323647" w:rsidP="00F44118">
      <w:pPr>
        <w:ind w:firstLine="420"/>
      </w:pPr>
      <w:r>
        <w:t>//</w:t>
      </w:r>
      <w:r>
        <w:rPr>
          <w:rFonts w:hint="eastAsia"/>
        </w:rPr>
        <w:t>或者</w:t>
      </w:r>
      <w:r>
        <w:t xml:space="preserve">HINSTANCE exe_hInstance = AfxGetResourceHandle(); </w:t>
      </w:r>
    </w:p>
    <w:p w:rsidR="00323647" w:rsidRDefault="00323647" w:rsidP="00F44118">
      <w:pPr>
        <w:ind w:firstLine="420"/>
      </w:pPr>
    </w:p>
    <w:p w:rsidR="00323647" w:rsidRDefault="00323647" w:rsidP="00F44118">
      <w:pPr>
        <w:ind w:firstLine="420"/>
      </w:pPr>
    </w:p>
    <w:p w:rsidR="00323647" w:rsidRDefault="00323647" w:rsidP="00F44118">
      <w:pPr>
        <w:ind w:firstLine="420"/>
      </w:pPr>
      <w:r>
        <w:t>//</w:t>
      </w:r>
      <w:r>
        <w:rPr>
          <w:rFonts w:hint="eastAsia"/>
        </w:rPr>
        <w:t>获取</w:t>
      </w:r>
      <w:r>
        <w:t>DLL</w:t>
      </w:r>
      <w:r>
        <w:rPr>
          <w:rFonts w:hint="eastAsia"/>
        </w:rPr>
        <w:t>模块句柄</w:t>
      </w:r>
    </w:p>
    <w:p w:rsidR="00323647" w:rsidRDefault="00323647" w:rsidP="00F44118">
      <w:pPr>
        <w:ind w:firstLine="420"/>
      </w:pPr>
    </w:p>
    <w:p w:rsidR="00323647" w:rsidRDefault="00323647" w:rsidP="00F44118">
      <w:pPr>
        <w:ind w:firstLine="420"/>
      </w:pPr>
      <w:r>
        <w:t xml:space="preserve">HINSTANCE dll_hInstance = GetModuleHandle("SharedDll.dll"); </w:t>
      </w:r>
    </w:p>
    <w:p w:rsidR="00323647" w:rsidRDefault="00323647" w:rsidP="00F44118">
      <w:pPr>
        <w:ind w:firstLine="420"/>
      </w:pPr>
    </w:p>
    <w:p w:rsidR="00323647" w:rsidRDefault="00323647" w:rsidP="00F44118">
      <w:pPr>
        <w:ind w:firstLine="420"/>
      </w:pPr>
    </w:p>
    <w:p w:rsidR="00323647" w:rsidRDefault="00323647" w:rsidP="00F44118">
      <w:pPr>
        <w:ind w:firstLine="420"/>
      </w:pPr>
      <w:r>
        <w:t>AfxSetResourceHandle(dll_hInstance); //</w:t>
      </w:r>
      <w:r>
        <w:rPr>
          <w:rFonts w:hint="eastAsia"/>
        </w:rPr>
        <w:t>切换状态</w:t>
      </w:r>
    </w:p>
    <w:p w:rsidR="00323647" w:rsidRDefault="00323647" w:rsidP="00F44118">
      <w:pPr>
        <w:ind w:firstLine="420"/>
      </w:pPr>
    </w:p>
    <w:p w:rsidR="00323647" w:rsidRDefault="00323647" w:rsidP="00F44118">
      <w:pPr>
        <w:ind w:firstLine="420"/>
      </w:pPr>
      <w:r>
        <w:t>ShowDlg(); //</w:t>
      </w:r>
      <w:r>
        <w:rPr>
          <w:rFonts w:hint="eastAsia"/>
        </w:rPr>
        <w:t>此时显示的是</w:t>
      </w:r>
      <w:r>
        <w:t>DLL</w:t>
      </w:r>
      <w:r>
        <w:rPr>
          <w:rFonts w:hint="eastAsia"/>
        </w:rPr>
        <w:t>的对话框</w:t>
      </w:r>
      <w:r>
        <w:t xml:space="preserve"> </w:t>
      </w:r>
    </w:p>
    <w:p w:rsidR="00323647" w:rsidRDefault="00323647" w:rsidP="00F44118">
      <w:pPr>
        <w:ind w:firstLine="420"/>
      </w:pPr>
    </w:p>
    <w:p w:rsidR="00323647" w:rsidRDefault="00323647" w:rsidP="00F44118">
      <w:pPr>
        <w:ind w:firstLine="420"/>
      </w:pPr>
      <w:r>
        <w:t>AfxSetResourceHandle(exe_hInstance); //</w:t>
      </w:r>
      <w:r>
        <w:rPr>
          <w:rFonts w:hint="eastAsia"/>
        </w:rPr>
        <w:t>恢复状态</w:t>
      </w:r>
    </w:p>
    <w:p w:rsidR="00323647" w:rsidRDefault="00323647" w:rsidP="00F44118">
      <w:pPr>
        <w:ind w:firstLine="420"/>
      </w:pPr>
    </w:p>
    <w:p w:rsidR="00323647" w:rsidRDefault="00323647" w:rsidP="00F44118">
      <w:pPr>
        <w:ind w:firstLine="420"/>
      </w:pPr>
    </w:p>
    <w:p w:rsidR="00323647" w:rsidRDefault="00323647" w:rsidP="00F44118">
      <w:pPr>
        <w:ind w:firstLine="420"/>
      </w:pPr>
      <w:r>
        <w:t>//</w:t>
      </w:r>
      <w:r>
        <w:rPr>
          <w:rFonts w:hint="eastAsia"/>
        </w:rPr>
        <w:t>资源模块恢复后再调用</w:t>
      </w:r>
      <w:r>
        <w:t>ShowDlg</w:t>
      </w:r>
    </w:p>
    <w:p w:rsidR="00323647" w:rsidRDefault="00323647" w:rsidP="00F44118">
      <w:pPr>
        <w:ind w:firstLine="420"/>
      </w:pPr>
    </w:p>
    <w:p w:rsidR="00323647" w:rsidRDefault="00323647" w:rsidP="00F44118">
      <w:pPr>
        <w:ind w:firstLine="420"/>
      </w:pPr>
      <w:r>
        <w:t>ShowDlg(); //</w:t>
      </w:r>
      <w:r>
        <w:rPr>
          <w:rFonts w:hint="eastAsia"/>
        </w:rPr>
        <w:t>此时显示的是</w:t>
      </w:r>
      <w:r>
        <w:t>EXE</w:t>
      </w:r>
      <w:r>
        <w:rPr>
          <w:rFonts w:hint="eastAsia"/>
        </w:rPr>
        <w:t>的对话框</w:t>
      </w:r>
    </w:p>
    <w:p w:rsidR="00323647" w:rsidRDefault="00323647" w:rsidP="00F44118">
      <w:pPr>
        <w:ind w:firstLine="420"/>
      </w:pPr>
    </w:p>
    <w:p w:rsidR="00323647" w:rsidRDefault="00323647" w:rsidP="00F44118">
      <w:pPr>
        <w:ind w:firstLine="420"/>
      </w:pPr>
    </w:p>
    <w:p w:rsidR="00323647" w:rsidRDefault="00323647" w:rsidP="00F44118">
      <w:pPr>
        <w:ind w:firstLine="420"/>
      </w:pPr>
      <w:r>
        <w:t>}</w:t>
      </w:r>
    </w:p>
    <w:p w:rsidR="00323647" w:rsidRDefault="00323647" w:rsidP="00F44118">
      <w:pPr>
        <w:ind w:firstLine="420"/>
      </w:pPr>
    </w:p>
    <w:p w:rsidR="00323647" w:rsidRDefault="00323647" w:rsidP="00F44118">
      <w:pPr>
        <w:ind w:firstLine="420"/>
      </w:pPr>
    </w:p>
    <w:p w:rsidR="00323647" w:rsidRDefault="00323647" w:rsidP="00F44118">
      <w:pPr>
        <w:ind w:firstLine="420"/>
      </w:pPr>
      <w:r>
        <w:rPr>
          <w:rFonts w:hint="eastAsia"/>
        </w:rPr>
        <w:t xml:space="preserve">　　方法三中的</w:t>
      </w:r>
      <w:r>
        <w:t>Win32</w:t>
      </w:r>
      <w:r>
        <w:rPr>
          <w:rFonts w:hint="eastAsia"/>
        </w:rPr>
        <w:t>函数</w:t>
      </w:r>
      <w:r>
        <w:t>GetModuleHandle</w:t>
      </w:r>
      <w:r>
        <w:rPr>
          <w:rFonts w:hint="eastAsia"/>
        </w:rPr>
        <w:t>可以根据</w:t>
      </w:r>
      <w:r>
        <w:t>DLL</w:t>
      </w:r>
      <w:r>
        <w:rPr>
          <w:rFonts w:hint="eastAsia"/>
        </w:rPr>
        <w:t>的文件名获取</w:t>
      </w:r>
      <w:r>
        <w:t>DLL</w:t>
      </w:r>
      <w:r>
        <w:rPr>
          <w:rFonts w:hint="eastAsia"/>
        </w:rPr>
        <w:t>的模块句柄。如果需要得到</w:t>
      </w:r>
      <w:r>
        <w:t>EXE</w:t>
      </w:r>
      <w:r>
        <w:rPr>
          <w:rFonts w:hint="eastAsia"/>
        </w:rPr>
        <w:t>模块的句柄，则应调用带有</w:t>
      </w:r>
      <w:r>
        <w:t>Null</w:t>
      </w:r>
      <w:r>
        <w:rPr>
          <w:rFonts w:hint="eastAsia"/>
        </w:rPr>
        <w:t>参数的</w:t>
      </w:r>
      <w:r>
        <w:t>GetModuleHandle</w:t>
      </w:r>
      <w:r>
        <w:rPr>
          <w:rFonts w:hint="eastAsia"/>
        </w:rPr>
        <w:t>。</w:t>
      </w:r>
    </w:p>
    <w:p w:rsidR="00323647" w:rsidRDefault="00323647" w:rsidP="00F44118">
      <w:pPr>
        <w:ind w:firstLine="420"/>
      </w:pPr>
    </w:p>
    <w:p w:rsidR="00323647" w:rsidRDefault="00323647" w:rsidP="00F44118">
      <w:pPr>
        <w:ind w:firstLine="420"/>
      </w:pPr>
      <w:r>
        <w:rPr>
          <w:rFonts w:hint="eastAsia"/>
        </w:rPr>
        <w:t xml:space="preserve">　　方法三与方法二的不同在于方法三是在应用程序中利用</w:t>
      </w:r>
      <w:r>
        <w:t>AfxGetResourceHandle</w:t>
      </w:r>
      <w:r>
        <w:rPr>
          <w:rFonts w:hint="eastAsia"/>
        </w:rPr>
        <w:t>和</w:t>
      </w:r>
      <w:r>
        <w:t>AfxSetResourceHandle</w:t>
      </w:r>
      <w:r>
        <w:rPr>
          <w:rFonts w:hint="eastAsia"/>
        </w:rPr>
        <w:t>进行资源模块句柄切换的。同样地，在应用程序主对话框的“调用</w:t>
      </w:r>
      <w:r>
        <w:t>DLL</w:t>
      </w:r>
      <w:r>
        <w:rPr>
          <w:rFonts w:hint="eastAsia"/>
        </w:rPr>
        <w:t>”按钮上点击，也将看到两个对话框，相继为</w:t>
      </w:r>
      <w:r>
        <w:t>DLL</w:t>
      </w:r>
      <w:r>
        <w:rPr>
          <w:rFonts w:hint="eastAsia"/>
        </w:rPr>
        <w:t>中的对话框（图</w:t>
      </w:r>
      <w:r>
        <w:t>13</w:t>
      </w:r>
      <w:r>
        <w:rPr>
          <w:rFonts w:hint="eastAsia"/>
        </w:rPr>
        <w:t>）和</w:t>
      </w:r>
      <w:r>
        <w:t>EXE</w:t>
      </w:r>
      <w:r>
        <w:rPr>
          <w:rFonts w:hint="eastAsia"/>
        </w:rPr>
        <w:t>中的对话框（图</w:t>
      </w:r>
      <w:r>
        <w:t>14</w:t>
      </w:r>
      <w:r>
        <w:rPr>
          <w:rFonts w:hint="eastAsia"/>
        </w:rPr>
        <w:t>）。</w:t>
      </w:r>
    </w:p>
    <w:p w:rsidR="00323647" w:rsidRDefault="00323647" w:rsidP="00F44118">
      <w:pPr>
        <w:ind w:firstLine="420"/>
      </w:pPr>
    </w:p>
    <w:p w:rsidR="00323647" w:rsidRDefault="00323647" w:rsidP="00F44118">
      <w:pPr>
        <w:ind w:firstLine="420"/>
      </w:pPr>
      <w:r>
        <w:rPr>
          <w:rFonts w:hint="eastAsia"/>
        </w:rPr>
        <w:t xml:space="preserve">　　在下一节我们将对</w:t>
      </w:r>
      <w:r>
        <w:t>MFC</w:t>
      </w:r>
      <w:r>
        <w:rPr>
          <w:rFonts w:hint="eastAsia"/>
        </w:rPr>
        <w:t>扩展</w:t>
      </w:r>
      <w:r>
        <w:t>DLL</w:t>
      </w:r>
      <w:r>
        <w:rPr>
          <w:rFonts w:hint="eastAsia"/>
        </w:rPr>
        <w:t>进行详细分析和实例讲解，欢迎您继续关注本系列连载。</w:t>
      </w:r>
    </w:p>
    <w:p w:rsidR="00323647" w:rsidRDefault="00323647" w:rsidP="00F44118">
      <w:pPr>
        <w:ind w:firstLine="420"/>
      </w:pPr>
    </w:p>
    <w:p w:rsidR="00323647" w:rsidRDefault="00323647" w:rsidP="00F44118">
      <w:pPr>
        <w:ind w:firstLine="420"/>
      </w:pPr>
      <w:r>
        <w:rPr>
          <w:rFonts w:hint="eastAsia"/>
        </w:rPr>
        <w:t xml:space="preserve">　　这是《</w:t>
      </w:r>
      <w:r>
        <w:t>VC++</w:t>
      </w:r>
      <w:r>
        <w:rPr>
          <w:rFonts w:hint="eastAsia"/>
        </w:rPr>
        <w:t>动态链接库</w:t>
      </w:r>
      <w:r>
        <w:t>(DLL)</w:t>
      </w:r>
      <w:r>
        <w:rPr>
          <w:rFonts w:hint="eastAsia"/>
        </w:rPr>
        <w:t>编程深入浅出》的第四部分，阅读本文前，请先阅读前三部分：（一）、（二）、（三）。</w:t>
      </w:r>
    </w:p>
    <w:p w:rsidR="00323647" w:rsidRDefault="00323647" w:rsidP="00F44118">
      <w:pPr>
        <w:ind w:firstLine="420"/>
      </w:pPr>
    </w:p>
    <w:p w:rsidR="00323647" w:rsidRDefault="00323647" w:rsidP="00F44118">
      <w:pPr>
        <w:ind w:firstLine="420"/>
      </w:pPr>
      <w:r>
        <w:rPr>
          <w:rFonts w:hint="eastAsia"/>
        </w:rPr>
        <w:t xml:space="preserve">　　</w:t>
      </w:r>
      <w:r>
        <w:t>MFC</w:t>
      </w:r>
      <w:r>
        <w:rPr>
          <w:rFonts w:hint="eastAsia"/>
        </w:rPr>
        <w:t>扩展</w:t>
      </w:r>
      <w:r>
        <w:t>DLL</w:t>
      </w:r>
      <w:r>
        <w:rPr>
          <w:rFonts w:hint="eastAsia"/>
        </w:rPr>
        <w:t>的内涵为</w:t>
      </w:r>
      <w:r>
        <w:t>MFC</w:t>
      </w:r>
      <w:r>
        <w:rPr>
          <w:rFonts w:hint="eastAsia"/>
        </w:rPr>
        <w:t>的扩展，用户使用</w:t>
      </w:r>
      <w:r>
        <w:t>MFC</w:t>
      </w:r>
      <w:r>
        <w:rPr>
          <w:rFonts w:hint="eastAsia"/>
        </w:rPr>
        <w:t>扩展</w:t>
      </w:r>
      <w:r>
        <w:t>DLL</w:t>
      </w:r>
      <w:r>
        <w:rPr>
          <w:rFonts w:hint="eastAsia"/>
        </w:rPr>
        <w:t>就像使用</w:t>
      </w:r>
      <w:r>
        <w:t>MFC</w:t>
      </w:r>
      <w:r>
        <w:rPr>
          <w:rFonts w:hint="eastAsia"/>
        </w:rPr>
        <w:t>本身的</w:t>
      </w:r>
      <w:r>
        <w:t>DLL</w:t>
      </w:r>
      <w:r>
        <w:rPr>
          <w:rFonts w:hint="eastAsia"/>
        </w:rPr>
        <w:t>一样。除了可以在</w:t>
      </w:r>
      <w:r>
        <w:t>MFC</w:t>
      </w:r>
      <w:r>
        <w:rPr>
          <w:rFonts w:hint="eastAsia"/>
        </w:rPr>
        <w:t>扩展</w:t>
      </w:r>
      <w:r>
        <w:t>DLL</w:t>
      </w:r>
      <w:r>
        <w:rPr>
          <w:rFonts w:hint="eastAsia"/>
        </w:rPr>
        <w:t>的内部使用</w:t>
      </w:r>
      <w:r>
        <w:t>MFC</w:t>
      </w:r>
      <w:r>
        <w:rPr>
          <w:rFonts w:hint="eastAsia"/>
        </w:rPr>
        <w:t>以外，</w:t>
      </w:r>
      <w:r>
        <w:t>MFC</w:t>
      </w:r>
      <w:r>
        <w:rPr>
          <w:rFonts w:hint="eastAsia"/>
        </w:rPr>
        <w:t>扩展</w:t>
      </w:r>
      <w:r>
        <w:t>DLL</w:t>
      </w:r>
      <w:r>
        <w:rPr>
          <w:rFonts w:hint="eastAsia"/>
        </w:rPr>
        <w:t>与应用程序的接口部分也可以是</w:t>
      </w:r>
      <w:r>
        <w:t>MFC</w:t>
      </w:r>
      <w:r>
        <w:rPr>
          <w:rFonts w:hint="eastAsia"/>
        </w:rPr>
        <w:t>。我们一般使用</w:t>
      </w:r>
      <w:r>
        <w:t>MFC</w:t>
      </w:r>
      <w:r>
        <w:rPr>
          <w:rFonts w:hint="eastAsia"/>
        </w:rPr>
        <w:t>扩展</w:t>
      </w:r>
      <w:r>
        <w:t>DLL</w:t>
      </w:r>
      <w:r>
        <w:rPr>
          <w:rFonts w:hint="eastAsia"/>
        </w:rPr>
        <w:t>来包含一些</w:t>
      </w:r>
      <w:r>
        <w:t>MFC</w:t>
      </w:r>
      <w:r>
        <w:rPr>
          <w:rFonts w:hint="eastAsia"/>
        </w:rPr>
        <w:t>的增强功能，譬如扩展</w:t>
      </w:r>
      <w:r>
        <w:t>MFC</w:t>
      </w:r>
      <w:r>
        <w:rPr>
          <w:rFonts w:hint="eastAsia"/>
        </w:rPr>
        <w:t>的</w:t>
      </w:r>
      <w:r>
        <w:t>CStatic</w:t>
      </w:r>
      <w:r>
        <w:rPr>
          <w:rFonts w:hint="eastAsia"/>
        </w:rPr>
        <w:t>、</w:t>
      </w:r>
      <w:r>
        <w:t>CButton</w:t>
      </w:r>
      <w:r>
        <w:rPr>
          <w:rFonts w:hint="eastAsia"/>
        </w:rPr>
        <w:t>等类使之具备更强大的能力。</w:t>
      </w:r>
    </w:p>
    <w:p w:rsidR="00323647" w:rsidRDefault="00323647" w:rsidP="00F44118">
      <w:pPr>
        <w:ind w:firstLine="420"/>
      </w:pPr>
    </w:p>
    <w:p w:rsidR="00323647" w:rsidRDefault="00323647" w:rsidP="00F44118">
      <w:pPr>
        <w:ind w:firstLine="420"/>
      </w:pPr>
      <w:r>
        <w:rPr>
          <w:rFonts w:hint="eastAsia"/>
        </w:rPr>
        <w:t xml:space="preserve">　　使用</w:t>
      </w:r>
      <w:r>
        <w:t>Visual C++</w:t>
      </w:r>
      <w:r>
        <w:rPr>
          <w:rFonts w:hint="eastAsia"/>
        </w:rPr>
        <w:t>向导生产</w:t>
      </w:r>
      <w:r>
        <w:t>MFC</w:t>
      </w:r>
      <w:r>
        <w:rPr>
          <w:rFonts w:hint="eastAsia"/>
        </w:rPr>
        <w:t>扩展</w:t>
      </w:r>
      <w:r>
        <w:t>DLL</w:t>
      </w:r>
      <w:r>
        <w:rPr>
          <w:rFonts w:hint="eastAsia"/>
        </w:rPr>
        <w:t>时，</w:t>
      </w:r>
      <w:r>
        <w:t>MFC</w:t>
      </w:r>
      <w:r>
        <w:rPr>
          <w:rFonts w:hint="eastAsia"/>
        </w:rPr>
        <w:t>向导会自动增加</w:t>
      </w:r>
      <w:r>
        <w:t>DLL</w:t>
      </w:r>
      <w:r>
        <w:rPr>
          <w:rFonts w:hint="eastAsia"/>
        </w:rPr>
        <w:t>的入口函数</w:t>
      </w:r>
      <w:r>
        <w:t>DllMain</w:t>
      </w:r>
      <w:r>
        <w:rPr>
          <w:rFonts w:hint="eastAsia"/>
        </w:rPr>
        <w:t>：</w:t>
      </w:r>
    </w:p>
    <w:p w:rsidR="00323647" w:rsidRDefault="00323647" w:rsidP="00F44118">
      <w:pPr>
        <w:ind w:firstLine="420"/>
      </w:pPr>
    </w:p>
    <w:p w:rsidR="00323647" w:rsidRDefault="00323647" w:rsidP="00F44118">
      <w:pPr>
        <w:ind w:firstLine="420"/>
      </w:pPr>
      <w:r>
        <w:t>extern "C" int APIENTRY</w:t>
      </w:r>
    </w:p>
    <w:p w:rsidR="00323647" w:rsidRDefault="00323647" w:rsidP="00F44118">
      <w:pPr>
        <w:ind w:firstLine="420"/>
      </w:pPr>
      <w:r>
        <w:t>DllMain(HINSTANCE hInstance, DWORD dwReason, LPVOID lpReserved)</w:t>
      </w:r>
    </w:p>
    <w:p w:rsidR="00323647" w:rsidRDefault="00323647" w:rsidP="00F44118">
      <w:pPr>
        <w:ind w:firstLine="420"/>
      </w:pPr>
      <w:r>
        <w:t>{</w:t>
      </w:r>
    </w:p>
    <w:p w:rsidR="00323647" w:rsidRDefault="00323647" w:rsidP="00F44118">
      <w:pPr>
        <w:ind w:firstLine="420"/>
      </w:pPr>
      <w:r>
        <w:t xml:space="preserve"> // Remove this if you use lpReserved</w:t>
      </w:r>
    </w:p>
    <w:p w:rsidR="00323647" w:rsidRDefault="00323647" w:rsidP="00F44118">
      <w:pPr>
        <w:ind w:firstLine="420"/>
      </w:pPr>
      <w:r>
        <w:t xml:space="preserve"> UNREFERENCED_PARAMETER(lpReserved);</w:t>
      </w:r>
    </w:p>
    <w:p w:rsidR="00323647" w:rsidRDefault="00323647" w:rsidP="00F44118">
      <w:pPr>
        <w:ind w:firstLine="420"/>
      </w:pPr>
    </w:p>
    <w:p w:rsidR="00323647" w:rsidRDefault="00323647" w:rsidP="00F44118">
      <w:pPr>
        <w:ind w:firstLine="420"/>
      </w:pPr>
      <w:r>
        <w:t xml:space="preserve"> if (dwReason == DLL_PROCESS_ATTACH)</w:t>
      </w:r>
    </w:p>
    <w:p w:rsidR="00323647" w:rsidRDefault="00323647" w:rsidP="00F44118">
      <w:pPr>
        <w:ind w:firstLine="420"/>
      </w:pPr>
      <w:r>
        <w:t xml:space="preserve"> {</w:t>
      </w:r>
    </w:p>
    <w:p w:rsidR="00323647" w:rsidRDefault="00323647" w:rsidP="00F44118">
      <w:pPr>
        <w:ind w:firstLine="420"/>
      </w:pPr>
      <w:r>
        <w:t xml:space="preserve">  TRACE0("MFCEXPENDDLL.DLL Initializing!\n");</w:t>
      </w:r>
    </w:p>
    <w:p w:rsidR="00323647" w:rsidRDefault="00323647" w:rsidP="00F44118">
      <w:pPr>
        <w:ind w:firstLine="420"/>
      </w:pPr>
    </w:p>
    <w:p w:rsidR="00323647" w:rsidRDefault="00323647" w:rsidP="00F44118">
      <w:pPr>
        <w:ind w:firstLine="420"/>
      </w:pPr>
      <w:r>
        <w:t xml:space="preserve">  // Extension DLL one-time initialization</w:t>
      </w:r>
    </w:p>
    <w:p w:rsidR="00323647" w:rsidRDefault="00323647" w:rsidP="00F44118">
      <w:pPr>
        <w:ind w:firstLine="420"/>
      </w:pPr>
      <w:r>
        <w:t xml:space="preserve">  if (!AfxInitExtensionModule(MfcexpenddllDLL, hInstance))</w:t>
      </w:r>
    </w:p>
    <w:p w:rsidR="00323647" w:rsidRDefault="00323647" w:rsidP="00F44118">
      <w:pPr>
        <w:ind w:firstLine="420"/>
      </w:pPr>
      <w:r>
        <w:t xml:space="preserve">   return 0;</w:t>
      </w:r>
    </w:p>
    <w:p w:rsidR="00323647" w:rsidRDefault="00323647" w:rsidP="00F44118">
      <w:pPr>
        <w:ind w:firstLine="420"/>
      </w:pPr>
    </w:p>
    <w:p w:rsidR="00323647" w:rsidRDefault="00323647" w:rsidP="00F44118">
      <w:pPr>
        <w:ind w:firstLine="420"/>
      </w:pPr>
      <w:r>
        <w:t xml:space="preserve">  // Insert this DLL into the resource chain</w:t>
      </w:r>
    </w:p>
    <w:p w:rsidR="00323647" w:rsidRDefault="00323647" w:rsidP="00F44118">
      <w:pPr>
        <w:ind w:firstLine="420"/>
      </w:pPr>
      <w:r>
        <w:t xml:space="preserve">  // NOTE: If this Extension DLL is being implicitly linked to by</w:t>
      </w:r>
    </w:p>
    <w:p w:rsidR="00323647" w:rsidRDefault="00323647" w:rsidP="00F44118">
      <w:pPr>
        <w:ind w:firstLine="420"/>
      </w:pPr>
      <w:r>
        <w:t xml:space="preserve">  //  an MFC Regular DLL (such as an ActiveX Control)</w:t>
      </w:r>
    </w:p>
    <w:p w:rsidR="00323647" w:rsidRDefault="00323647" w:rsidP="00F44118">
      <w:pPr>
        <w:ind w:firstLine="420"/>
      </w:pPr>
      <w:r>
        <w:t xml:space="preserve">  //  instead of an MFC application, then you will want to</w:t>
      </w:r>
    </w:p>
    <w:p w:rsidR="00323647" w:rsidRDefault="00323647" w:rsidP="00F44118">
      <w:pPr>
        <w:ind w:firstLine="420"/>
      </w:pPr>
      <w:r>
        <w:t xml:space="preserve">  //  remove this line from DllMain and put it in a separate</w:t>
      </w:r>
    </w:p>
    <w:p w:rsidR="00323647" w:rsidRDefault="00323647" w:rsidP="00F44118">
      <w:pPr>
        <w:ind w:firstLine="420"/>
      </w:pPr>
      <w:r>
        <w:t xml:space="preserve">  //  function exported from this Extension DLL.  The Regular DLL</w:t>
      </w:r>
    </w:p>
    <w:p w:rsidR="00323647" w:rsidRDefault="00323647" w:rsidP="00F44118">
      <w:pPr>
        <w:ind w:firstLine="420"/>
      </w:pPr>
      <w:r>
        <w:t xml:space="preserve">  //  that uses this Extension DLL should then explicitly call that</w:t>
      </w:r>
    </w:p>
    <w:p w:rsidR="00323647" w:rsidRDefault="00323647" w:rsidP="00F44118">
      <w:pPr>
        <w:ind w:firstLine="420"/>
      </w:pPr>
      <w:r>
        <w:t xml:space="preserve">  //  function to initialize this Extension DLL.  Otherwise,</w:t>
      </w:r>
    </w:p>
    <w:p w:rsidR="00323647" w:rsidRDefault="00323647" w:rsidP="00F44118">
      <w:pPr>
        <w:ind w:firstLine="420"/>
      </w:pPr>
      <w:r>
        <w:t xml:space="preserve">  //  the CDynLinkLibrary object will not be attached to the</w:t>
      </w:r>
    </w:p>
    <w:p w:rsidR="00323647" w:rsidRDefault="00323647" w:rsidP="00F44118">
      <w:pPr>
        <w:ind w:firstLine="420"/>
      </w:pPr>
      <w:r>
        <w:t xml:space="preserve">  //  Regular DLL's resource chain, and serious problems will</w:t>
      </w:r>
    </w:p>
    <w:p w:rsidR="00323647" w:rsidRDefault="00323647" w:rsidP="00F44118">
      <w:pPr>
        <w:ind w:firstLine="420"/>
      </w:pPr>
      <w:r>
        <w:t xml:space="preserve">  //  result.</w:t>
      </w:r>
    </w:p>
    <w:p w:rsidR="00323647" w:rsidRDefault="00323647" w:rsidP="00F44118">
      <w:pPr>
        <w:ind w:firstLine="420"/>
      </w:pPr>
    </w:p>
    <w:p w:rsidR="00323647" w:rsidRDefault="00323647" w:rsidP="00F44118">
      <w:pPr>
        <w:ind w:firstLine="420"/>
      </w:pPr>
      <w:r>
        <w:t xml:space="preserve">  new CDynLinkLibrary(MfcexpenddllDLL);</w:t>
      </w:r>
    </w:p>
    <w:p w:rsidR="00323647" w:rsidRDefault="00323647" w:rsidP="00F44118">
      <w:pPr>
        <w:ind w:firstLine="420"/>
      </w:pPr>
      <w:r>
        <w:t xml:space="preserve"> }</w:t>
      </w:r>
    </w:p>
    <w:p w:rsidR="00323647" w:rsidRDefault="00323647" w:rsidP="00F44118">
      <w:pPr>
        <w:ind w:firstLine="420"/>
      </w:pPr>
      <w:r>
        <w:t xml:space="preserve"> else if (dwReason == DLL_PROCESS_DETACH)</w:t>
      </w:r>
    </w:p>
    <w:p w:rsidR="00323647" w:rsidRDefault="00323647" w:rsidP="00F44118">
      <w:pPr>
        <w:ind w:firstLine="420"/>
      </w:pPr>
      <w:r>
        <w:t xml:space="preserve"> {</w:t>
      </w:r>
    </w:p>
    <w:p w:rsidR="00323647" w:rsidRDefault="00323647" w:rsidP="00F44118">
      <w:pPr>
        <w:ind w:firstLine="420"/>
      </w:pPr>
      <w:r>
        <w:t xml:space="preserve">  TRACE0("MFCEXPENDDLL.DLL Terminating!\n");</w:t>
      </w:r>
    </w:p>
    <w:p w:rsidR="00323647" w:rsidRDefault="00323647" w:rsidP="00F44118">
      <w:pPr>
        <w:ind w:firstLine="420"/>
      </w:pPr>
      <w:r>
        <w:t xml:space="preserve">  // Terminate the library before destructors are called</w:t>
      </w:r>
    </w:p>
    <w:p w:rsidR="00323647" w:rsidRDefault="00323647" w:rsidP="00F44118">
      <w:pPr>
        <w:ind w:firstLine="420"/>
      </w:pPr>
      <w:r>
        <w:t xml:space="preserve">  AfxTermExtensionModule(MfcexpenddllDLL);</w:t>
      </w:r>
    </w:p>
    <w:p w:rsidR="00323647" w:rsidRDefault="00323647" w:rsidP="00F44118">
      <w:pPr>
        <w:ind w:firstLine="420"/>
      </w:pPr>
      <w:r>
        <w:t xml:space="preserve"> }</w:t>
      </w:r>
    </w:p>
    <w:p w:rsidR="00323647" w:rsidRDefault="00323647" w:rsidP="00F44118">
      <w:pPr>
        <w:ind w:firstLine="420"/>
      </w:pPr>
      <w:r>
        <w:t xml:space="preserve"> return 1;   // ok</w:t>
      </w:r>
    </w:p>
    <w:p w:rsidR="00323647" w:rsidRDefault="00323647" w:rsidP="00F44118">
      <w:pPr>
        <w:ind w:firstLine="420"/>
      </w:pPr>
      <w:r>
        <w:t>}</w:t>
      </w:r>
    </w:p>
    <w:p w:rsidR="00323647" w:rsidRDefault="00323647" w:rsidP="00F44118">
      <w:pPr>
        <w:ind w:firstLine="420"/>
      </w:pPr>
    </w:p>
    <w:p w:rsidR="00323647" w:rsidRDefault="00323647" w:rsidP="00F44118">
      <w:pPr>
        <w:ind w:firstLine="420"/>
      </w:pPr>
      <w:r>
        <w:rPr>
          <w:rFonts w:hint="eastAsia"/>
        </w:rPr>
        <w:t xml:space="preserve">　　上述代码完成</w:t>
      </w:r>
      <w:r>
        <w:t>MFC</w:t>
      </w:r>
      <w:r>
        <w:rPr>
          <w:rFonts w:hint="eastAsia"/>
        </w:rPr>
        <w:t>扩展</w:t>
      </w:r>
      <w:r>
        <w:t>DLL</w:t>
      </w:r>
      <w:r>
        <w:rPr>
          <w:rFonts w:hint="eastAsia"/>
        </w:rPr>
        <w:t>的初始化和终止处理。</w:t>
      </w:r>
    </w:p>
    <w:p w:rsidR="00323647" w:rsidRDefault="00323647" w:rsidP="00F44118">
      <w:pPr>
        <w:ind w:firstLine="420"/>
      </w:pPr>
    </w:p>
    <w:p w:rsidR="00323647" w:rsidRDefault="00323647" w:rsidP="00F44118">
      <w:pPr>
        <w:ind w:firstLine="420"/>
      </w:pPr>
      <w:r>
        <w:rPr>
          <w:rFonts w:hint="eastAsia"/>
        </w:rPr>
        <w:t xml:space="preserve">　　由于</w:t>
      </w:r>
      <w:r>
        <w:t>MFC</w:t>
      </w:r>
      <w:r>
        <w:rPr>
          <w:rFonts w:hint="eastAsia"/>
        </w:rPr>
        <w:t>扩展</w:t>
      </w:r>
      <w:r>
        <w:t>DLL</w:t>
      </w:r>
      <w:r>
        <w:rPr>
          <w:rFonts w:hint="eastAsia"/>
        </w:rPr>
        <w:t>导出函数和变量的方式与其它</w:t>
      </w:r>
      <w:r>
        <w:t>DLL</w:t>
      </w:r>
      <w:r>
        <w:rPr>
          <w:rFonts w:hint="eastAsia"/>
        </w:rPr>
        <w:t>没有什么区别，我们不再细致讲解。下面直接给出一个</w:t>
      </w:r>
      <w:r>
        <w:t>MFC</w:t>
      </w:r>
      <w:r>
        <w:rPr>
          <w:rFonts w:hint="eastAsia"/>
        </w:rPr>
        <w:t>扩展</w:t>
      </w:r>
      <w:r>
        <w:t>DLL</w:t>
      </w:r>
      <w:r>
        <w:rPr>
          <w:rFonts w:hint="eastAsia"/>
        </w:rPr>
        <w:t>的创建及在应用程序中调用它的例子。</w:t>
      </w:r>
    </w:p>
    <w:p w:rsidR="00323647" w:rsidRDefault="00323647" w:rsidP="00F44118">
      <w:pPr>
        <w:ind w:firstLine="420"/>
      </w:pPr>
    </w:p>
    <w:p w:rsidR="00323647" w:rsidRDefault="00323647" w:rsidP="00F44118">
      <w:pPr>
        <w:ind w:firstLine="420"/>
      </w:pPr>
      <w:r>
        <w:t>6.1 MFC</w:t>
      </w:r>
      <w:r>
        <w:rPr>
          <w:rFonts w:hint="eastAsia"/>
        </w:rPr>
        <w:t>扩展</w:t>
      </w:r>
      <w:r>
        <w:t>DLL</w:t>
      </w:r>
      <w:r>
        <w:rPr>
          <w:rFonts w:hint="eastAsia"/>
        </w:rPr>
        <w:t>的创建</w:t>
      </w:r>
    </w:p>
    <w:p w:rsidR="00323647" w:rsidRDefault="00323647" w:rsidP="00F44118">
      <w:pPr>
        <w:ind w:firstLine="420"/>
      </w:pPr>
    </w:p>
    <w:p w:rsidR="00323647" w:rsidRDefault="00323647" w:rsidP="00F44118">
      <w:pPr>
        <w:ind w:firstLine="420"/>
      </w:pPr>
      <w:r>
        <w:rPr>
          <w:rFonts w:hint="eastAsia"/>
        </w:rPr>
        <w:t xml:space="preserve">　　下面我们将在</w:t>
      </w:r>
      <w:r>
        <w:t>MFC</w:t>
      </w:r>
      <w:r>
        <w:rPr>
          <w:rFonts w:hint="eastAsia"/>
        </w:rPr>
        <w:t>扩展</w:t>
      </w:r>
      <w:r>
        <w:t>DLL</w:t>
      </w:r>
      <w:r>
        <w:rPr>
          <w:rFonts w:hint="eastAsia"/>
        </w:rPr>
        <w:t>中导出一个按钮类</w:t>
      </w:r>
      <w:r>
        <w:t>CSXButton</w:t>
      </w:r>
      <w:r>
        <w:rPr>
          <w:rFonts w:hint="eastAsia"/>
        </w:rPr>
        <w:t>（扩展自</w:t>
      </w:r>
      <w:r>
        <w:t>MFC</w:t>
      </w:r>
      <w:r>
        <w:rPr>
          <w:rFonts w:hint="eastAsia"/>
        </w:rPr>
        <w:t>的</w:t>
      </w:r>
      <w:r>
        <w:t>CButton</w:t>
      </w:r>
      <w:r>
        <w:rPr>
          <w:rFonts w:hint="eastAsia"/>
        </w:rPr>
        <w:t>类），类</w:t>
      </w:r>
      <w:r>
        <w:t>CSXButton</w:t>
      </w:r>
      <w:r>
        <w:rPr>
          <w:rFonts w:hint="eastAsia"/>
        </w:rPr>
        <w:t>是一个用以取代</w:t>
      </w:r>
      <w:r>
        <w:t xml:space="preserve"> CButton</w:t>
      </w:r>
      <w:r>
        <w:rPr>
          <w:rFonts w:hint="eastAsia"/>
        </w:rPr>
        <w:t>的类，它使你能在同一个按钮上显示位图和文字，而</w:t>
      </w:r>
      <w:r>
        <w:t>MFC</w:t>
      </w:r>
      <w:r>
        <w:rPr>
          <w:rFonts w:hint="eastAsia"/>
        </w:rPr>
        <w:t>的按钮仅可显示二者之一。类</w:t>
      </w:r>
      <w:r>
        <w:t>CSXbutton</w:t>
      </w:r>
      <w:r>
        <w:rPr>
          <w:rFonts w:hint="eastAsia"/>
        </w:rPr>
        <w:t>的源代码在</w:t>
      </w:r>
      <w:r>
        <w:t>Internet</w:t>
      </w:r>
      <w:r>
        <w:rPr>
          <w:rFonts w:hint="eastAsia"/>
        </w:rPr>
        <w:t>上广泛流传，有很好的“群众基础”，因此用这个类来讲解</w:t>
      </w:r>
      <w:r>
        <w:t>MFC</w:t>
      </w:r>
      <w:r>
        <w:rPr>
          <w:rFonts w:hint="eastAsia"/>
        </w:rPr>
        <w:t>扩展</w:t>
      </w:r>
      <w:r>
        <w:t>DLL</w:t>
      </w:r>
      <w:r>
        <w:rPr>
          <w:rFonts w:hint="eastAsia"/>
        </w:rPr>
        <w:t>有其特殊的功效。</w:t>
      </w:r>
    </w:p>
    <w:p w:rsidR="00323647" w:rsidRDefault="00323647" w:rsidP="00F44118">
      <w:pPr>
        <w:ind w:firstLine="420"/>
      </w:pPr>
    </w:p>
    <w:p w:rsidR="00323647" w:rsidRDefault="00323647" w:rsidP="00F44118">
      <w:pPr>
        <w:ind w:firstLine="420"/>
      </w:pPr>
      <w:r>
        <w:rPr>
          <w:rFonts w:hint="eastAsia"/>
        </w:rPr>
        <w:t xml:space="preserve">　　</w:t>
      </w:r>
      <w:r>
        <w:t>MFC</w:t>
      </w:r>
      <w:r>
        <w:rPr>
          <w:rFonts w:hint="eastAsia"/>
        </w:rPr>
        <w:t>中包含一些宏，这些宏在</w:t>
      </w:r>
      <w:r>
        <w:t>DLL</w:t>
      </w:r>
      <w:r>
        <w:rPr>
          <w:rFonts w:hint="eastAsia"/>
        </w:rPr>
        <w:t>和调用</w:t>
      </w:r>
      <w:r>
        <w:t>DLL</w:t>
      </w:r>
      <w:r>
        <w:rPr>
          <w:rFonts w:hint="eastAsia"/>
        </w:rPr>
        <w:t>的应用程序中被以不同的方式展开，这使得在</w:t>
      </w:r>
      <w:r>
        <w:t>DLL</w:t>
      </w:r>
      <w:r>
        <w:rPr>
          <w:rFonts w:hint="eastAsia"/>
        </w:rPr>
        <w:t>和应用程序中，使用统一的一个宏就可以表示出输出和输入的不同意思：</w:t>
      </w:r>
    </w:p>
    <w:p w:rsidR="00323647" w:rsidRDefault="00323647" w:rsidP="00F44118">
      <w:pPr>
        <w:ind w:firstLine="420"/>
      </w:pPr>
    </w:p>
    <w:p w:rsidR="00323647" w:rsidRDefault="00323647" w:rsidP="00F44118">
      <w:pPr>
        <w:ind w:firstLine="420"/>
      </w:pPr>
      <w:r>
        <w:t>// for data</w:t>
      </w:r>
    </w:p>
    <w:p w:rsidR="00323647" w:rsidRDefault="00323647" w:rsidP="00F44118">
      <w:pPr>
        <w:ind w:firstLine="420"/>
      </w:pPr>
      <w:r>
        <w:t>#ifndef AFX_DATA_EXPORT</w:t>
      </w:r>
    </w:p>
    <w:p w:rsidR="00323647" w:rsidRDefault="00323647" w:rsidP="00F44118">
      <w:pPr>
        <w:ind w:firstLine="420"/>
      </w:pPr>
      <w:r>
        <w:t xml:space="preserve"> #define AFX_DATA_EXPORT __declspec(dllexport)</w:t>
      </w:r>
    </w:p>
    <w:p w:rsidR="00323647" w:rsidRDefault="00323647" w:rsidP="00F44118">
      <w:pPr>
        <w:ind w:firstLine="420"/>
      </w:pPr>
      <w:r>
        <w:t>#endif</w:t>
      </w:r>
    </w:p>
    <w:p w:rsidR="00323647" w:rsidRDefault="00323647" w:rsidP="00F44118">
      <w:pPr>
        <w:ind w:firstLine="420"/>
      </w:pPr>
      <w:r>
        <w:t>#ifndef AFX_DATA_IMPORT</w:t>
      </w:r>
    </w:p>
    <w:p w:rsidR="00323647" w:rsidRDefault="00323647" w:rsidP="00F44118">
      <w:pPr>
        <w:ind w:firstLine="420"/>
      </w:pPr>
      <w:r>
        <w:t xml:space="preserve"> #define AFX_DATA_IMPORT __declspec(dllimport)</w:t>
      </w: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t>// for classes</w:t>
      </w:r>
    </w:p>
    <w:p w:rsidR="00323647" w:rsidRDefault="00323647" w:rsidP="00F44118">
      <w:pPr>
        <w:ind w:firstLine="420"/>
      </w:pPr>
      <w:r>
        <w:t>#ifndef AFX_CLASS_EXPORT</w:t>
      </w:r>
    </w:p>
    <w:p w:rsidR="00323647" w:rsidRDefault="00323647" w:rsidP="00F44118">
      <w:pPr>
        <w:ind w:firstLine="420"/>
      </w:pPr>
      <w:r>
        <w:t xml:space="preserve"> #define AFX_CLASS_EXPORT __declspec(dllexport)</w:t>
      </w:r>
    </w:p>
    <w:p w:rsidR="00323647" w:rsidRDefault="00323647" w:rsidP="00F44118">
      <w:pPr>
        <w:ind w:firstLine="420"/>
      </w:pPr>
      <w:r>
        <w:t>#endif</w:t>
      </w:r>
    </w:p>
    <w:p w:rsidR="00323647" w:rsidRDefault="00323647" w:rsidP="00F44118">
      <w:pPr>
        <w:ind w:firstLine="420"/>
      </w:pPr>
      <w:r>
        <w:t>#ifndef AFX_CLASS_IMPORT</w:t>
      </w:r>
    </w:p>
    <w:p w:rsidR="00323647" w:rsidRDefault="00323647" w:rsidP="00F44118">
      <w:pPr>
        <w:ind w:firstLine="420"/>
      </w:pPr>
      <w:r>
        <w:t xml:space="preserve"> #define AFX_CLASS_IMPORT __declspec(dllimport)</w:t>
      </w: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t>// for global APIs</w:t>
      </w:r>
    </w:p>
    <w:p w:rsidR="00323647" w:rsidRDefault="00323647" w:rsidP="00F44118">
      <w:pPr>
        <w:ind w:firstLine="420"/>
      </w:pPr>
      <w:r>
        <w:t>#ifndef AFX_API_EXPORT</w:t>
      </w:r>
    </w:p>
    <w:p w:rsidR="00323647" w:rsidRDefault="00323647" w:rsidP="00F44118">
      <w:pPr>
        <w:ind w:firstLine="420"/>
      </w:pPr>
      <w:r>
        <w:t xml:space="preserve"> #define AFX_API_EXPORT __declspec(dllexport)</w:t>
      </w:r>
    </w:p>
    <w:p w:rsidR="00323647" w:rsidRDefault="00323647" w:rsidP="00F44118">
      <w:pPr>
        <w:ind w:firstLine="420"/>
      </w:pPr>
      <w:r>
        <w:t>#endif</w:t>
      </w:r>
    </w:p>
    <w:p w:rsidR="00323647" w:rsidRDefault="00323647" w:rsidP="00F44118">
      <w:pPr>
        <w:ind w:firstLine="420"/>
      </w:pPr>
      <w:r>
        <w:t>#ifndef AFX_API_IMPORT</w:t>
      </w:r>
    </w:p>
    <w:p w:rsidR="00323647" w:rsidRDefault="00323647" w:rsidP="00F44118">
      <w:pPr>
        <w:ind w:firstLine="420"/>
      </w:pPr>
      <w:r>
        <w:t xml:space="preserve"> #define AFX_API_IMPORT __declspec(dllimport)</w:t>
      </w: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t>#ifndef AFX_EXT_DATA</w:t>
      </w:r>
    </w:p>
    <w:p w:rsidR="00323647" w:rsidRDefault="00323647" w:rsidP="00F44118">
      <w:pPr>
        <w:ind w:firstLine="420"/>
      </w:pPr>
      <w:r>
        <w:t xml:space="preserve"> #ifdef _AFXEXT</w:t>
      </w:r>
    </w:p>
    <w:p w:rsidR="00323647" w:rsidRDefault="00323647" w:rsidP="00F44118">
      <w:pPr>
        <w:ind w:firstLine="420"/>
      </w:pPr>
      <w:r>
        <w:t xml:space="preserve">  #define AFX_EXT_CLASS       AFX_CLASS_EXPORT</w:t>
      </w:r>
    </w:p>
    <w:p w:rsidR="00323647" w:rsidRDefault="00323647" w:rsidP="00F44118">
      <w:pPr>
        <w:ind w:firstLine="420"/>
      </w:pPr>
      <w:r>
        <w:t xml:space="preserve">  #define AFX_EXT_API         AFX_API_EXPORT</w:t>
      </w:r>
    </w:p>
    <w:p w:rsidR="00323647" w:rsidRDefault="00323647" w:rsidP="00F44118">
      <w:pPr>
        <w:ind w:firstLine="420"/>
      </w:pPr>
      <w:r>
        <w:t xml:space="preserve">  #define AFX_EXT_DATA        AFX_DATA_EXPORT</w:t>
      </w:r>
    </w:p>
    <w:p w:rsidR="00323647" w:rsidRDefault="00323647" w:rsidP="00F44118">
      <w:pPr>
        <w:ind w:firstLine="420"/>
      </w:pPr>
      <w:r>
        <w:t xml:space="preserve">  #define AFX_EXT_DATADEF</w:t>
      </w:r>
    </w:p>
    <w:p w:rsidR="00323647" w:rsidRDefault="00323647" w:rsidP="00F44118">
      <w:pPr>
        <w:ind w:firstLine="420"/>
      </w:pPr>
      <w:r>
        <w:t xml:space="preserve"> #else</w:t>
      </w:r>
    </w:p>
    <w:p w:rsidR="00323647" w:rsidRDefault="00323647" w:rsidP="00F44118">
      <w:pPr>
        <w:ind w:firstLine="420"/>
      </w:pPr>
      <w:r>
        <w:t xml:space="preserve">  #define AFX_EXT_CLASS       AFX_CLASS_IMPORT</w:t>
      </w:r>
    </w:p>
    <w:p w:rsidR="00323647" w:rsidRDefault="00323647" w:rsidP="00F44118">
      <w:pPr>
        <w:ind w:firstLine="420"/>
      </w:pPr>
      <w:r>
        <w:t xml:space="preserve">  #define AFX_EXT_API         AFX_API_IMPORT</w:t>
      </w:r>
    </w:p>
    <w:p w:rsidR="00323647" w:rsidRDefault="00323647" w:rsidP="00F44118">
      <w:pPr>
        <w:ind w:firstLine="420"/>
      </w:pPr>
      <w:r>
        <w:t xml:space="preserve">  #define AFX_EXT_DATA        AFX_DATA_IMPORT</w:t>
      </w:r>
    </w:p>
    <w:p w:rsidR="00323647" w:rsidRDefault="00323647" w:rsidP="00F44118">
      <w:pPr>
        <w:ind w:firstLine="420"/>
      </w:pPr>
      <w:r>
        <w:t xml:space="preserve">  #define AFX_EXT_DATADEF</w:t>
      </w:r>
    </w:p>
    <w:p w:rsidR="00323647" w:rsidRDefault="00323647" w:rsidP="00F44118">
      <w:pPr>
        <w:ind w:firstLine="420"/>
      </w:pPr>
      <w:r>
        <w:t xml:space="preserve"> #endif</w:t>
      </w: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rPr>
          <w:rFonts w:hint="eastAsia"/>
        </w:rPr>
        <w:t xml:space="preserve">　　导出一个类，直接在类声明头文件中使用</w:t>
      </w:r>
      <w:r>
        <w:t>AFX_EXT_CLASS</w:t>
      </w:r>
      <w:r>
        <w:rPr>
          <w:rFonts w:hint="eastAsia"/>
        </w:rPr>
        <w:t>即可，以下是导出</w:t>
      </w:r>
      <w:r>
        <w:t>CSXButton</w:t>
      </w:r>
      <w:r>
        <w:rPr>
          <w:rFonts w:hint="eastAsia"/>
        </w:rPr>
        <w:t>类的例子：</w:t>
      </w:r>
    </w:p>
    <w:p w:rsidR="00323647" w:rsidRDefault="00323647" w:rsidP="00F44118">
      <w:pPr>
        <w:ind w:firstLine="420"/>
      </w:pPr>
    </w:p>
    <w:p w:rsidR="00323647" w:rsidRDefault="00323647" w:rsidP="00F44118">
      <w:pPr>
        <w:ind w:firstLine="420"/>
      </w:pPr>
      <w:r>
        <w:t>#ifndef _SXBUTTON_H</w:t>
      </w:r>
    </w:p>
    <w:p w:rsidR="00323647" w:rsidRDefault="00323647" w:rsidP="00F44118">
      <w:pPr>
        <w:ind w:firstLine="420"/>
      </w:pPr>
      <w:r>
        <w:t>#define _SXBUTTON_H</w:t>
      </w:r>
    </w:p>
    <w:p w:rsidR="00323647" w:rsidRDefault="00323647" w:rsidP="00F44118">
      <w:pPr>
        <w:ind w:firstLine="420"/>
      </w:pPr>
    </w:p>
    <w:p w:rsidR="00323647" w:rsidRDefault="00323647" w:rsidP="00F44118">
      <w:pPr>
        <w:ind w:firstLine="420"/>
      </w:pPr>
      <w:r>
        <w:t>#define SXBUTTON_CENTER -1</w:t>
      </w:r>
    </w:p>
    <w:p w:rsidR="00323647" w:rsidRDefault="00323647" w:rsidP="00F44118">
      <w:pPr>
        <w:ind w:firstLine="420"/>
      </w:pPr>
    </w:p>
    <w:p w:rsidR="00323647" w:rsidRDefault="00323647" w:rsidP="00F44118">
      <w:pPr>
        <w:ind w:firstLine="420"/>
      </w:pPr>
      <w:r>
        <w:t>class AFX_EXT_CLASS CSXButton : public CButton</w:t>
      </w:r>
    </w:p>
    <w:p w:rsidR="00323647" w:rsidRDefault="00323647" w:rsidP="00F44118">
      <w:pPr>
        <w:ind w:firstLine="420"/>
      </w:pPr>
      <w:r>
        <w:t>{</w:t>
      </w:r>
    </w:p>
    <w:p w:rsidR="00323647" w:rsidRDefault="00323647" w:rsidP="00F44118">
      <w:pPr>
        <w:ind w:firstLine="420"/>
      </w:pPr>
      <w:r>
        <w:t>// Construction</w:t>
      </w:r>
    </w:p>
    <w:p w:rsidR="00323647" w:rsidRDefault="00323647" w:rsidP="00F44118">
      <w:pPr>
        <w:ind w:firstLine="420"/>
      </w:pPr>
      <w:r>
        <w:t>public:</w:t>
      </w:r>
    </w:p>
    <w:p w:rsidR="00323647" w:rsidRDefault="00323647" w:rsidP="00F44118">
      <w:pPr>
        <w:ind w:firstLine="420"/>
      </w:pPr>
      <w:r>
        <w:t xml:space="preserve"> CSXButton();</w:t>
      </w:r>
    </w:p>
    <w:p w:rsidR="00323647" w:rsidRDefault="00323647" w:rsidP="00F44118">
      <w:pPr>
        <w:ind w:firstLine="420"/>
      </w:pPr>
    </w:p>
    <w:p w:rsidR="00323647" w:rsidRDefault="00323647" w:rsidP="00F44118">
      <w:pPr>
        <w:ind w:firstLine="420"/>
      </w:pPr>
      <w:r>
        <w:t>// Attributes</w:t>
      </w:r>
    </w:p>
    <w:p w:rsidR="00323647" w:rsidRDefault="00323647" w:rsidP="00F44118">
      <w:pPr>
        <w:ind w:firstLine="420"/>
      </w:pPr>
      <w:r>
        <w:t>private:</w:t>
      </w:r>
    </w:p>
    <w:p w:rsidR="00323647" w:rsidRDefault="00323647" w:rsidP="00F44118">
      <w:pPr>
        <w:ind w:firstLine="420"/>
      </w:pPr>
      <w:r>
        <w:t xml:space="preserve"> // Positioning</w:t>
      </w:r>
    </w:p>
    <w:p w:rsidR="00323647" w:rsidRDefault="00323647" w:rsidP="00F44118">
      <w:pPr>
        <w:ind w:firstLine="420"/>
      </w:pPr>
      <w:r>
        <w:t xml:space="preserve"> BOOL  m_bUseOffset;    </w:t>
      </w:r>
    </w:p>
    <w:p w:rsidR="00323647" w:rsidRDefault="00323647" w:rsidP="00F44118">
      <w:pPr>
        <w:ind w:firstLine="420"/>
      </w:pPr>
      <w:r>
        <w:t xml:space="preserve"> CPoint  m_pointImage;</w:t>
      </w:r>
    </w:p>
    <w:p w:rsidR="00323647" w:rsidRDefault="00323647" w:rsidP="00F44118">
      <w:pPr>
        <w:ind w:firstLine="420"/>
      </w:pPr>
      <w:r>
        <w:t xml:space="preserve"> CPoint  m_pointText;</w:t>
      </w:r>
    </w:p>
    <w:p w:rsidR="00323647" w:rsidRDefault="00323647" w:rsidP="00F44118">
      <w:pPr>
        <w:ind w:firstLine="420"/>
      </w:pPr>
      <w:r>
        <w:t xml:space="preserve"> int   m_nImageOffsetFromBorder;</w:t>
      </w:r>
    </w:p>
    <w:p w:rsidR="00323647" w:rsidRDefault="00323647" w:rsidP="00F44118">
      <w:pPr>
        <w:ind w:firstLine="420"/>
      </w:pPr>
      <w:r>
        <w:t xml:space="preserve"> int   m_nTextOffsetFromImage;</w:t>
      </w:r>
    </w:p>
    <w:p w:rsidR="00323647" w:rsidRDefault="00323647" w:rsidP="00F44118">
      <w:pPr>
        <w:ind w:firstLine="420"/>
      </w:pPr>
    </w:p>
    <w:p w:rsidR="00323647" w:rsidRDefault="00323647" w:rsidP="00F44118">
      <w:pPr>
        <w:ind w:firstLine="420"/>
      </w:pPr>
      <w:r>
        <w:t xml:space="preserve"> // Image</w:t>
      </w:r>
    </w:p>
    <w:p w:rsidR="00323647" w:rsidRDefault="00323647" w:rsidP="00F44118">
      <w:pPr>
        <w:ind w:firstLine="420"/>
      </w:pPr>
      <w:r>
        <w:t xml:space="preserve"> HICON  m_hIcon;     </w:t>
      </w:r>
    </w:p>
    <w:p w:rsidR="00323647" w:rsidRDefault="00323647" w:rsidP="00F44118">
      <w:pPr>
        <w:ind w:firstLine="420"/>
      </w:pPr>
      <w:r>
        <w:t xml:space="preserve"> HBITMAP  m_hBitmap;</w:t>
      </w:r>
    </w:p>
    <w:p w:rsidR="00323647" w:rsidRDefault="00323647" w:rsidP="00F44118">
      <w:pPr>
        <w:ind w:firstLine="420"/>
      </w:pPr>
      <w:r>
        <w:t xml:space="preserve"> HBITMAP  m_hBitmapDisabled;</w:t>
      </w:r>
    </w:p>
    <w:p w:rsidR="00323647" w:rsidRDefault="00323647" w:rsidP="00F44118">
      <w:pPr>
        <w:ind w:firstLine="420"/>
      </w:pPr>
      <w:r>
        <w:t xml:space="preserve"> int   m_nImageWidth, m_nImageHeight;</w:t>
      </w:r>
    </w:p>
    <w:p w:rsidR="00323647" w:rsidRDefault="00323647" w:rsidP="00F44118">
      <w:pPr>
        <w:ind w:firstLine="420"/>
      </w:pPr>
    </w:p>
    <w:p w:rsidR="00323647" w:rsidRDefault="00323647" w:rsidP="00F44118">
      <w:pPr>
        <w:ind w:firstLine="420"/>
      </w:pPr>
      <w:r>
        <w:t xml:space="preserve"> // Color Tab</w:t>
      </w:r>
    </w:p>
    <w:p w:rsidR="00323647" w:rsidRDefault="00323647" w:rsidP="00F44118">
      <w:pPr>
        <w:ind w:firstLine="420"/>
      </w:pPr>
      <w:r>
        <w:t xml:space="preserve"> char  m_bColorTab;    </w:t>
      </w:r>
    </w:p>
    <w:p w:rsidR="00323647" w:rsidRDefault="00323647" w:rsidP="00F44118">
      <w:pPr>
        <w:ind w:firstLine="420"/>
      </w:pPr>
      <w:r>
        <w:t xml:space="preserve"> COLORREF m_crColorTab;</w:t>
      </w:r>
    </w:p>
    <w:p w:rsidR="00323647" w:rsidRDefault="00323647" w:rsidP="00F44118">
      <w:pPr>
        <w:ind w:firstLine="420"/>
      </w:pPr>
    </w:p>
    <w:p w:rsidR="00323647" w:rsidRDefault="00323647" w:rsidP="00F44118">
      <w:pPr>
        <w:ind w:firstLine="420"/>
      </w:pPr>
      <w:r>
        <w:t xml:space="preserve"> // State</w:t>
      </w:r>
    </w:p>
    <w:p w:rsidR="00323647" w:rsidRDefault="00323647" w:rsidP="00F44118">
      <w:pPr>
        <w:ind w:firstLine="420"/>
      </w:pPr>
      <w:r>
        <w:t xml:space="preserve"> BOOL  m_bDefault;</w:t>
      </w:r>
    </w:p>
    <w:p w:rsidR="00323647" w:rsidRDefault="00323647" w:rsidP="00F44118">
      <w:pPr>
        <w:ind w:firstLine="420"/>
      </w:pPr>
      <w:r>
        <w:t xml:space="preserve"> UINT  m_nOldAction;</w:t>
      </w:r>
    </w:p>
    <w:p w:rsidR="00323647" w:rsidRDefault="00323647" w:rsidP="00F44118">
      <w:pPr>
        <w:ind w:firstLine="420"/>
      </w:pPr>
      <w:r>
        <w:t xml:space="preserve"> UINT  m_nOldState;</w:t>
      </w:r>
    </w:p>
    <w:p w:rsidR="00323647" w:rsidRDefault="00323647" w:rsidP="00F44118">
      <w:pPr>
        <w:ind w:firstLine="420"/>
      </w:pPr>
      <w:r>
        <w:t xml:space="preserve"> </w:t>
      </w:r>
    </w:p>
    <w:p w:rsidR="00323647" w:rsidRDefault="00323647" w:rsidP="00F44118">
      <w:pPr>
        <w:ind w:firstLine="420"/>
      </w:pPr>
      <w:r>
        <w:t>// Operations</w:t>
      </w:r>
    </w:p>
    <w:p w:rsidR="00323647" w:rsidRDefault="00323647" w:rsidP="00F44118">
      <w:pPr>
        <w:ind w:firstLine="420"/>
      </w:pPr>
      <w:r>
        <w:t>public:</w:t>
      </w:r>
    </w:p>
    <w:p w:rsidR="00323647" w:rsidRDefault="00323647" w:rsidP="00F44118">
      <w:pPr>
        <w:ind w:firstLine="420"/>
      </w:pPr>
      <w:r>
        <w:t xml:space="preserve"> // Positioning</w:t>
      </w:r>
    </w:p>
    <w:p w:rsidR="00323647" w:rsidRDefault="00323647" w:rsidP="00F44118">
      <w:pPr>
        <w:ind w:firstLine="420"/>
      </w:pPr>
      <w:r>
        <w:t xml:space="preserve"> int  SetImageOffset( int nPixels ); </w:t>
      </w:r>
    </w:p>
    <w:p w:rsidR="00323647" w:rsidRDefault="00323647" w:rsidP="00F44118">
      <w:pPr>
        <w:ind w:firstLine="420"/>
      </w:pPr>
      <w:r>
        <w:t xml:space="preserve"> int  SetTextOffset( int nPixels );</w:t>
      </w:r>
    </w:p>
    <w:p w:rsidR="00323647" w:rsidRDefault="00323647" w:rsidP="00F44118">
      <w:pPr>
        <w:ind w:firstLine="420"/>
      </w:pPr>
      <w:r>
        <w:t xml:space="preserve"> CPoint SetImagePos( CPoint p );</w:t>
      </w:r>
    </w:p>
    <w:p w:rsidR="00323647" w:rsidRDefault="00323647" w:rsidP="00F44118">
      <w:pPr>
        <w:ind w:firstLine="420"/>
      </w:pPr>
      <w:r>
        <w:t xml:space="preserve"> CPoint SetTextPos( CPoint p );</w:t>
      </w:r>
    </w:p>
    <w:p w:rsidR="00323647" w:rsidRDefault="00323647" w:rsidP="00F44118">
      <w:pPr>
        <w:ind w:firstLine="420"/>
      </w:pPr>
    </w:p>
    <w:p w:rsidR="00323647" w:rsidRDefault="00323647" w:rsidP="00F44118">
      <w:pPr>
        <w:ind w:firstLine="420"/>
      </w:pPr>
      <w:r>
        <w:t xml:space="preserve"> // Image</w:t>
      </w:r>
    </w:p>
    <w:p w:rsidR="00323647" w:rsidRDefault="00323647" w:rsidP="00F44118">
      <w:pPr>
        <w:ind w:firstLine="420"/>
      </w:pPr>
      <w:r>
        <w:t xml:space="preserve"> BOOL SetIcon( UINT nID, int nWidth, int nHeight );</w:t>
      </w:r>
    </w:p>
    <w:p w:rsidR="00323647" w:rsidRDefault="00323647" w:rsidP="00F44118">
      <w:pPr>
        <w:ind w:firstLine="420"/>
      </w:pPr>
      <w:r>
        <w:t xml:space="preserve"> BOOL SetBitmap( UINT nID, int nWidth, int nHeight );</w:t>
      </w:r>
    </w:p>
    <w:p w:rsidR="00323647" w:rsidRDefault="00323647" w:rsidP="00F44118">
      <w:pPr>
        <w:ind w:firstLine="420"/>
      </w:pPr>
      <w:r>
        <w:t xml:space="preserve"> BOOL SetMaskedBitmap( UINT nID, int nWidth, int nHeight, COLORREF crTransparentMask );</w:t>
      </w:r>
    </w:p>
    <w:p w:rsidR="00323647" w:rsidRDefault="00323647" w:rsidP="00F44118">
      <w:pPr>
        <w:ind w:firstLine="420"/>
      </w:pPr>
      <w:r>
        <w:t xml:space="preserve"> BOOL HasImage() { return (BOOL)( m_hIcon != 0  | m_hBitmap != 0 ); }</w:t>
      </w:r>
    </w:p>
    <w:p w:rsidR="00323647" w:rsidRDefault="00323647" w:rsidP="00F44118">
      <w:pPr>
        <w:ind w:firstLine="420"/>
      </w:pPr>
    </w:p>
    <w:p w:rsidR="00323647" w:rsidRDefault="00323647" w:rsidP="00F44118">
      <w:pPr>
        <w:ind w:firstLine="420"/>
      </w:pPr>
      <w:r>
        <w:t xml:space="preserve"> // Color Tab</w:t>
      </w:r>
    </w:p>
    <w:p w:rsidR="00323647" w:rsidRDefault="00323647" w:rsidP="00F44118">
      <w:pPr>
        <w:ind w:firstLine="420"/>
      </w:pPr>
      <w:r>
        <w:t xml:space="preserve"> void SetColorTab(COLORREF crTab);</w:t>
      </w:r>
    </w:p>
    <w:p w:rsidR="00323647" w:rsidRDefault="00323647" w:rsidP="00F44118">
      <w:pPr>
        <w:ind w:firstLine="420"/>
      </w:pPr>
    </w:p>
    <w:p w:rsidR="00323647" w:rsidRDefault="00323647" w:rsidP="00F44118">
      <w:pPr>
        <w:ind w:firstLine="420"/>
      </w:pPr>
      <w:r>
        <w:t xml:space="preserve"> // State</w:t>
      </w:r>
    </w:p>
    <w:p w:rsidR="00323647" w:rsidRDefault="00323647" w:rsidP="00F44118">
      <w:pPr>
        <w:ind w:firstLine="420"/>
      </w:pPr>
      <w:r>
        <w:t xml:space="preserve"> BOOL SetDefaultButton( BOOL bState = TRUE );</w:t>
      </w:r>
    </w:p>
    <w:p w:rsidR="00323647" w:rsidRDefault="00323647" w:rsidP="00F44118">
      <w:pPr>
        <w:ind w:firstLine="420"/>
      </w:pPr>
      <w:r>
        <w:t>private:</w:t>
      </w:r>
    </w:p>
    <w:p w:rsidR="00323647" w:rsidRDefault="00323647" w:rsidP="00F44118">
      <w:pPr>
        <w:ind w:firstLine="420"/>
      </w:pPr>
      <w:r>
        <w:t xml:space="preserve"> BOOL SetBitmapCommon( UINT nID, int nWidth, int nHeight, COLORREF crTransparentMask, BOOL bUseMask );</w:t>
      </w:r>
    </w:p>
    <w:p w:rsidR="00323647" w:rsidRDefault="00323647" w:rsidP="00F44118">
      <w:pPr>
        <w:ind w:firstLine="420"/>
      </w:pPr>
      <w:r>
        <w:t xml:space="preserve"> void CheckPointForCentering( CPoint &amp;p, int nWidth, int nHeight );</w:t>
      </w:r>
    </w:p>
    <w:p w:rsidR="00323647" w:rsidRDefault="00323647" w:rsidP="00F44118">
      <w:pPr>
        <w:ind w:firstLine="420"/>
      </w:pPr>
      <w:r>
        <w:t xml:space="preserve"> void Redraw();</w:t>
      </w:r>
    </w:p>
    <w:p w:rsidR="00323647" w:rsidRDefault="00323647" w:rsidP="00F44118">
      <w:pPr>
        <w:ind w:firstLine="420"/>
      </w:pPr>
    </w:p>
    <w:p w:rsidR="00323647" w:rsidRDefault="00323647" w:rsidP="00F44118">
      <w:pPr>
        <w:ind w:firstLine="420"/>
      </w:pPr>
      <w:r>
        <w:t>// Overrides</w:t>
      </w:r>
    </w:p>
    <w:p w:rsidR="00323647" w:rsidRDefault="00323647" w:rsidP="00F44118">
      <w:pPr>
        <w:ind w:firstLine="420"/>
      </w:pPr>
      <w:r>
        <w:t xml:space="preserve"> // ClassWizard generated virtual function overrides</w:t>
      </w:r>
    </w:p>
    <w:p w:rsidR="00323647" w:rsidRDefault="00323647" w:rsidP="00F44118">
      <w:pPr>
        <w:ind w:firstLine="420"/>
      </w:pPr>
      <w:r>
        <w:t xml:space="preserve"> //{{AFX_VIRTUAL(CSXButton)</w:t>
      </w:r>
    </w:p>
    <w:p w:rsidR="00323647" w:rsidRDefault="00323647" w:rsidP="00F44118">
      <w:pPr>
        <w:ind w:firstLine="420"/>
      </w:pPr>
      <w:r>
        <w:t xml:space="preserve"> public:</w:t>
      </w:r>
    </w:p>
    <w:p w:rsidR="00323647" w:rsidRDefault="00323647" w:rsidP="00F44118">
      <w:pPr>
        <w:ind w:firstLine="420"/>
      </w:pPr>
      <w:r>
        <w:t xml:space="preserve"> virtual void DrawItem(LPDRAWITEMSTRUCT lpDrawItemStruct);</w:t>
      </w:r>
    </w:p>
    <w:p w:rsidR="00323647" w:rsidRDefault="00323647" w:rsidP="00F44118">
      <w:pPr>
        <w:ind w:firstLine="420"/>
      </w:pPr>
      <w:r>
        <w:t xml:space="preserve"> //}}AFX_VIRTUAL</w:t>
      </w:r>
    </w:p>
    <w:p w:rsidR="00323647" w:rsidRDefault="00323647" w:rsidP="00F44118">
      <w:pPr>
        <w:ind w:firstLine="420"/>
      </w:pPr>
    </w:p>
    <w:p w:rsidR="00323647" w:rsidRDefault="00323647" w:rsidP="00F44118">
      <w:pPr>
        <w:ind w:firstLine="420"/>
      </w:pPr>
      <w:r>
        <w:t>// Implementation</w:t>
      </w:r>
    </w:p>
    <w:p w:rsidR="00323647" w:rsidRDefault="00323647" w:rsidP="00F44118">
      <w:pPr>
        <w:ind w:firstLine="420"/>
      </w:pPr>
      <w:r>
        <w:t>public:</w:t>
      </w:r>
    </w:p>
    <w:p w:rsidR="00323647" w:rsidRDefault="00323647" w:rsidP="00F44118">
      <w:pPr>
        <w:ind w:firstLine="420"/>
      </w:pPr>
      <w:r>
        <w:t xml:space="preserve"> virtual ~CSXButton();</w:t>
      </w:r>
    </w:p>
    <w:p w:rsidR="00323647" w:rsidRDefault="00323647" w:rsidP="00F44118">
      <w:pPr>
        <w:ind w:firstLine="420"/>
      </w:pPr>
    </w:p>
    <w:p w:rsidR="00323647" w:rsidRDefault="00323647" w:rsidP="00F44118">
      <w:pPr>
        <w:ind w:firstLine="420"/>
      </w:pPr>
      <w:r>
        <w:t xml:space="preserve"> // Generated message map functions</w:t>
      </w:r>
    </w:p>
    <w:p w:rsidR="00323647" w:rsidRDefault="00323647" w:rsidP="00F44118">
      <w:pPr>
        <w:ind w:firstLine="420"/>
      </w:pPr>
      <w:r>
        <w:t>protected:</w:t>
      </w:r>
    </w:p>
    <w:p w:rsidR="00323647" w:rsidRDefault="00323647" w:rsidP="00F44118">
      <w:pPr>
        <w:ind w:firstLine="420"/>
      </w:pPr>
      <w:r>
        <w:t xml:space="preserve"> //{{AFX_MSG(CSXButton)</w:t>
      </w:r>
    </w:p>
    <w:p w:rsidR="00323647" w:rsidRDefault="00323647" w:rsidP="00F44118">
      <w:pPr>
        <w:ind w:firstLine="420"/>
      </w:pPr>
      <w:r>
        <w:t xml:space="preserve"> afx_msg LRESULT OnGetText(WPARAM wParam, LPARAM lParam);</w:t>
      </w:r>
    </w:p>
    <w:p w:rsidR="00323647" w:rsidRDefault="00323647" w:rsidP="00F44118">
      <w:pPr>
        <w:ind w:firstLine="420"/>
      </w:pPr>
      <w:r>
        <w:t xml:space="preserve"> //}}AFX_MSG</w:t>
      </w:r>
    </w:p>
    <w:p w:rsidR="00323647" w:rsidRDefault="00323647" w:rsidP="00F44118">
      <w:pPr>
        <w:ind w:firstLine="420"/>
      </w:pPr>
    </w:p>
    <w:p w:rsidR="00323647" w:rsidRDefault="00323647" w:rsidP="00F44118">
      <w:pPr>
        <w:ind w:firstLine="420"/>
      </w:pPr>
      <w:r>
        <w:t xml:space="preserve"> DECLARE_MESSAGE_MAP()</w:t>
      </w:r>
    </w:p>
    <w:p w:rsidR="00323647" w:rsidRDefault="00323647" w:rsidP="00F44118">
      <w:pPr>
        <w:ind w:firstLine="420"/>
      </w:pPr>
      <w:r>
        <w:t>};</w:t>
      </w:r>
    </w:p>
    <w:p w:rsidR="00323647" w:rsidRDefault="00323647" w:rsidP="00F44118">
      <w:pPr>
        <w:ind w:firstLine="420"/>
      </w:pPr>
    </w:p>
    <w:p w:rsidR="00323647" w:rsidRDefault="00323647" w:rsidP="00F44118">
      <w:pPr>
        <w:ind w:firstLine="420"/>
      </w:pPr>
      <w:r>
        <w:t>#endif</w:t>
      </w:r>
    </w:p>
    <w:p w:rsidR="00323647" w:rsidRDefault="00323647" w:rsidP="00F44118">
      <w:pPr>
        <w:ind w:firstLine="420"/>
      </w:pPr>
    </w:p>
    <w:p w:rsidR="00323647" w:rsidRDefault="00323647" w:rsidP="00F44118">
      <w:pPr>
        <w:ind w:firstLine="420"/>
      </w:pPr>
      <w:r>
        <w:rPr>
          <w:rFonts w:hint="eastAsia"/>
        </w:rPr>
        <w:t xml:space="preserve">　　把</w:t>
      </w:r>
      <w:r>
        <w:t>SXBUTTON.CPP</w:t>
      </w:r>
      <w:r>
        <w:rPr>
          <w:rFonts w:hint="eastAsia"/>
        </w:rPr>
        <w:t>文件直接添加到工程，编译工程，得到“</w:t>
      </w:r>
      <w:r>
        <w:t>mfcexpenddll.lib</w:t>
      </w:r>
      <w:r>
        <w:rPr>
          <w:rFonts w:hint="eastAsia"/>
        </w:rPr>
        <w:t>”和“</w:t>
      </w:r>
      <w:r>
        <w:t>mfcexpenddll.dll</w:t>
      </w:r>
      <w:r>
        <w:rPr>
          <w:rFonts w:hint="eastAsia"/>
        </w:rPr>
        <w:t>”两个文件。我们用</w:t>
      </w:r>
      <w:r>
        <w:t>Visual Studio</w:t>
      </w:r>
      <w:r>
        <w:rPr>
          <w:rFonts w:hint="eastAsia"/>
        </w:rPr>
        <w:t>自带的</w:t>
      </w:r>
      <w:r>
        <w:t>Depends</w:t>
      </w:r>
      <w:r>
        <w:rPr>
          <w:rFonts w:hint="eastAsia"/>
        </w:rPr>
        <w:t>工具可以查看这个</w:t>
      </w:r>
      <w:r>
        <w:t>.dll</w:t>
      </w:r>
      <w:r>
        <w:rPr>
          <w:rFonts w:hint="eastAsia"/>
        </w:rPr>
        <w:t>，发现其导出了众多符号（见图</w:t>
      </w:r>
      <w:r>
        <w:t>15</w:t>
      </w:r>
      <w:r>
        <w:rPr>
          <w:rFonts w:hint="eastAsia"/>
        </w:rPr>
        <w:t>）。</w:t>
      </w:r>
    </w:p>
    <w:p w:rsidR="00323647" w:rsidRDefault="00323647" w:rsidP="00F44118">
      <w:pPr>
        <w:ind w:firstLine="420"/>
      </w:pPr>
    </w:p>
    <w:p w:rsidR="00323647" w:rsidRDefault="00323647" w:rsidP="00F44118">
      <w:pPr>
        <w:ind w:firstLine="420"/>
      </w:pPr>
      <w:r w:rsidRPr="005D35E6">
        <w:rPr>
          <w:noProof/>
          <w:szCs w:val="21"/>
        </w:rPr>
        <w:pict>
          <v:shape id="图片 43" o:spid="_x0000_i1039" type="#_x0000_t75" alt="http://www.pconline.com.cn/pcedu/empolder/gj/vc/0511/pic/051109vcdll0401.gif" style="width:337.5pt;height:166.5pt;visibility:visible">
            <v:imagedata r:id="rId20" o:title=""/>
          </v:shape>
        </w:pict>
      </w:r>
    </w:p>
    <w:p w:rsidR="00323647" w:rsidRDefault="00323647" w:rsidP="00F44118">
      <w:pPr>
        <w:ind w:firstLine="420"/>
      </w:pPr>
    </w:p>
    <w:p w:rsidR="00323647" w:rsidRDefault="00323647" w:rsidP="00F44118">
      <w:pPr>
        <w:ind w:firstLine="420"/>
      </w:pPr>
      <w:r>
        <w:rPr>
          <w:rFonts w:hint="eastAsia"/>
        </w:rPr>
        <w:t>图</w:t>
      </w:r>
      <w:r>
        <w:t xml:space="preserve">15 </w:t>
      </w:r>
      <w:r>
        <w:rPr>
          <w:rFonts w:hint="eastAsia"/>
        </w:rPr>
        <w:t>导出类时导出的大量符号</w:t>
      </w:r>
      <w:r>
        <w:t xml:space="preserve"> (</w:t>
      </w:r>
      <w:r>
        <w:rPr>
          <w:rFonts w:hint="eastAsia"/>
        </w:rPr>
        <w:t>＋放大该图片</w:t>
      </w:r>
      <w:r>
        <w:t>)</w:t>
      </w:r>
    </w:p>
    <w:p w:rsidR="00323647" w:rsidRDefault="00323647" w:rsidP="00F44118">
      <w:pPr>
        <w:ind w:firstLine="420"/>
      </w:pPr>
    </w:p>
    <w:p w:rsidR="00323647" w:rsidRDefault="00323647" w:rsidP="00F44118">
      <w:pPr>
        <w:ind w:firstLine="420"/>
      </w:pPr>
      <w:r>
        <w:rPr>
          <w:rFonts w:hint="eastAsia"/>
        </w:rPr>
        <w:t xml:space="preserve">　　这些都是类的构造函数、析构函数及其它成员函数和变量经编译器处理过的符号，我们直接用</w:t>
      </w:r>
      <w:r>
        <w:t>__declspec(dllexport)</w:t>
      </w:r>
      <w:r>
        <w:rPr>
          <w:rFonts w:hint="eastAsia"/>
        </w:rPr>
        <w:t>语句声明类就导出了这些符号。</w:t>
      </w:r>
    </w:p>
    <w:p w:rsidR="00323647" w:rsidRDefault="00323647" w:rsidP="00F44118">
      <w:pPr>
        <w:ind w:firstLine="420"/>
      </w:pPr>
    </w:p>
    <w:p w:rsidR="00323647" w:rsidRDefault="00323647" w:rsidP="00F44118">
      <w:pPr>
        <w:ind w:firstLine="420"/>
      </w:pPr>
      <w:r>
        <w:rPr>
          <w:rFonts w:hint="eastAsia"/>
        </w:rPr>
        <w:t xml:space="preserve">　　如果我们想用</w:t>
      </w:r>
      <w:r>
        <w:t>.lib</w:t>
      </w:r>
      <w:r>
        <w:rPr>
          <w:rFonts w:hint="eastAsia"/>
        </w:rPr>
        <w:t>文件导出这些符号，是非常困难的，我们需要在工程中生成</w:t>
      </w:r>
      <w:r>
        <w:t>.map</w:t>
      </w:r>
      <w:r>
        <w:rPr>
          <w:rFonts w:hint="eastAsia"/>
        </w:rPr>
        <w:t>文件，查询</w:t>
      </w:r>
      <w:r>
        <w:t>.map</w:t>
      </w:r>
      <w:r>
        <w:rPr>
          <w:rFonts w:hint="eastAsia"/>
        </w:rPr>
        <w:t>文件的符号，然后将其一一导出。如图</w:t>
      </w:r>
      <w:r>
        <w:t>16</w:t>
      </w:r>
      <w:r>
        <w:rPr>
          <w:rFonts w:hint="eastAsia"/>
        </w:rPr>
        <w:t>，打开</w:t>
      </w:r>
      <w:r>
        <w:t>DLL</w:t>
      </w:r>
      <w:r>
        <w:rPr>
          <w:rFonts w:hint="eastAsia"/>
        </w:rPr>
        <w:t>工程的</w:t>
      </w:r>
      <w:r>
        <w:t>settings</w:t>
      </w:r>
      <w:r>
        <w:rPr>
          <w:rFonts w:hint="eastAsia"/>
        </w:rPr>
        <w:t>选项，再选择</w:t>
      </w:r>
      <w:r>
        <w:t>Link</w:t>
      </w:r>
      <w:r>
        <w:rPr>
          <w:rFonts w:hint="eastAsia"/>
        </w:rPr>
        <w:t>，勾选其中的产生</w:t>
      </w:r>
      <w:r>
        <w:t>MAP</w:t>
      </w:r>
      <w:r>
        <w:rPr>
          <w:rFonts w:hint="eastAsia"/>
        </w:rPr>
        <w:t>文件（</w:t>
      </w:r>
      <w:r>
        <w:t>Generate mapfile</w:t>
      </w:r>
      <w:r>
        <w:rPr>
          <w:rFonts w:hint="eastAsia"/>
        </w:rPr>
        <w:t>）就可以产生</w:t>
      </w:r>
      <w:r>
        <w:t>.map</w:t>
      </w:r>
      <w:r>
        <w:rPr>
          <w:rFonts w:hint="eastAsia"/>
        </w:rPr>
        <w:t>文件了。</w:t>
      </w:r>
    </w:p>
    <w:p w:rsidR="00323647" w:rsidRDefault="00323647" w:rsidP="00F44118">
      <w:pPr>
        <w:ind w:firstLine="420"/>
      </w:pPr>
    </w:p>
    <w:p w:rsidR="00323647" w:rsidRDefault="00323647" w:rsidP="00F44118">
      <w:pPr>
        <w:ind w:firstLine="420"/>
      </w:pPr>
      <w:r>
        <w:rPr>
          <w:rFonts w:hint="eastAsia"/>
        </w:rPr>
        <w:t xml:space="preserve">　　</w:t>
      </w:r>
      <w:r>
        <w:t xml:space="preserve"> </w:t>
      </w:r>
      <w:r>
        <w:rPr>
          <w:rFonts w:hint="eastAsia"/>
        </w:rPr>
        <w:t>打开</w:t>
      </w:r>
      <w:r>
        <w:t>mfcexpenddll</w:t>
      </w:r>
      <w:r>
        <w:rPr>
          <w:rFonts w:hint="eastAsia"/>
        </w:rPr>
        <w:t>工程生成的</w:t>
      </w:r>
      <w:r>
        <w:t>.map</w:t>
      </w:r>
      <w:r>
        <w:rPr>
          <w:rFonts w:hint="eastAsia"/>
        </w:rPr>
        <w:t>文件，我们发现其中包含了图</w:t>
      </w:r>
      <w:r>
        <w:t>15</w:t>
      </w:r>
      <w:r>
        <w:rPr>
          <w:rFonts w:hint="eastAsia"/>
        </w:rPr>
        <w:t>中所示的符号（</w:t>
      </w:r>
      <w:r>
        <w:t>symbol</w:t>
      </w:r>
      <w:r>
        <w:rPr>
          <w:rFonts w:hint="eastAsia"/>
        </w:rPr>
        <w:t>）</w:t>
      </w:r>
    </w:p>
    <w:p w:rsidR="00323647" w:rsidRDefault="00323647" w:rsidP="00F44118">
      <w:pPr>
        <w:ind w:firstLine="420"/>
      </w:pPr>
    </w:p>
    <w:p w:rsidR="00323647" w:rsidRDefault="00323647" w:rsidP="00F44118">
      <w:pPr>
        <w:ind w:firstLine="420"/>
      </w:pPr>
      <w:r>
        <w:t xml:space="preserve"> 0001:00000380  ?HasImage@CSXButton@@QAEHXZ 10001380 f i SXBUTTON.OBJ</w:t>
      </w:r>
    </w:p>
    <w:p w:rsidR="00323647" w:rsidRDefault="00323647" w:rsidP="00F44118">
      <w:pPr>
        <w:ind w:firstLine="420"/>
      </w:pPr>
      <w:r>
        <w:t xml:space="preserve"> 0001:000003d0  ??0CSXButton@@QAE@XZ       100013d0 f   SXBUTTON.OBJ</w:t>
      </w:r>
    </w:p>
    <w:p w:rsidR="00323647" w:rsidRDefault="00323647" w:rsidP="00F44118">
      <w:pPr>
        <w:ind w:firstLine="420"/>
      </w:pPr>
      <w:r>
        <w:t xml:space="preserve"> 0001:00000500  ??_GCSXButton@@UAEPAXI@Z   10001500 f i SXBUTTON.OBJ</w:t>
      </w:r>
    </w:p>
    <w:p w:rsidR="00323647" w:rsidRDefault="00323647" w:rsidP="00F44118">
      <w:pPr>
        <w:ind w:firstLine="420"/>
      </w:pPr>
      <w:r>
        <w:t xml:space="preserve"> 0001:00000570  ??_ECSXButton@@UAEPAXI@Z   10001570 f i SXBUTTON.OBJ</w:t>
      </w:r>
    </w:p>
    <w:p w:rsidR="00323647" w:rsidRDefault="00323647" w:rsidP="00F44118">
      <w:pPr>
        <w:ind w:firstLine="420"/>
      </w:pPr>
      <w:r>
        <w:t xml:space="preserve"> 0001:00000630  ??1CSXButton@@UAE@XZ       10001630 f   SXBUTTON.OBJ</w:t>
      </w:r>
    </w:p>
    <w:p w:rsidR="00323647" w:rsidRDefault="00323647" w:rsidP="00F44118">
      <w:pPr>
        <w:ind w:firstLine="420"/>
      </w:pPr>
      <w:r>
        <w:t>0001:00000700 ?_GetBaseMessageMap@CSXButton@@KGPBUAFX_MSGMAP@@XZ 10001700 f   SXBUTTON.OBJ</w:t>
      </w:r>
    </w:p>
    <w:p w:rsidR="00323647" w:rsidRDefault="00323647" w:rsidP="00F44118">
      <w:pPr>
        <w:ind w:firstLine="420"/>
      </w:pPr>
      <w:r>
        <w:t xml:space="preserve"> 0001:00000730 ?GetMessageMap@CSXButton@@MBEPBUAFX_MSGMAP@@XZ 10001730 f   SXBUTTON.OBJ</w:t>
      </w:r>
    </w:p>
    <w:p w:rsidR="00323647" w:rsidRDefault="00323647" w:rsidP="00F44118">
      <w:pPr>
        <w:ind w:firstLine="420"/>
      </w:pPr>
      <w:r>
        <w:t xml:space="preserve"> 0001:00000770    ?Redraw@CSXButton@@AAEXXZ  10001770 f i SXBUTTON.OBJ</w:t>
      </w:r>
    </w:p>
    <w:p w:rsidR="00323647" w:rsidRDefault="00323647" w:rsidP="00F44118">
      <w:pPr>
        <w:ind w:firstLine="420"/>
      </w:pPr>
      <w:r>
        <w:t xml:space="preserve"> 0001:000007d0    ?SetIcon@CSXButton@@QAEHIHH@Z 100017d0 f   SXBUTTON.OBJ</w:t>
      </w:r>
    </w:p>
    <w:p w:rsidR="00323647" w:rsidRDefault="00323647" w:rsidP="00F44118">
      <w:pPr>
        <w:ind w:firstLine="420"/>
      </w:pPr>
      <w:r>
        <w:rPr>
          <w:rFonts w:hint="eastAsia"/>
        </w:rPr>
        <w:t>……………………………………………………………………</w:t>
      </w:r>
      <w:r>
        <w:t>..//</w:t>
      </w:r>
      <w:r>
        <w:rPr>
          <w:rFonts w:hint="eastAsia"/>
        </w:rPr>
        <w:t>省略</w:t>
      </w:r>
    </w:p>
    <w:p w:rsidR="00323647" w:rsidRDefault="00323647" w:rsidP="00F44118">
      <w:pPr>
        <w:ind w:firstLine="420"/>
      </w:pPr>
      <w:r>
        <w:t xml:space="preserve"> </w:t>
      </w:r>
    </w:p>
    <w:p w:rsidR="00323647" w:rsidRDefault="00323647" w:rsidP="00F44118">
      <w:pPr>
        <w:ind w:firstLine="420"/>
      </w:pPr>
      <w:r w:rsidRPr="005D35E6">
        <w:rPr>
          <w:noProof/>
          <w:szCs w:val="21"/>
        </w:rPr>
        <w:pict>
          <v:shape id="图片 46" o:spid="_x0000_i1040" type="#_x0000_t75" alt="http://www.pconline.com.cn/pcedu/empolder/gj/vc/0511/pic/051109vcdll0403.gif" style="width:337.5pt;height:222pt;visibility:visible">
            <v:imagedata r:id="rId21" o:title=""/>
          </v:shape>
        </w:pict>
      </w:r>
    </w:p>
    <w:p w:rsidR="00323647" w:rsidRDefault="00323647" w:rsidP="00F44118">
      <w:pPr>
        <w:ind w:firstLine="420"/>
      </w:pPr>
    </w:p>
    <w:p w:rsidR="00323647" w:rsidRDefault="00323647" w:rsidP="00F44118">
      <w:pPr>
        <w:ind w:firstLine="420"/>
      </w:pPr>
      <w:r>
        <w:rPr>
          <w:rFonts w:hint="eastAsia"/>
        </w:rPr>
        <w:t>图</w:t>
      </w:r>
      <w:r>
        <w:t xml:space="preserve">16 </w:t>
      </w:r>
      <w:r>
        <w:rPr>
          <w:rFonts w:hint="eastAsia"/>
        </w:rPr>
        <w:t>产生</w:t>
      </w:r>
      <w:r>
        <w:t>.map</w:t>
      </w:r>
      <w:r>
        <w:rPr>
          <w:rFonts w:hint="eastAsia"/>
        </w:rPr>
        <w:t>文件</w:t>
      </w:r>
      <w:r>
        <w:t xml:space="preserve"> (</w:t>
      </w:r>
      <w:r>
        <w:rPr>
          <w:rFonts w:hint="eastAsia"/>
        </w:rPr>
        <w:t>＋放大该图片</w:t>
      </w:r>
      <w:r>
        <w:t>)</w:t>
      </w:r>
    </w:p>
    <w:p w:rsidR="00323647" w:rsidRDefault="00323647" w:rsidP="00F44118">
      <w:pPr>
        <w:ind w:firstLine="420"/>
      </w:pPr>
    </w:p>
    <w:p w:rsidR="00323647" w:rsidRDefault="00323647" w:rsidP="00F44118">
      <w:pPr>
        <w:ind w:firstLine="420"/>
      </w:pPr>
      <w:r>
        <w:rPr>
          <w:rFonts w:hint="eastAsia"/>
        </w:rPr>
        <w:t xml:space="preserve">　　所以，对于</w:t>
      </w:r>
      <w:r>
        <w:t>MFC</w:t>
      </w:r>
      <w:r>
        <w:rPr>
          <w:rFonts w:hint="eastAsia"/>
        </w:rPr>
        <w:t>扩展</w:t>
      </w:r>
      <w:r>
        <w:t>DLL</w:t>
      </w:r>
      <w:r>
        <w:rPr>
          <w:rFonts w:hint="eastAsia"/>
        </w:rPr>
        <w:t>，我们不宜以</w:t>
      </w:r>
      <w:r>
        <w:t>.lib</w:t>
      </w:r>
      <w:r>
        <w:rPr>
          <w:rFonts w:hint="eastAsia"/>
        </w:rPr>
        <w:t>文件导出类。</w:t>
      </w:r>
    </w:p>
    <w:p w:rsidR="00323647" w:rsidRDefault="00323647" w:rsidP="00F44118">
      <w:pPr>
        <w:ind w:firstLine="420"/>
      </w:pPr>
    </w:p>
    <w:p w:rsidR="00323647" w:rsidRDefault="00323647" w:rsidP="00F44118">
      <w:pPr>
        <w:ind w:firstLine="420"/>
      </w:pPr>
      <w:r>
        <w:t>6.2 MFC</w:t>
      </w:r>
      <w:r>
        <w:rPr>
          <w:rFonts w:hint="eastAsia"/>
        </w:rPr>
        <w:t>扩展</w:t>
      </w:r>
      <w:r>
        <w:t>DLL</w:t>
      </w:r>
      <w:r>
        <w:rPr>
          <w:rFonts w:hint="eastAsia"/>
        </w:rPr>
        <w:t>的调用</w:t>
      </w:r>
    </w:p>
    <w:p w:rsidR="00323647" w:rsidRDefault="00323647" w:rsidP="00F44118">
      <w:pPr>
        <w:ind w:firstLine="420"/>
      </w:pPr>
    </w:p>
    <w:p w:rsidR="00323647" w:rsidRDefault="00323647" w:rsidP="00F44118">
      <w:pPr>
        <w:ind w:firstLine="420"/>
      </w:pPr>
      <w:r>
        <w:rPr>
          <w:rFonts w:hint="eastAsia"/>
        </w:rPr>
        <w:t xml:space="preserve">　　在</w:t>
      </w:r>
      <w:r>
        <w:t>DLL</w:t>
      </w:r>
      <w:r>
        <w:rPr>
          <w:rFonts w:hint="eastAsia"/>
        </w:rPr>
        <w:t>所在工作区新增一个</w:t>
      </w:r>
      <w:r>
        <w:t>dllcall</w:t>
      </w:r>
      <w:r>
        <w:rPr>
          <w:rFonts w:hint="eastAsia"/>
        </w:rPr>
        <w:t>工程，它是一个基于对话框的</w:t>
      </w:r>
      <w:r>
        <w:t>MFC EXE</w:t>
      </w:r>
      <w:r>
        <w:rPr>
          <w:rFonts w:hint="eastAsia"/>
        </w:rPr>
        <w:t>程序。在其中增加两个按钮</w:t>
      </w:r>
      <w:r>
        <w:t>SXBUTTON1</w:t>
      </w:r>
      <w:r>
        <w:rPr>
          <w:rFonts w:hint="eastAsia"/>
        </w:rPr>
        <w:t>、</w:t>
      </w:r>
      <w:r>
        <w:t>SXBUTTON2</w:t>
      </w:r>
      <w:r>
        <w:rPr>
          <w:rFonts w:hint="eastAsia"/>
        </w:rPr>
        <w:t>，并设置其属性为“</w:t>
      </w:r>
      <w:r>
        <w:t>Owner draw</w:t>
      </w:r>
      <w:r>
        <w:rPr>
          <w:rFonts w:hint="eastAsia"/>
        </w:rPr>
        <w:t>”，如图</w:t>
      </w:r>
      <w:r>
        <w:t>17</w:t>
      </w:r>
      <w:r>
        <w:rPr>
          <w:rFonts w:hint="eastAsia"/>
        </w:rPr>
        <w:t>。</w:t>
      </w:r>
    </w:p>
    <w:p w:rsidR="00323647" w:rsidRDefault="00323647" w:rsidP="00F44118">
      <w:pPr>
        <w:ind w:firstLine="420"/>
      </w:pPr>
    </w:p>
    <w:p w:rsidR="00323647" w:rsidRDefault="00323647" w:rsidP="00F44118">
      <w:pPr>
        <w:ind w:firstLine="420"/>
      </w:pPr>
      <w:r w:rsidRPr="005D35E6">
        <w:rPr>
          <w:noProof/>
          <w:szCs w:val="21"/>
        </w:rPr>
        <w:pict>
          <v:shape id="图片 49" o:spid="_x0000_i1041" type="#_x0000_t75" alt="http://www.pconline.com.cn/pcedu/empolder/gj/vc/0511/pic/051109vcdll0405.gif" style="width:396pt;height:139.5pt;visibility:visible">
            <v:imagedata r:id="rId22" o:title=""/>
          </v:shape>
        </w:pict>
      </w:r>
    </w:p>
    <w:p w:rsidR="00323647" w:rsidRDefault="00323647" w:rsidP="00F44118">
      <w:pPr>
        <w:ind w:firstLine="420"/>
      </w:pPr>
    </w:p>
    <w:p w:rsidR="00323647" w:rsidRDefault="00323647" w:rsidP="00F44118">
      <w:pPr>
        <w:ind w:firstLine="420"/>
      </w:pPr>
      <w:r>
        <w:rPr>
          <w:rFonts w:hint="eastAsia"/>
        </w:rPr>
        <w:t>图</w:t>
      </w:r>
      <w:r>
        <w:t xml:space="preserve">17 </w:t>
      </w:r>
      <w:r>
        <w:rPr>
          <w:rFonts w:hint="eastAsia"/>
        </w:rPr>
        <w:t>设置按钮属性为“</w:t>
      </w:r>
      <w:r>
        <w:t>Owner draw</w:t>
      </w:r>
      <w:r>
        <w:rPr>
          <w:rFonts w:hint="eastAsia"/>
        </w:rPr>
        <w:t>”</w:t>
      </w:r>
    </w:p>
    <w:p w:rsidR="00323647" w:rsidRDefault="00323647" w:rsidP="00F44118">
      <w:pPr>
        <w:ind w:firstLine="420"/>
      </w:pPr>
    </w:p>
    <w:p w:rsidR="00323647" w:rsidRDefault="00323647" w:rsidP="00F44118">
      <w:pPr>
        <w:ind w:firstLine="420"/>
      </w:pPr>
      <w:r>
        <w:rPr>
          <w:rFonts w:hint="eastAsia"/>
        </w:rPr>
        <w:t xml:space="preserve">　　在工程中添加两个</w:t>
      </w:r>
      <w:r>
        <w:t>ICON</w:t>
      </w:r>
      <w:r>
        <w:rPr>
          <w:rFonts w:hint="eastAsia"/>
        </w:rPr>
        <w:t>资源：</w:t>
      </w:r>
      <w:r>
        <w:t>IDI_MSN_ICON</w:t>
      </w:r>
      <w:r>
        <w:rPr>
          <w:rFonts w:hint="eastAsia"/>
        </w:rPr>
        <w:t>（</w:t>
      </w:r>
      <w:r>
        <w:t>MSN</w:t>
      </w:r>
      <w:r>
        <w:rPr>
          <w:rFonts w:hint="eastAsia"/>
        </w:rPr>
        <w:t>的图标）、</w:t>
      </w:r>
      <w:r>
        <w:t>IDI_REFBAR_ICON</w:t>
      </w:r>
      <w:r>
        <w:rPr>
          <w:rFonts w:hint="eastAsia"/>
        </w:rPr>
        <w:t>（</w:t>
      </w:r>
      <w:r>
        <w:t>Windows</w:t>
      </w:r>
      <w:r>
        <w:rPr>
          <w:rFonts w:hint="eastAsia"/>
        </w:rPr>
        <w:t>的系统图标）。</w:t>
      </w:r>
    </w:p>
    <w:p w:rsidR="00323647" w:rsidRDefault="00323647" w:rsidP="00F44118">
      <w:pPr>
        <w:ind w:firstLine="420"/>
      </w:pPr>
    </w:p>
    <w:p w:rsidR="00323647" w:rsidRDefault="00323647" w:rsidP="00F44118">
      <w:pPr>
        <w:ind w:firstLine="420"/>
      </w:pPr>
      <w:r>
        <w:rPr>
          <w:rFonts w:hint="eastAsia"/>
        </w:rPr>
        <w:t xml:space="preserve">　　修改工程的“</w:t>
      </w:r>
      <w:r>
        <w:t>calldllDlg.h</w:t>
      </w:r>
      <w:r>
        <w:rPr>
          <w:rFonts w:hint="eastAsia"/>
        </w:rPr>
        <w:t>”头文件为：</w:t>
      </w:r>
    </w:p>
    <w:p w:rsidR="00323647" w:rsidRDefault="00323647" w:rsidP="00F44118">
      <w:pPr>
        <w:ind w:firstLine="420"/>
      </w:pPr>
    </w:p>
    <w:p w:rsidR="00323647" w:rsidRDefault="00323647" w:rsidP="00F44118">
      <w:pPr>
        <w:ind w:firstLine="420"/>
      </w:pPr>
      <w:r>
        <w:t>#include "..\..\mfcexpenddll\SXBUTTON.h"  //</w:t>
      </w:r>
      <w:r>
        <w:rPr>
          <w:rFonts w:hint="eastAsia"/>
        </w:rPr>
        <w:t>包含</w:t>
      </w:r>
      <w:r>
        <w:t>dll</w:t>
      </w:r>
      <w:r>
        <w:rPr>
          <w:rFonts w:hint="eastAsia"/>
        </w:rPr>
        <w:t>的导出类头文件</w:t>
      </w:r>
    </w:p>
    <w:p w:rsidR="00323647" w:rsidRDefault="00323647" w:rsidP="00F44118">
      <w:pPr>
        <w:ind w:firstLine="420"/>
      </w:pPr>
      <w:r>
        <w:t>#pragma comment(lib,"mfcexpenddll.lib")    //</w:t>
      </w:r>
      <w:r>
        <w:rPr>
          <w:rFonts w:hint="eastAsia"/>
        </w:rPr>
        <w:t>隐式链接</w:t>
      </w:r>
      <w:r>
        <w:t>dll</w:t>
      </w:r>
    </w:p>
    <w:p w:rsidR="00323647" w:rsidRDefault="00323647" w:rsidP="00F44118">
      <w:pPr>
        <w:ind w:firstLine="420"/>
      </w:pPr>
      <w:r>
        <w:t>/////////////////////////////////////////////////////////////////////////////</w:t>
      </w:r>
    </w:p>
    <w:p w:rsidR="00323647" w:rsidRDefault="00323647" w:rsidP="00F44118">
      <w:pPr>
        <w:ind w:firstLine="420"/>
      </w:pPr>
      <w:r>
        <w:t>// CCalldllDlg dialog</w:t>
      </w:r>
    </w:p>
    <w:p w:rsidR="00323647" w:rsidRDefault="00323647" w:rsidP="00F44118">
      <w:pPr>
        <w:ind w:firstLine="420"/>
      </w:pPr>
    </w:p>
    <w:p w:rsidR="00323647" w:rsidRDefault="00323647" w:rsidP="00F44118">
      <w:pPr>
        <w:ind w:firstLine="420"/>
      </w:pPr>
      <w:r>
        <w:t>class CCalldllDlg : public CDialog</w:t>
      </w:r>
    </w:p>
    <w:p w:rsidR="00323647" w:rsidRDefault="00323647" w:rsidP="00F44118">
      <w:pPr>
        <w:ind w:firstLine="420"/>
      </w:pPr>
      <w:r>
        <w:t>{</w:t>
      </w:r>
    </w:p>
    <w:p w:rsidR="00323647" w:rsidRDefault="00323647" w:rsidP="00F44118">
      <w:pPr>
        <w:ind w:firstLine="420"/>
      </w:pPr>
      <w:r>
        <w:t>// Construction</w:t>
      </w:r>
    </w:p>
    <w:p w:rsidR="00323647" w:rsidRDefault="00323647" w:rsidP="00F44118">
      <w:pPr>
        <w:ind w:firstLine="420"/>
      </w:pPr>
      <w:r>
        <w:t>public:</w:t>
      </w:r>
    </w:p>
    <w:p w:rsidR="00323647" w:rsidRDefault="00323647" w:rsidP="00F44118">
      <w:pPr>
        <w:ind w:firstLine="420"/>
      </w:pPr>
      <w:r>
        <w:t xml:space="preserve"> CCalldllDlg(CWnd* pParent = NULL); // standard constructor</w:t>
      </w:r>
    </w:p>
    <w:p w:rsidR="00323647" w:rsidRDefault="00323647" w:rsidP="00F44118">
      <w:pPr>
        <w:ind w:firstLine="420"/>
      </w:pPr>
    </w:p>
    <w:p w:rsidR="00323647" w:rsidRDefault="00323647" w:rsidP="00F44118">
      <w:pPr>
        <w:ind w:firstLine="420"/>
      </w:pPr>
      <w:r>
        <w:t>// Dialog Data</w:t>
      </w:r>
    </w:p>
    <w:p w:rsidR="00323647" w:rsidRDefault="00323647" w:rsidP="00F44118">
      <w:pPr>
        <w:ind w:firstLine="420"/>
      </w:pPr>
      <w:r>
        <w:t xml:space="preserve"> //{{AFX_DATA(CCalldllDlg)</w:t>
      </w:r>
    </w:p>
    <w:p w:rsidR="00323647" w:rsidRDefault="00323647" w:rsidP="00F44118">
      <w:pPr>
        <w:ind w:firstLine="420"/>
      </w:pPr>
      <w:r>
        <w:t xml:space="preserve"> enum { IDD = IDD_CALLDLL_DIALOG };</w:t>
      </w:r>
    </w:p>
    <w:p w:rsidR="00323647" w:rsidRDefault="00323647" w:rsidP="00F44118">
      <w:pPr>
        <w:ind w:firstLine="420"/>
      </w:pPr>
      <w:r>
        <w:t>//</w:t>
      </w:r>
      <w:r>
        <w:rPr>
          <w:rFonts w:hint="eastAsia"/>
        </w:rPr>
        <w:t>增加与两个按钮对应的成员变量</w:t>
      </w:r>
    </w:p>
    <w:p w:rsidR="00323647" w:rsidRDefault="00323647" w:rsidP="00F44118">
      <w:pPr>
        <w:ind w:firstLine="420"/>
      </w:pPr>
      <w:r>
        <w:t xml:space="preserve"> CSXButton m_button1;   </w:t>
      </w:r>
    </w:p>
    <w:p w:rsidR="00323647" w:rsidRDefault="00323647" w:rsidP="00F44118">
      <w:pPr>
        <w:ind w:firstLine="420"/>
      </w:pPr>
      <w:r>
        <w:t xml:space="preserve"> CSXButton m_button2;</w:t>
      </w:r>
    </w:p>
    <w:p w:rsidR="00323647" w:rsidRDefault="00323647" w:rsidP="00F44118">
      <w:pPr>
        <w:ind w:firstLine="420"/>
      </w:pPr>
      <w:r>
        <w:rPr>
          <w:rFonts w:hint="eastAsia"/>
        </w:rPr>
        <w:t>…</w:t>
      </w:r>
    </w:p>
    <w:p w:rsidR="00323647" w:rsidRDefault="00323647" w:rsidP="00F44118">
      <w:pPr>
        <w:ind w:firstLine="420"/>
      </w:pPr>
      <w:r>
        <w:t>}</w:t>
      </w:r>
    </w:p>
    <w:p w:rsidR="00323647" w:rsidRDefault="00323647" w:rsidP="00F44118">
      <w:pPr>
        <w:ind w:firstLine="420"/>
      </w:pPr>
    </w:p>
    <w:p w:rsidR="00323647" w:rsidRDefault="00323647" w:rsidP="00F44118">
      <w:pPr>
        <w:ind w:firstLine="420"/>
      </w:pPr>
      <w:r>
        <w:rPr>
          <w:rFonts w:hint="eastAsia"/>
        </w:rPr>
        <w:t xml:space="preserve">　　同时，修改“</w:t>
      </w:r>
      <w:r>
        <w:t>calldllDlg.cpp</w:t>
      </w:r>
      <w:r>
        <w:rPr>
          <w:rFonts w:hint="eastAsia"/>
        </w:rPr>
        <w:t>”文件，使得</w:t>
      </w:r>
      <w:r>
        <w:t>m_button1</w:t>
      </w:r>
      <w:r>
        <w:rPr>
          <w:rFonts w:hint="eastAsia"/>
        </w:rPr>
        <w:t>、</w:t>
      </w:r>
      <w:r>
        <w:t>m_button2</w:t>
      </w:r>
      <w:r>
        <w:rPr>
          <w:rFonts w:hint="eastAsia"/>
        </w:rPr>
        <w:t>成员变量与对话框上的按钮控件建立关联：</w:t>
      </w:r>
    </w:p>
    <w:p w:rsidR="00323647" w:rsidRDefault="00323647" w:rsidP="00F44118">
      <w:pPr>
        <w:ind w:firstLine="420"/>
      </w:pPr>
    </w:p>
    <w:p w:rsidR="00323647" w:rsidRDefault="00323647" w:rsidP="00F44118">
      <w:pPr>
        <w:ind w:firstLine="420"/>
      </w:pPr>
      <w:r>
        <w:t>void CCalldllDlg::DoDataExchange(CDataExchange* pDX)</w:t>
      </w:r>
    </w:p>
    <w:p w:rsidR="00323647" w:rsidRDefault="00323647" w:rsidP="00F44118">
      <w:pPr>
        <w:ind w:firstLine="420"/>
      </w:pPr>
      <w:r>
        <w:t>{</w:t>
      </w:r>
    </w:p>
    <w:p w:rsidR="00323647" w:rsidRDefault="00323647" w:rsidP="00F44118">
      <w:pPr>
        <w:ind w:firstLine="420"/>
      </w:pPr>
      <w:r>
        <w:t xml:space="preserve"> CDialog::DoDataExchange(pDX);</w:t>
      </w:r>
    </w:p>
    <w:p w:rsidR="00323647" w:rsidRDefault="00323647" w:rsidP="00F44118">
      <w:pPr>
        <w:ind w:firstLine="420"/>
      </w:pPr>
      <w:r>
        <w:t xml:space="preserve"> //{{AFX_DATA_MAP(CCalldllDlg)</w:t>
      </w:r>
    </w:p>
    <w:p w:rsidR="00323647" w:rsidRDefault="00323647" w:rsidP="00F44118">
      <w:pPr>
        <w:ind w:firstLine="420"/>
      </w:pPr>
      <w:r>
        <w:t xml:space="preserve"> DDX_Control(pDX, IDC_BUTTON2, m_button2);</w:t>
      </w:r>
    </w:p>
    <w:p w:rsidR="00323647" w:rsidRDefault="00323647" w:rsidP="00F44118">
      <w:pPr>
        <w:ind w:firstLine="420"/>
      </w:pPr>
      <w:r>
        <w:t xml:space="preserve"> DDX_Control(pDX, IDC_BUTTON1, m_button1);</w:t>
      </w:r>
    </w:p>
    <w:p w:rsidR="00323647" w:rsidRDefault="00323647" w:rsidP="00F44118">
      <w:pPr>
        <w:ind w:firstLine="420"/>
      </w:pPr>
      <w:r>
        <w:t xml:space="preserve"> //}}AFX_DATA_MAP</w:t>
      </w:r>
    </w:p>
    <w:p w:rsidR="00323647" w:rsidRDefault="00323647" w:rsidP="00F44118">
      <w:pPr>
        <w:ind w:firstLine="420"/>
      </w:pPr>
      <w:r>
        <w:t>}</w:t>
      </w:r>
    </w:p>
    <w:p w:rsidR="00323647" w:rsidRDefault="00323647" w:rsidP="00F44118">
      <w:pPr>
        <w:ind w:firstLine="420"/>
      </w:pPr>
    </w:p>
    <w:p w:rsidR="00323647" w:rsidRDefault="00323647" w:rsidP="00F44118">
      <w:pPr>
        <w:ind w:firstLine="420"/>
      </w:pPr>
      <w:r>
        <w:rPr>
          <w:rFonts w:hint="eastAsia"/>
        </w:rPr>
        <w:t xml:space="preserve">　　修改</w:t>
      </w:r>
      <w:r>
        <w:t>BOOL CCalldllDlg::OnInitDialog()</w:t>
      </w:r>
      <w:r>
        <w:rPr>
          <w:rFonts w:hint="eastAsia"/>
        </w:rPr>
        <w:t>函数，在其中增加对两个按钮设置</w:t>
      </w:r>
      <w:r>
        <w:t>ICON</w:t>
      </w:r>
      <w:r>
        <w:rPr>
          <w:rFonts w:hint="eastAsia"/>
        </w:rPr>
        <w:t>的代码：</w:t>
      </w:r>
    </w:p>
    <w:p w:rsidR="00323647" w:rsidRDefault="00323647" w:rsidP="00F44118">
      <w:pPr>
        <w:ind w:firstLine="420"/>
      </w:pPr>
    </w:p>
    <w:p w:rsidR="00323647" w:rsidRDefault="00323647" w:rsidP="00F44118">
      <w:pPr>
        <w:ind w:firstLine="420"/>
      </w:pPr>
      <w:r>
        <w:t>BOOL CCalldllDlg::OnInitDialog()</w:t>
      </w:r>
    </w:p>
    <w:p w:rsidR="00323647" w:rsidRDefault="00323647" w:rsidP="00F44118">
      <w:pPr>
        <w:ind w:firstLine="420"/>
      </w:pPr>
      <w:r>
        <w:t>{</w:t>
      </w:r>
    </w:p>
    <w:p w:rsidR="00323647" w:rsidRDefault="00323647" w:rsidP="00F44118">
      <w:pPr>
        <w:ind w:firstLine="420"/>
      </w:pPr>
      <w:r>
        <w:t xml:space="preserve"> CDialog::OnInitDialog();</w:t>
      </w:r>
    </w:p>
    <w:p w:rsidR="00323647" w:rsidRDefault="00323647" w:rsidP="00F44118">
      <w:pPr>
        <w:ind w:firstLine="420"/>
      </w:pPr>
    </w:p>
    <w:p w:rsidR="00323647" w:rsidRDefault="00323647" w:rsidP="00F44118">
      <w:pPr>
        <w:ind w:firstLine="420"/>
      </w:pPr>
      <w:r>
        <w:t xml:space="preserve"> // Add "About..." menu item to system menu.</w:t>
      </w:r>
    </w:p>
    <w:p w:rsidR="00323647" w:rsidRDefault="00323647" w:rsidP="00F44118">
      <w:pPr>
        <w:ind w:firstLine="420"/>
      </w:pPr>
    </w:p>
    <w:p w:rsidR="00323647" w:rsidRDefault="00323647" w:rsidP="00F44118">
      <w:pPr>
        <w:ind w:firstLine="420"/>
      </w:pPr>
      <w:r>
        <w:t xml:space="preserve"> // IDM_ABOUTBOX must be in the system command range.</w:t>
      </w:r>
    </w:p>
    <w:p w:rsidR="00323647" w:rsidRDefault="00323647" w:rsidP="00F44118">
      <w:pPr>
        <w:ind w:firstLine="420"/>
      </w:pPr>
      <w:r>
        <w:t xml:space="preserve"> ASSERT((IDM_ABOUTBOX &amp; 0xFFF0) == IDM_ABOUTBOX);</w:t>
      </w:r>
    </w:p>
    <w:p w:rsidR="00323647" w:rsidRDefault="00323647" w:rsidP="00F44118">
      <w:pPr>
        <w:ind w:firstLine="420"/>
      </w:pPr>
      <w:r>
        <w:t xml:space="preserve"> ASSERT(IDM_ABOUTBOX &lt; 0xF000);</w:t>
      </w:r>
    </w:p>
    <w:p w:rsidR="00323647" w:rsidRDefault="00323647" w:rsidP="00F44118">
      <w:pPr>
        <w:ind w:firstLine="420"/>
      </w:pPr>
    </w:p>
    <w:p w:rsidR="00323647" w:rsidRDefault="00323647" w:rsidP="00F44118">
      <w:pPr>
        <w:ind w:firstLine="420"/>
      </w:pPr>
      <w:r>
        <w:t xml:space="preserve"> CMenu* pSysMenu = GetSystemMenu(FALSE);</w:t>
      </w:r>
    </w:p>
    <w:p w:rsidR="00323647" w:rsidRDefault="00323647" w:rsidP="00F44118">
      <w:pPr>
        <w:ind w:firstLine="420"/>
      </w:pPr>
      <w:r>
        <w:t xml:space="preserve"> if (pSysMenu != NULL)</w:t>
      </w:r>
    </w:p>
    <w:p w:rsidR="00323647" w:rsidRDefault="00323647" w:rsidP="00F44118">
      <w:pPr>
        <w:ind w:firstLine="420"/>
      </w:pPr>
      <w:r>
        <w:t xml:space="preserve"> {</w:t>
      </w:r>
    </w:p>
    <w:p w:rsidR="00323647" w:rsidRDefault="00323647" w:rsidP="00F44118">
      <w:pPr>
        <w:ind w:firstLine="420"/>
      </w:pPr>
      <w:r>
        <w:t xml:space="preserve">  CString strAboutMenu;</w:t>
      </w:r>
    </w:p>
    <w:p w:rsidR="00323647" w:rsidRDefault="00323647" w:rsidP="00F44118">
      <w:pPr>
        <w:ind w:firstLine="420"/>
      </w:pPr>
      <w:r>
        <w:t xml:space="preserve">  strAboutMenu.LoadString(IDS_ABOUTBOX);</w:t>
      </w:r>
    </w:p>
    <w:p w:rsidR="00323647" w:rsidRDefault="00323647" w:rsidP="00F44118">
      <w:pPr>
        <w:ind w:firstLine="420"/>
      </w:pPr>
      <w:r>
        <w:t xml:space="preserve">  if (!strAboutMenu.IsEmpty())</w:t>
      </w:r>
    </w:p>
    <w:p w:rsidR="00323647" w:rsidRDefault="00323647" w:rsidP="00F44118">
      <w:pPr>
        <w:ind w:firstLine="420"/>
      </w:pPr>
      <w:r>
        <w:t xml:space="preserve">  {</w:t>
      </w:r>
    </w:p>
    <w:p w:rsidR="00323647" w:rsidRDefault="00323647" w:rsidP="00F44118">
      <w:pPr>
        <w:ind w:firstLine="420"/>
      </w:pPr>
      <w:r>
        <w:t xml:space="preserve">   pSysMenu-&gt;AppendMenu(MF_SEPARATOR);</w:t>
      </w:r>
    </w:p>
    <w:p w:rsidR="00323647" w:rsidRDefault="00323647" w:rsidP="00F44118">
      <w:pPr>
        <w:ind w:firstLine="420"/>
      </w:pPr>
      <w:r>
        <w:t xml:space="preserve">   pSysMenu-&gt;AppendMenu(MF_STRING, IDM_ABOUTBOX, strAboutMenu);</w:t>
      </w:r>
    </w:p>
    <w:p w:rsidR="00323647" w:rsidRDefault="00323647" w:rsidP="00F44118">
      <w:pPr>
        <w:ind w:firstLine="420"/>
      </w:pPr>
      <w:r>
        <w:t xml:space="preserve">  }</w:t>
      </w:r>
    </w:p>
    <w:p w:rsidR="00323647" w:rsidRDefault="00323647" w:rsidP="00F44118">
      <w:pPr>
        <w:ind w:firstLine="420"/>
      </w:pPr>
      <w:r>
        <w:t xml:space="preserve"> }</w:t>
      </w:r>
    </w:p>
    <w:p w:rsidR="00323647" w:rsidRDefault="00323647" w:rsidP="00F44118">
      <w:pPr>
        <w:ind w:firstLine="420"/>
      </w:pPr>
    </w:p>
    <w:p w:rsidR="00323647" w:rsidRDefault="00323647" w:rsidP="00F44118">
      <w:pPr>
        <w:ind w:firstLine="420"/>
      </w:pPr>
      <w:r>
        <w:t xml:space="preserve"> // Set the icon for this dialog.  The framework does this automatically</w:t>
      </w:r>
    </w:p>
    <w:p w:rsidR="00323647" w:rsidRDefault="00323647" w:rsidP="00F44118">
      <w:pPr>
        <w:ind w:firstLine="420"/>
      </w:pPr>
      <w:r>
        <w:t xml:space="preserve"> //  when the application's main window is not a dialog</w:t>
      </w:r>
    </w:p>
    <w:p w:rsidR="00323647" w:rsidRDefault="00323647" w:rsidP="00F44118">
      <w:pPr>
        <w:ind w:firstLine="420"/>
      </w:pPr>
      <w:r>
        <w:t xml:space="preserve"> SetIcon(m_hIcon, TRUE);   // Set big icon</w:t>
      </w:r>
    </w:p>
    <w:p w:rsidR="00323647" w:rsidRDefault="00323647" w:rsidP="00F44118">
      <w:pPr>
        <w:ind w:firstLine="420"/>
      </w:pPr>
      <w:r>
        <w:t xml:space="preserve"> SetIcon(m_hIcon, FALSE);  // Set small icon</w:t>
      </w:r>
    </w:p>
    <w:p w:rsidR="00323647" w:rsidRDefault="00323647" w:rsidP="00F44118">
      <w:pPr>
        <w:ind w:firstLine="420"/>
      </w:pPr>
    </w:p>
    <w:p w:rsidR="00323647" w:rsidRDefault="00323647" w:rsidP="00F44118">
      <w:pPr>
        <w:ind w:firstLine="420"/>
      </w:pPr>
      <w:r>
        <w:t xml:space="preserve"> // TODO: Add extra initialization here</w:t>
      </w:r>
    </w:p>
    <w:p w:rsidR="00323647" w:rsidRDefault="00323647" w:rsidP="00F44118">
      <w:pPr>
        <w:ind w:firstLine="420"/>
      </w:pPr>
      <w:r>
        <w:t xml:space="preserve"> m_button1.SetIcon(IDI_MSN_ICON,16,16);</w:t>
      </w:r>
    </w:p>
    <w:p w:rsidR="00323647" w:rsidRDefault="00323647" w:rsidP="00F44118">
      <w:pPr>
        <w:ind w:firstLine="420"/>
      </w:pPr>
      <w:r>
        <w:t xml:space="preserve"> m_button2.SetIcon(IDI_REFBAR_ICON,16,16);</w:t>
      </w:r>
    </w:p>
    <w:p w:rsidR="00323647" w:rsidRDefault="00323647" w:rsidP="00F44118">
      <w:pPr>
        <w:ind w:firstLine="420"/>
      </w:pPr>
    </w:p>
    <w:p w:rsidR="00323647" w:rsidRDefault="00323647" w:rsidP="00F44118">
      <w:pPr>
        <w:ind w:firstLine="420"/>
      </w:pPr>
      <w:r>
        <w:t xml:space="preserve"> return TRUE;  // return TRUE  unless you set the focus to a control</w:t>
      </w:r>
    </w:p>
    <w:p w:rsidR="00323647" w:rsidRDefault="00323647" w:rsidP="00F44118">
      <w:pPr>
        <w:ind w:firstLine="420"/>
      </w:pPr>
      <w:r>
        <w:t>}</w:t>
      </w:r>
    </w:p>
    <w:p w:rsidR="00323647" w:rsidRDefault="00323647" w:rsidP="00F44118">
      <w:pPr>
        <w:ind w:firstLine="420"/>
      </w:pPr>
    </w:p>
    <w:p w:rsidR="00323647" w:rsidRDefault="00323647" w:rsidP="00F44118">
      <w:pPr>
        <w:ind w:firstLine="420"/>
      </w:pPr>
      <w:r>
        <w:rPr>
          <w:rFonts w:hint="eastAsia"/>
        </w:rPr>
        <w:t xml:space="preserve">　　运行程序，将出现如图</w:t>
      </w:r>
      <w:r>
        <w:t>18</w:t>
      </w:r>
      <w:r>
        <w:rPr>
          <w:rFonts w:hint="eastAsia"/>
        </w:rPr>
        <w:t>的对话框，图形和文字同时出现在按钮上，这说明我们正确地调用了</w:t>
      </w:r>
      <w:r>
        <w:t>MFC</w:t>
      </w:r>
      <w:r>
        <w:rPr>
          <w:rFonts w:hint="eastAsia"/>
        </w:rPr>
        <w:t>扩展</w:t>
      </w:r>
      <w:r>
        <w:t>DLL</w:t>
      </w:r>
      <w:r>
        <w:rPr>
          <w:rFonts w:hint="eastAsia"/>
        </w:rPr>
        <w:t>。</w:t>
      </w:r>
    </w:p>
    <w:p w:rsidR="00323647" w:rsidRDefault="00323647" w:rsidP="00F44118">
      <w:pPr>
        <w:ind w:firstLine="420"/>
      </w:pPr>
    </w:p>
    <w:p w:rsidR="00323647" w:rsidRDefault="00323647" w:rsidP="00F44118">
      <w:pPr>
        <w:ind w:firstLine="420"/>
      </w:pPr>
      <w:r w:rsidRPr="005D35E6">
        <w:rPr>
          <w:noProof/>
          <w:szCs w:val="21"/>
        </w:rPr>
        <w:pict>
          <v:shape id="图片 52" o:spid="_x0000_i1042" type="#_x0000_t75" alt="http://www.pconline.com.cn/pcedu/empolder/gj/vc/0511/pic/051109vcdll0407.gif" style="width:306pt;height:132pt;visibility:visible">
            <v:imagedata r:id="rId23" o:title=""/>
          </v:shape>
        </w:pict>
      </w:r>
    </w:p>
    <w:p w:rsidR="00323647" w:rsidRDefault="00323647" w:rsidP="00F44118">
      <w:pPr>
        <w:ind w:firstLine="420"/>
      </w:pPr>
    </w:p>
    <w:p w:rsidR="00323647" w:rsidRDefault="00323647" w:rsidP="00F44118">
      <w:pPr>
        <w:ind w:firstLine="420"/>
      </w:pPr>
      <w:r>
        <w:rPr>
          <w:rFonts w:hint="eastAsia"/>
        </w:rPr>
        <w:t>图</w:t>
      </w:r>
      <w:r>
        <w:t>18 DLL</w:t>
      </w:r>
      <w:r>
        <w:rPr>
          <w:rFonts w:hint="eastAsia"/>
        </w:rPr>
        <w:t>扩展的按钮被显示</w:t>
      </w:r>
    </w:p>
    <w:p w:rsidR="00323647" w:rsidRDefault="00323647" w:rsidP="00F44118">
      <w:pPr>
        <w:ind w:firstLine="420"/>
      </w:pPr>
    </w:p>
    <w:p w:rsidR="00323647" w:rsidRDefault="00323647" w:rsidP="00F44118">
      <w:pPr>
        <w:ind w:firstLine="420"/>
      </w:pPr>
      <w:r>
        <w:rPr>
          <w:rFonts w:hint="eastAsia"/>
        </w:rPr>
        <w:t xml:space="preserve">　　如果我们不修改</w:t>
      </w:r>
      <w:r>
        <w:t>void CCalldllDlg::DoDataExchange(CDataExchange* pDX)</w:t>
      </w:r>
      <w:r>
        <w:rPr>
          <w:rFonts w:hint="eastAsia"/>
        </w:rPr>
        <w:t>，即不增加下列代码：</w:t>
      </w:r>
    </w:p>
    <w:p w:rsidR="00323647" w:rsidRDefault="00323647" w:rsidP="00F44118">
      <w:pPr>
        <w:ind w:firstLine="420"/>
      </w:pPr>
    </w:p>
    <w:p w:rsidR="00323647" w:rsidRDefault="00323647" w:rsidP="00F44118">
      <w:pPr>
        <w:ind w:firstLine="420"/>
      </w:pPr>
      <w:r>
        <w:t>DDX_Control(pDX, IDC_BUTTON2,  m_button2);</w:t>
      </w:r>
    </w:p>
    <w:p w:rsidR="00323647" w:rsidRDefault="00323647" w:rsidP="00F44118">
      <w:pPr>
        <w:ind w:firstLine="420"/>
      </w:pPr>
      <w:r>
        <w:t>DDX_Control(pDX, IDC_BUTTON1,  m_button1);</w:t>
      </w:r>
    </w:p>
    <w:p w:rsidR="00323647" w:rsidRDefault="00323647" w:rsidP="00F44118">
      <w:pPr>
        <w:ind w:firstLine="420"/>
      </w:pPr>
    </w:p>
    <w:p w:rsidR="00323647" w:rsidRDefault="00323647" w:rsidP="00F44118">
      <w:pPr>
        <w:ind w:firstLine="420"/>
      </w:pPr>
      <w:r>
        <w:rPr>
          <w:rFonts w:hint="eastAsia"/>
        </w:rPr>
        <w:t xml:space="preserve">　　我们也可以在</w:t>
      </w:r>
      <w:r>
        <w:t>BOOL CCalldllDlg::OnInitDialog()</w:t>
      </w:r>
      <w:r>
        <w:rPr>
          <w:rFonts w:hint="eastAsia"/>
        </w:rPr>
        <w:t>函数中添加如下代码实现</w:t>
      </w:r>
      <w:r>
        <w:t>m_button1</w:t>
      </w:r>
      <w:r>
        <w:rPr>
          <w:rFonts w:hint="eastAsia"/>
        </w:rPr>
        <w:t>、</w:t>
      </w:r>
      <w:r>
        <w:t>m_button2</w:t>
      </w:r>
      <w:r>
        <w:rPr>
          <w:rFonts w:hint="eastAsia"/>
        </w:rPr>
        <w:t>与</w:t>
      </w:r>
      <w:r>
        <w:t>IDC_BUTTON1</w:t>
      </w:r>
      <w:r>
        <w:rPr>
          <w:rFonts w:hint="eastAsia"/>
        </w:rPr>
        <w:t>、</w:t>
      </w:r>
      <w:r>
        <w:t>IDC_BUTTON2</w:t>
      </w:r>
      <w:r>
        <w:rPr>
          <w:rFonts w:hint="eastAsia"/>
        </w:rPr>
        <w:t>的关联：</w:t>
      </w:r>
    </w:p>
    <w:p w:rsidR="00323647" w:rsidRDefault="00323647" w:rsidP="00F44118">
      <w:pPr>
        <w:ind w:firstLine="420"/>
      </w:pPr>
    </w:p>
    <w:p w:rsidR="00323647" w:rsidRDefault="00323647" w:rsidP="00F44118">
      <w:pPr>
        <w:ind w:firstLine="420"/>
      </w:pPr>
      <w:r>
        <w:t>m_button1.SubclassDlgItem(IDC_BUTTON1, this);</w:t>
      </w:r>
    </w:p>
    <w:p w:rsidR="00323647" w:rsidRDefault="00323647" w:rsidP="00F44118">
      <w:pPr>
        <w:ind w:firstLine="420"/>
      </w:pPr>
      <w:r>
        <w:t>m_button2.SubclassDlgItem(IDC_BUTTON2, this);</w:t>
      </w:r>
    </w:p>
    <w:p w:rsidR="00323647" w:rsidRDefault="00323647" w:rsidP="00F44118">
      <w:pPr>
        <w:ind w:firstLine="420"/>
      </w:pPr>
    </w:p>
    <w:p w:rsidR="00323647" w:rsidRDefault="00323647" w:rsidP="00F44118">
      <w:pPr>
        <w:ind w:firstLine="420"/>
      </w:pPr>
      <w:r>
        <w:rPr>
          <w:rFonts w:hint="eastAsia"/>
        </w:rPr>
        <w:t xml:space="preserve">　　但是，</w:t>
      </w:r>
      <w:r>
        <w:t>DDX_Control</w:t>
      </w:r>
      <w:r>
        <w:rPr>
          <w:rFonts w:hint="eastAsia"/>
        </w:rPr>
        <w:t>与按钮类的</w:t>
      </w:r>
      <w:r>
        <w:t>SubclassDlgItem</w:t>
      </w:r>
      <w:r>
        <w:rPr>
          <w:rFonts w:hint="eastAsia"/>
        </w:rPr>
        <w:t>成员函数不能同时存在，否则程序会出错。</w:t>
      </w:r>
    </w:p>
    <w:p w:rsidR="00323647" w:rsidRDefault="00323647" w:rsidP="00F44118">
      <w:pPr>
        <w:ind w:firstLine="420"/>
      </w:pPr>
    </w:p>
    <w:p w:rsidR="00323647" w:rsidRDefault="00323647" w:rsidP="00F44118">
      <w:pPr>
        <w:ind w:firstLine="420"/>
      </w:pPr>
      <w:r>
        <w:t xml:space="preserve">6.3 </w:t>
      </w:r>
      <w:r>
        <w:rPr>
          <w:rFonts w:hint="eastAsia"/>
        </w:rPr>
        <w:t>总结</w:t>
      </w:r>
    </w:p>
    <w:p w:rsidR="00323647" w:rsidRDefault="00323647" w:rsidP="00F44118">
      <w:pPr>
        <w:ind w:firstLine="420"/>
      </w:pPr>
    </w:p>
    <w:p w:rsidR="00323647" w:rsidRDefault="00323647" w:rsidP="00F44118">
      <w:pPr>
        <w:ind w:firstLine="420"/>
      </w:pPr>
      <w:r>
        <w:rPr>
          <w:rFonts w:hint="eastAsia"/>
        </w:rPr>
        <w:t xml:space="preserve">　　由以上分析可知，</w:t>
      </w:r>
      <w:r>
        <w:t>MFC</w:t>
      </w:r>
      <w:r>
        <w:rPr>
          <w:rFonts w:hint="eastAsia"/>
        </w:rPr>
        <w:t>扩展</w:t>
      </w:r>
      <w:r>
        <w:t>DLL</w:t>
      </w:r>
      <w:r>
        <w:rPr>
          <w:rFonts w:hint="eastAsia"/>
        </w:rPr>
        <w:t>的导出与引用方式与前几节所讲述的方式没有太大的差别，</w:t>
      </w:r>
      <w:r>
        <w:t>MFC</w:t>
      </w:r>
      <w:r>
        <w:rPr>
          <w:rFonts w:hint="eastAsia"/>
        </w:rPr>
        <w:t>扩展</w:t>
      </w:r>
      <w:r>
        <w:t>DLL</w:t>
      </w:r>
      <w:r>
        <w:rPr>
          <w:rFonts w:hint="eastAsia"/>
        </w:rPr>
        <w:t>主要强调对</w:t>
      </w:r>
      <w:r>
        <w:t>MFC</w:t>
      </w:r>
      <w:r>
        <w:rPr>
          <w:rFonts w:hint="eastAsia"/>
        </w:rPr>
        <w:t>进行功能扩展。因此，如果</w:t>
      </w:r>
      <w:r>
        <w:t>DLL</w:t>
      </w:r>
      <w:r>
        <w:rPr>
          <w:rFonts w:hint="eastAsia"/>
        </w:rPr>
        <w:t>的目标不是增强</w:t>
      </w:r>
      <w:r>
        <w:t>MFC</w:t>
      </w:r>
      <w:r>
        <w:rPr>
          <w:rFonts w:hint="eastAsia"/>
        </w:rPr>
        <w:t>的功能，其与应用程序的接口也不是</w:t>
      </w:r>
      <w:r>
        <w:t>MFC</w:t>
      </w:r>
      <w:r>
        <w:rPr>
          <w:rFonts w:hint="eastAsia"/>
        </w:rPr>
        <w:t>，请不要将</w:t>
      </w:r>
      <w:r>
        <w:t>DLL</w:t>
      </w:r>
      <w:r>
        <w:rPr>
          <w:rFonts w:hint="eastAsia"/>
        </w:rPr>
        <w:t>建立为</w:t>
      </w:r>
      <w:r>
        <w:t>MFC</w:t>
      </w:r>
      <w:r>
        <w:rPr>
          <w:rFonts w:hint="eastAsia"/>
        </w:rPr>
        <w:t>扩展</w:t>
      </w:r>
      <w:r>
        <w:t>DLL</w:t>
      </w:r>
      <w:r>
        <w:rPr>
          <w:rFonts w:hint="eastAsia"/>
        </w:rPr>
        <w:t>。</w:t>
      </w:r>
    </w:p>
    <w:p w:rsidR="00323647" w:rsidRDefault="00323647" w:rsidP="00F44118">
      <w:pPr>
        <w:ind w:firstLine="420"/>
      </w:pPr>
    </w:p>
    <w:p w:rsidR="00323647" w:rsidRDefault="00323647" w:rsidP="00F44118">
      <w:pPr>
        <w:ind w:firstLine="420"/>
      </w:pPr>
      <w:r>
        <w:rPr>
          <w:rFonts w:hint="eastAsia"/>
        </w:rPr>
        <w:t xml:space="preserve">　　下载本文相关源代码。</w:t>
      </w:r>
      <w:r>
        <w:t xml:space="preserve"> (58.3KB, Winzip</w:t>
      </w:r>
      <w:r>
        <w:rPr>
          <w:rFonts w:hint="eastAsia"/>
        </w:rPr>
        <w:t>压缩</w:t>
      </w:r>
      <w:r>
        <w:t>)</w:t>
      </w:r>
    </w:p>
    <w:p w:rsidR="00323647" w:rsidRDefault="00323647" w:rsidP="00F44118">
      <w:pPr>
        <w:ind w:firstLine="420"/>
      </w:pPr>
    </w:p>
    <w:p w:rsidR="00323647" w:rsidRDefault="00323647" w:rsidP="00F44118">
      <w:pPr>
        <w:ind w:firstLine="420"/>
      </w:pPr>
      <w:r>
        <w:rPr>
          <w:rFonts w:hint="eastAsia"/>
        </w:rPr>
        <w:t xml:space="preserve">　　（作者</w:t>
      </w:r>
      <w:r>
        <w:t>E-mail: 21cnbao@21cn.com</w:t>
      </w:r>
      <w:r>
        <w:rPr>
          <w:rFonts w:hint="eastAsia"/>
        </w:rPr>
        <w:t>）</w:t>
      </w:r>
    </w:p>
    <w:p w:rsidR="00323647" w:rsidRPr="00F44118" w:rsidRDefault="00323647" w:rsidP="00F44118">
      <w:pPr>
        <w:ind w:firstLine="420"/>
      </w:pPr>
    </w:p>
    <w:sectPr w:rsidR="00323647" w:rsidRPr="00F44118" w:rsidSect="00747D71">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647" w:rsidRDefault="00323647">
      <w:r>
        <w:separator/>
      </w:r>
    </w:p>
  </w:endnote>
  <w:endnote w:type="continuationSeparator" w:id="0">
    <w:p w:rsidR="00323647" w:rsidRDefault="003236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647" w:rsidRDefault="00323647">
      <w:r>
        <w:separator/>
      </w:r>
    </w:p>
  </w:footnote>
  <w:footnote w:type="continuationSeparator" w:id="0">
    <w:p w:rsidR="00323647" w:rsidRDefault="003236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rsidP="009E53D0">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47" w:rsidRDefault="0032364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5E5D"/>
    <w:rsid w:val="0000246A"/>
    <w:rsid w:val="00003F57"/>
    <w:rsid w:val="00006DF9"/>
    <w:rsid w:val="0000736B"/>
    <w:rsid w:val="00011A79"/>
    <w:rsid w:val="000147B0"/>
    <w:rsid w:val="00014C52"/>
    <w:rsid w:val="0001721C"/>
    <w:rsid w:val="000322C2"/>
    <w:rsid w:val="0003350C"/>
    <w:rsid w:val="00033576"/>
    <w:rsid w:val="00034032"/>
    <w:rsid w:val="00035C9E"/>
    <w:rsid w:val="00044D2B"/>
    <w:rsid w:val="00045F74"/>
    <w:rsid w:val="000508D8"/>
    <w:rsid w:val="00052837"/>
    <w:rsid w:val="0005483B"/>
    <w:rsid w:val="00065BF3"/>
    <w:rsid w:val="000748DA"/>
    <w:rsid w:val="0008020A"/>
    <w:rsid w:val="00080DFE"/>
    <w:rsid w:val="00083BDE"/>
    <w:rsid w:val="00091EB0"/>
    <w:rsid w:val="00093B7B"/>
    <w:rsid w:val="00097041"/>
    <w:rsid w:val="000A2D64"/>
    <w:rsid w:val="000A3613"/>
    <w:rsid w:val="000B46DA"/>
    <w:rsid w:val="000B521A"/>
    <w:rsid w:val="000C18B0"/>
    <w:rsid w:val="000C1A7B"/>
    <w:rsid w:val="000C25F0"/>
    <w:rsid w:val="000C41AC"/>
    <w:rsid w:val="000D3E29"/>
    <w:rsid w:val="000D4B6F"/>
    <w:rsid w:val="000E20FD"/>
    <w:rsid w:val="000E2D86"/>
    <w:rsid w:val="000F799F"/>
    <w:rsid w:val="00102E32"/>
    <w:rsid w:val="00112CDD"/>
    <w:rsid w:val="001163B8"/>
    <w:rsid w:val="0011676D"/>
    <w:rsid w:val="00117A67"/>
    <w:rsid w:val="00120C6F"/>
    <w:rsid w:val="00132BF4"/>
    <w:rsid w:val="00134DC6"/>
    <w:rsid w:val="00142540"/>
    <w:rsid w:val="00163C95"/>
    <w:rsid w:val="00165F6C"/>
    <w:rsid w:val="00170D23"/>
    <w:rsid w:val="00171951"/>
    <w:rsid w:val="00186585"/>
    <w:rsid w:val="001933AA"/>
    <w:rsid w:val="00195F61"/>
    <w:rsid w:val="00196173"/>
    <w:rsid w:val="001B5EFA"/>
    <w:rsid w:val="001C0508"/>
    <w:rsid w:val="001C57BB"/>
    <w:rsid w:val="001E6B97"/>
    <w:rsid w:val="001F0645"/>
    <w:rsid w:val="001F7A17"/>
    <w:rsid w:val="001F7C49"/>
    <w:rsid w:val="00200B77"/>
    <w:rsid w:val="00201E8E"/>
    <w:rsid w:val="00202556"/>
    <w:rsid w:val="00207F3B"/>
    <w:rsid w:val="00210F04"/>
    <w:rsid w:val="00217933"/>
    <w:rsid w:val="0024796A"/>
    <w:rsid w:val="00251978"/>
    <w:rsid w:val="00262F19"/>
    <w:rsid w:val="002669E4"/>
    <w:rsid w:val="00271D24"/>
    <w:rsid w:val="0027366A"/>
    <w:rsid w:val="00274971"/>
    <w:rsid w:val="00275022"/>
    <w:rsid w:val="00276BA5"/>
    <w:rsid w:val="00277001"/>
    <w:rsid w:val="002774A7"/>
    <w:rsid w:val="00280A8A"/>
    <w:rsid w:val="00280AA3"/>
    <w:rsid w:val="00281841"/>
    <w:rsid w:val="0028379C"/>
    <w:rsid w:val="00284490"/>
    <w:rsid w:val="00286221"/>
    <w:rsid w:val="002865D1"/>
    <w:rsid w:val="00295894"/>
    <w:rsid w:val="00296B87"/>
    <w:rsid w:val="002A2E76"/>
    <w:rsid w:val="002A6953"/>
    <w:rsid w:val="002C17B1"/>
    <w:rsid w:val="002C483F"/>
    <w:rsid w:val="002C76C9"/>
    <w:rsid w:val="002D048D"/>
    <w:rsid w:val="002D4E52"/>
    <w:rsid w:val="002D584A"/>
    <w:rsid w:val="002E3FEA"/>
    <w:rsid w:val="002E6042"/>
    <w:rsid w:val="002E67BC"/>
    <w:rsid w:val="002E7D97"/>
    <w:rsid w:val="002F04FA"/>
    <w:rsid w:val="002F144A"/>
    <w:rsid w:val="002F1D3E"/>
    <w:rsid w:val="002F608F"/>
    <w:rsid w:val="0030091D"/>
    <w:rsid w:val="00307C06"/>
    <w:rsid w:val="00310AF9"/>
    <w:rsid w:val="00316567"/>
    <w:rsid w:val="003179AC"/>
    <w:rsid w:val="0032003F"/>
    <w:rsid w:val="00323647"/>
    <w:rsid w:val="00323969"/>
    <w:rsid w:val="003351C2"/>
    <w:rsid w:val="00336AEB"/>
    <w:rsid w:val="00340A6C"/>
    <w:rsid w:val="00342FA1"/>
    <w:rsid w:val="00345BF1"/>
    <w:rsid w:val="00345CB3"/>
    <w:rsid w:val="00353F77"/>
    <w:rsid w:val="00354DBB"/>
    <w:rsid w:val="0035644E"/>
    <w:rsid w:val="0035789D"/>
    <w:rsid w:val="00361286"/>
    <w:rsid w:val="00363BDE"/>
    <w:rsid w:val="00365D35"/>
    <w:rsid w:val="00365EC2"/>
    <w:rsid w:val="00373E69"/>
    <w:rsid w:val="0037668F"/>
    <w:rsid w:val="00376A92"/>
    <w:rsid w:val="00376E3D"/>
    <w:rsid w:val="00377EE1"/>
    <w:rsid w:val="003816E9"/>
    <w:rsid w:val="003820AD"/>
    <w:rsid w:val="00386C84"/>
    <w:rsid w:val="0039115D"/>
    <w:rsid w:val="00396152"/>
    <w:rsid w:val="00396DF4"/>
    <w:rsid w:val="00396F0F"/>
    <w:rsid w:val="003A4F79"/>
    <w:rsid w:val="003B0A41"/>
    <w:rsid w:val="003B0D9E"/>
    <w:rsid w:val="003B2F6F"/>
    <w:rsid w:val="003B43AB"/>
    <w:rsid w:val="003B7292"/>
    <w:rsid w:val="003D0002"/>
    <w:rsid w:val="003D0844"/>
    <w:rsid w:val="003D1655"/>
    <w:rsid w:val="003D1EFF"/>
    <w:rsid w:val="003D2F21"/>
    <w:rsid w:val="003D4292"/>
    <w:rsid w:val="003D6420"/>
    <w:rsid w:val="003E044D"/>
    <w:rsid w:val="003E212C"/>
    <w:rsid w:val="003E5303"/>
    <w:rsid w:val="003E5DE3"/>
    <w:rsid w:val="003E60DE"/>
    <w:rsid w:val="003E658A"/>
    <w:rsid w:val="003F2BCA"/>
    <w:rsid w:val="00401BC7"/>
    <w:rsid w:val="00401D93"/>
    <w:rsid w:val="00404AFC"/>
    <w:rsid w:val="00410FD0"/>
    <w:rsid w:val="004111D7"/>
    <w:rsid w:val="00417B4B"/>
    <w:rsid w:val="004240A0"/>
    <w:rsid w:val="0042671F"/>
    <w:rsid w:val="00426A2E"/>
    <w:rsid w:val="00447CC6"/>
    <w:rsid w:val="004526A8"/>
    <w:rsid w:val="004562EA"/>
    <w:rsid w:val="00466D5F"/>
    <w:rsid w:val="00482C6A"/>
    <w:rsid w:val="00484EAF"/>
    <w:rsid w:val="00493E5E"/>
    <w:rsid w:val="00494579"/>
    <w:rsid w:val="004957BA"/>
    <w:rsid w:val="004A06FE"/>
    <w:rsid w:val="004A0BE3"/>
    <w:rsid w:val="004A5C76"/>
    <w:rsid w:val="004B152F"/>
    <w:rsid w:val="004B1BF4"/>
    <w:rsid w:val="004B2758"/>
    <w:rsid w:val="004B52E8"/>
    <w:rsid w:val="004B5C36"/>
    <w:rsid w:val="004B71D8"/>
    <w:rsid w:val="004C329B"/>
    <w:rsid w:val="004D09CF"/>
    <w:rsid w:val="004D1A9B"/>
    <w:rsid w:val="004D2FB8"/>
    <w:rsid w:val="004D3847"/>
    <w:rsid w:val="004E0755"/>
    <w:rsid w:val="004E72D4"/>
    <w:rsid w:val="004E7E6C"/>
    <w:rsid w:val="00503911"/>
    <w:rsid w:val="00506FFB"/>
    <w:rsid w:val="00513EC2"/>
    <w:rsid w:val="005319DA"/>
    <w:rsid w:val="00532F5A"/>
    <w:rsid w:val="00541BA0"/>
    <w:rsid w:val="00546191"/>
    <w:rsid w:val="00546E97"/>
    <w:rsid w:val="0055143E"/>
    <w:rsid w:val="00551F96"/>
    <w:rsid w:val="0055663E"/>
    <w:rsid w:val="00561AEC"/>
    <w:rsid w:val="00561CFB"/>
    <w:rsid w:val="00563989"/>
    <w:rsid w:val="005639ED"/>
    <w:rsid w:val="0056687B"/>
    <w:rsid w:val="0057072A"/>
    <w:rsid w:val="00572FFB"/>
    <w:rsid w:val="005815A2"/>
    <w:rsid w:val="0058626E"/>
    <w:rsid w:val="00591F8B"/>
    <w:rsid w:val="00594721"/>
    <w:rsid w:val="00594DD8"/>
    <w:rsid w:val="00595B7E"/>
    <w:rsid w:val="005A33AC"/>
    <w:rsid w:val="005A449D"/>
    <w:rsid w:val="005A60F3"/>
    <w:rsid w:val="005B097E"/>
    <w:rsid w:val="005C1528"/>
    <w:rsid w:val="005C4332"/>
    <w:rsid w:val="005C6ACA"/>
    <w:rsid w:val="005D1397"/>
    <w:rsid w:val="005D35E6"/>
    <w:rsid w:val="005D3863"/>
    <w:rsid w:val="005E30A2"/>
    <w:rsid w:val="005F2BEA"/>
    <w:rsid w:val="005F5E97"/>
    <w:rsid w:val="005F6132"/>
    <w:rsid w:val="005F6751"/>
    <w:rsid w:val="006125F8"/>
    <w:rsid w:val="006135E4"/>
    <w:rsid w:val="006151A3"/>
    <w:rsid w:val="00615E5D"/>
    <w:rsid w:val="0062183E"/>
    <w:rsid w:val="00623E5B"/>
    <w:rsid w:val="00650BC4"/>
    <w:rsid w:val="0067284D"/>
    <w:rsid w:val="0067783F"/>
    <w:rsid w:val="00684D64"/>
    <w:rsid w:val="006A4A19"/>
    <w:rsid w:val="006A5514"/>
    <w:rsid w:val="006B5FAA"/>
    <w:rsid w:val="006C3949"/>
    <w:rsid w:val="006D7D53"/>
    <w:rsid w:val="006E04A5"/>
    <w:rsid w:val="006E3C9D"/>
    <w:rsid w:val="006E7D14"/>
    <w:rsid w:val="006F0B3C"/>
    <w:rsid w:val="006F60F9"/>
    <w:rsid w:val="00701E85"/>
    <w:rsid w:val="00705048"/>
    <w:rsid w:val="00716AF6"/>
    <w:rsid w:val="0072655A"/>
    <w:rsid w:val="00736B8B"/>
    <w:rsid w:val="007402B0"/>
    <w:rsid w:val="00747D71"/>
    <w:rsid w:val="00751229"/>
    <w:rsid w:val="00753125"/>
    <w:rsid w:val="0075664C"/>
    <w:rsid w:val="00756EF1"/>
    <w:rsid w:val="0076344E"/>
    <w:rsid w:val="00766B28"/>
    <w:rsid w:val="00774069"/>
    <w:rsid w:val="007773A6"/>
    <w:rsid w:val="0077757F"/>
    <w:rsid w:val="00791B7F"/>
    <w:rsid w:val="00792A94"/>
    <w:rsid w:val="007952F6"/>
    <w:rsid w:val="00795D3B"/>
    <w:rsid w:val="007A1877"/>
    <w:rsid w:val="007A59B0"/>
    <w:rsid w:val="007B278C"/>
    <w:rsid w:val="007B7740"/>
    <w:rsid w:val="007C0AE3"/>
    <w:rsid w:val="007C1602"/>
    <w:rsid w:val="007D5926"/>
    <w:rsid w:val="007E4BDC"/>
    <w:rsid w:val="007E52DC"/>
    <w:rsid w:val="007E5EAA"/>
    <w:rsid w:val="007E6735"/>
    <w:rsid w:val="007F1768"/>
    <w:rsid w:val="007F6E44"/>
    <w:rsid w:val="007F78DA"/>
    <w:rsid w:val="00803EEC"/>
    <w:rsid w:val="008215D5"/>
    <w:rsid w:val="0082312E"/>
    <w:rsid w:val="00827DA2"/>
    <w:rsid w:val="00831E4A"/>
    <w:rsid w:val="00834531"/>
    <w:rsid w:val="00835022"/>
    <w:rsid w:val="00841349"/>
    <w:rsid w:val="0084623F"/>
    <w:rsid w:val="008572E3"/>
    <w:rsid w:val="0085737B"/>
    <w:rsid w:val="00860AFA"/>
    <w:rsid w:val="00861EED"/>
    <w:rsid w:val="0086228F"/>
    <w:rsid w:val="0086315F"/>
    <w:rsid w:val="008665C6"/>
    <w:rsid w:val="008702AD"/>
    <w:rsid w:val="008719BC"/>
    <w:rsid w:val="008766B6"/>
    <w:rsid w:val="008767E5"/>
    <w:rsid w:val="008856F5"/>
    <w:rsid w:val="00885EEE"/>
    <w:rsid w:val="0089458F"/>
    <w:rsid w:val="00894EF1"/>
    <w:rsid w:val="00896513"/>
    <w:rsid w:val="008A1F48"/>
    <w:rsid w:val="008B0A19"/>
    <w:rsid w:val="008B187E"/>
    <w:rsid w:val="008B2AF6"/>
    <w:rsid w:val="008B316F"/>
    <w:rsid w:val="008B4E20"/>
    <w:rsid w:val="008B7C8A"/>
    <w:rsid w:val="008C0B42"/>
    <w:rsid w:val="008C1A9F"/>
    <w:rsid w:val="008C1F39"/>
    <w:rsid w:val="008C65A8"/>
    <w:rsid w:val="008D0152"/>
    <w:rsid w:val="008D381E"/>
    <w:rsid w:val="008D6FE0"/>
    <w:rsid w:val="008E15AE"/>
    <w:rsid w:val="008E4BDF"/>
    <w:rsid w:val="008E5B4A"/>
    <w:rsid w:val="008F60F4"/>
    <w:rsid w:val="00901CC6"/>
    <w:rsid w:val="00901E5A"/>
    <w:rsid w:val="00906EB1"/>
    <w:rsid w:val="009129F5"/>
    <w:rsid w:val="0091386E"/>
    <w:rsid w:val="00915B4A"/>
    <w:rsid w:val="00920815"/>
    <w:rsid w:val="00931205"/>
    <w:rsid w:val="009332CC"/>
    <w:rsid w:val="00940A1D"/>
    <w:rsid w:val="0094653B"/>
    <w:rsid w:val="00951739"/>
    <w:rsid w:val="009521EE"/>
    <w:rsid w:val="00956E0D"/>
    <w:rsid w:val="00974F9A"/>
    <w:rsid w:val="009766AC"/>
    <w:rsid w:val="009827FC"/>
    <w:rsid w:val="00986086"/>
    <w:rsid w:val="00987573"/>
    <w:rsid w:val="0099394C"/>
    <w:rsid w:val="009948D0"/>
    <w:rsid w:val="00995B17"/>
    <w:rsid w:val="009960F0"/>
    <w:rsid w:val="009A029B"/>
    <w:rsid w:val="009A0F10"/>
    <w:rsid w:val="009A35DA"/>
    <w:rsid w:val="009A5C0A"/>
    <w:rsid w:val="009A7B9A"/>
    <w:rsid w:val="009B3B71"/>
    <w:rsid w:val="009C194D"/>
    <w:rsid w:val="009C6104"/>
    <w:rsid w:val="009C73C4"/>
    <w:rsid w:val="009D02FB"/>
    <w:rsid w:val="009D4A39"/>
    <w:rsid w:val="009D5D48"/>
    <w:rsid w:val="009E2C25"/>
    <w:rsid w:val="009E4647"/>
    <w:rsid w:val="009E49C5"/>
    <w:rsid w:val="009E5395"/>
    <w:rsid w:val="009E53D0"/>
    <w:rsid w:val="009E79D5"/>
    <w:rsid w:val="009F64C5"/>
    <w:rsid w:val="00A0510D"/>
    <w:rsid w:val="00A07339"/>
    <w:rsid w:val="00A07371"/>
    <w:rsid w:val="00A151B1"/>
    <w:rsid w:val="00A17DB8"/>
    <w:rsid w:val="00A443A6"/>
    <w:rsid w:val="00A67525"/>
    <w:rsid w:val="00A67E4F"/>
    <w:rsid w:val="00A704D7"/>
    <w:rsid w:val="00A7197B"/>
    <w:rsid w:val="00A723C6"/>
    <w:rsid w:val="00A75429"/>
    <w:rsid w:val="00A7626D"/>
    <w:rsid w:val="00A80E07"/>
    <w:rsid w:val="00A8178F"/>
    <w:rsid w:val="00A8722A"/>
    <w:rsid w:val="00A87699"/>
    <w:rsid w:val="00AA0B89"/>
    <w:rsid w:val="00AB2F1F"/>
    <w:rsid w:val="00AC4C99"/>
    <w:rsid w:val="00AD0A66"/>
    <w:rsid w:val="00AE6876"/>
    <w:rsid w:val="00AF24BA"/>
    <w:rsid w:val="00AF36CD"/>
    <w:rsid w:val="00AF3888"/>
    <w:rsid w:val="00AF3FF7"/>
    <w:rsid w:val="00AF615D"/>
    <w:rsid w:val="00AF7D67"/>
    <w:rsid w:val="00B03CF0"/>
    <w:rsid w:val="00B07A23"/>
    <w:rsid w:val="00B108CD"/>
    <w:rsid w:val="00B21434"/>
    <w:rsid w:val="00B243CC"/>
    <w:rsid w:val="00B25B84"/>
    <w:rsid w:val="00B3126B"/>
    <w:rsid w:val="00B349B3"/>
    <w:rsid w:val="00B366F7"/>
    <w:rsid w:val="00B442D8"/>
    <w:rsid w:val="00B444C0"/>
    <w:rsid w:val="00B458C6"/>
    <w:rsid w:val="00B51811"/>
    <w:rsid w:val="00B55310"/>
    <w:rsid w:val="00B55D31"/>
    <w:rsid w:val="00B61171"/>
    <w:rsid w:val="00B65597"/>
    <w:rsid w:val="00B67718"/>
    <w:rsid w:val="00B752B0"/>
    <w:rsid w:val="00B7587A"/>
    <w:rsid w:val="00B7781A"/>
    <w:rsid w:val="00B7791D"/>
    <w:rsid w:val="00B855F7"/>
    <w:rsid w:val="00B96FC7"/>
    <w:rsid w:val="00BA47E4"/>
    <w:rsid w:val="00BA4A77"/>
    <w:rsid w:val="00BA68A9"/>
    <w:rsid w:val="00BA7D63"/>
    <w:rsid w:val="00BA7F16"/>
    <w:rsid w:val="00BC04B8"/>
    <w:rsid w:val="00BC7622"/>
    <w:rsid w:val="00BD4FEF"/>
    <w:rsid w:val="00BE19D6"/>
    <w:rsid w:val="00BE5287"/>
    <w:rsid w:val="00BF625B"/>
    <w:rsid w:val="00BF6C46"/>
    <w:rsid w:val="00C04CCE"/>
    <w:rsid w:val="00C05C81"/>
    <w:rsid w:val="00C076D9"/>
    <w:rsid w:val="00C14DED"/>
    <w:rsid w:val="00C209AB"/>
    <w:rsid w:val="00C32953"/>
    <w:rsid w:val="00C37B70"/>
    <w:rsid w:val="00C42F3A"/>
    <w:rsid w:val="00C51A79"/>
    <w:rsid w:val="00C55A33"/>
    <w:rsid w:val="00C618B2"/>
    <w:rsid w:val="00C61A3B"/>
    <w:rsid w:val="00C70E98"/>
    <w:rsid w:val="00C72A55"/>
    <w:rsid w:val="00C839BB"/>
    <w:rsid w:val="00C9110C"/>
    <w:rsid w:val="00C9398F"/>
    <w:rsid w:val="00C93D8C"/>
    <w:rsid w:val="00C96D95"/>
    <w:rsid w:val="00CB18BC"/>
    <w:rsid w:val="00CB2509"/>
    <w:rsid w:val="00CB5C89"/>
    <w:rsid w:val="00CB618A"/>
    <w:rsid w:val="00CC6817"/>
    <w:rsid w:val="00CD09EF"/>
    <w:rsid w:val="00CD34DE"/>
    <w:rsid w:val="00CE3322"/>
    <w:rsid w:val="00CE6086"/>
    <w:rsid w:val="00CE6548"/>
    <w:rsid w:val="00CE6A5B"/>
    <w:rsid w:val="00CE7724"/>
    <w:rsid w:val="00CF4EF4"/>
    <w:rsid w:val="00D01190"/>
    <w:rsid w:val="00D02D60"/>
    <w:rsid w:val="00D05E3B"/>
    <w:rsid w:val="00D10E3D"/>
    <w:rsid w:val="00D20372"/>
    <w:rsid w:val="00D20A74"/>
    <w:rsid w:val="00D23ABD"/>
    <w:rsid w:val="00D25D5A"/>
    <w:rsid w:val="00D265D2"/>
    <w:rsid w:val="00D313A2"/>
    <w:rsid w:val="00D31B5C"/>
    <w:rsid w:val="00D331E1"/>
    <w:rsid w:val="00D341FF"/>
    <w:rsid w:val="00D40FBE"/>
    <w:rsid w:val="00D43AFB"/>
    <w:rsid w:val="00D45027"/>
    <w:rsid w:val="00D4622C"/>
    <w:rsid w:val="00D46A85"/>
    <w:rsid w:val="00D46F4F"/>
    <w:rsid w:val="00D50254"/>
    <w:rsid w:val="00D50D50"/>
    <w:rsid w:val="00D52724"/>
    <w:rsid w:val="00D71916"/>
    <w:rsid w:val="00D83C43"/>
    <w:rsid w:val="00D84865"/>
    <w:rsid w:val="00D870C3"/>
    <w:rsid w:val="00D917F1"/>
    <w:rsid w:val="00D91E10"/>
    <w:rsid w:val="00D92CBC"/>
    <w:rsid w:val="00DB1EEA"/>
    <w:rsid w:val="00DB3FD7"/>
    <w:rsid w:val="00DB4891"/>
    <w:rsid w:val="00DD5028"/>
    <w:rsid w:val="00DE5DE3"/>
    <w:rsid w:val="00DF2A37"/>
    <w:rsid w:val="00DF6B09"/>
    <w:rsid w:val="00E01669"/>
    <w:rsid w:val="00E01744"/>
    <w:rsid w:val="00E030D9"/>
    <w:rsid w:val="00E03687"/>
    <w:rsid w:val="00E06B3B"/>
    <w:rsid w:val="00E115B2"/>
    <w:rsid w:val="00E11B43"/>
    <w:rsid w:val="00E12ED2"/>
    <w:rsid w:val="00E14145"/>
    <w:rsid w:val="00E1452F"/>
    <w:rsid w:val="00E1668F"/>
    <w:rsid w:val="00E24FD7"/>
    <w:rsid w:val="00E26327"/>
    <w:rsid w:val="00E26433"/>
    <w:rsid w:val="00E36C24"/>
    <w:rsid w:val="00E4027E"/>
    <w:rsid w:val="00E425DF"/>
    <w:rsid w:val="00E451B2"/>
    <w:rsid w:val="00E50391"/>
    <w:rsid w:val="00E643C7"/>
    <w:rsid w:val="00E644E2"/>
    <w:rsid w:val="00E66143"/>
    <w:rsid w:val="00E721B0"/>
    <w:rsid w:val="00E7572E"/>
    <w:rsid w:val="00E76385"/>
    <w:rsid w:val="00E765A9"/>
    <w:rsid w:val="00E77309"/>
    <w:rsid w:val="00E80A85"/>
    <w:rsid w:val="00E93C02"/>
    <w:rsid w:val="00E94F6E"/>
    <w:rsid w:val="00E95FFF"/>
    <w:rsid w:val="00EA19A0"/>
    <w:rsid w:val="00EA33D4"/>
    <w:rsid w:val="00EA4469"/>
    <w:rsid w:val="00EB08AE"/>
    <w:rsid w:val="00EB5677"/>
    <w:rsid w:val="00EC5BE9"/>
    <w:rsid w:val="00EC697C"/>
    <w:rsid w:val="00EC7067"/>
    <w:rsid w:val="00ED181A"/>
    <w:rsid w:val="00ED72EC"/>
    <w:rsid w:val="00EF2907"/>
    <w:rsid w:val="00EF7E76"/>
    <w:rsid w:val="00F00932"/>
    <w:rsid w:val="00F04118"/>
    <w:rsid w:val="00F0678B"/>
    <w:rsid w:val="00F113ED"/>
    <w:rsid w:val="00F13F01"/>
    <w:rsid w:val="00F16F9E"/>
    <w:rsid w:val="00F27EA7"/>
    <w:rsid w:val="00F325C2"/>
    <w:rsid w:val="00F3272D"/>
    <w:rsid w:val="00F33977"/>
    <w:rsid w:val="00F35046"/>
    <w:rsid w:val="00F416B6"/>
    <w:rsid w:val="00F44118"/>
    <w:rsid w:val="00F51A48"/>
    <w:rsid w:val="00F54FED"/>
    <w:rsid w:val="00F552EA"/>
    <w:rsid w:val="00F6093C"/>
    <w:rsid w:val="00F609D4"/>
    <w:rsid w:val="00F65122"/>
    <w:rsid w:val="00F67A9A"/>
    <w:rsid w:val="00F70BDF"/>
    <w:rsid w:val="00F770B3"/>
    <w:rsid w:val="00F827E8"/>
    <w:rsid w:val="00F91018"/>
    <w:rsid w:val="00F91C98"/>
    <w:rsid w:val="00FA6A15"/>
    <w:rsid w:val="00FB0AEC"/>
    <w:rsid w:val="00FC3F1E"/>
    <w:rsid w:val="00FD0E7E"/>
    <w:rsid w:val="00FD176E"/>
    <w:rsid w:val="00FD3B3D"/>
    <w:rsid w:val="00FD7EBB"/>
    <w:rsid w:val="00FE0AE6"/>
    <w:rsid w:val="00FE6D12"/>
    <w:rsid w:val="00FE7E0F"/>
    <w:rsid w:val="00FF07C9"/>
    <w:rsid w:val="00FF2559"/>
    <w:rsid w:val="00FF4E69"/>
    <w:rsid w:val="00FF5B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7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15E5D"/>
    <w:rPr>
      <w:sz w:val="18"/>
      <w:szCs w:val="18"/>
    </w:rPr>
  </w:style>
  <w:style w:type="character" w:customStyle="1" w:styleId="BalloonTextChar">
    <w:name w:val="Balloon Text Char"/>
    <w:basedOn w:val="DefaultParagraphFont"/>
    <w:link w:val="BalloonText"/>
    <w:uiPriority w:val="99"/>
    <w:semiHidden/>
    <w:locked/>
    <w:rsid w:val="00615E5D"/>
    <w:rPr>
      <w:rFonts w:cs="Times New Roman"/>
      <w:sz w:val="18"/>
      <w:szCs w:val="18"/>
    </w:rPr>
  </w:style>
  <w:style w:type="paragraph" w:styleId="Header">
    <w:name w:val="header"/>
    <w:basedOn w:val="Normal"/>
    <w:link w:val="HeaderChar"/>
    <w:uiPriority w:val="99"/>
    <w:rsid w:val="00940A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35E6"/>
    <w:rPr>
      <w:rFonts w:cs="Times New Roman"/>
      <w:sz w:val="18"/>
      <w:szCs w:val="18"/>
    </w:rPr>
  </w:style>
  <w:style w:type="paragraph" w:styleId="Footer">
    <w:name w:val="footer"/>
    <w:basedOn w:val="Normal"/>
    <w:link w:val="FooterChar"/>
    <w:uiPriority w:val="99"/>
    <w:rsid w:val="00940A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35E6"/>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794299492">
      <w:marLeft w:val="0"/>
      <w:marRight w:val="0"/>
      <w:marTop w:val="0"/>
      <w:marBottom w:val="0"/>
      <w:divBdr>
        <w:top w:val="none" w:sz="0" w:space="0" w:color="auto"/>
        <w:left w:val="none" w:sz="0" w:space="0" w:color="auto"/>
        <w:bottom w:val="none" w:sz="0" w:space="0" w:color="auto"/>
        <w:right w:val="none" w:sz="0" w:space="0" w:color="auto"/>
      </w:divBdr>
      <w:divsChild>
        <w:div w:id="794299494">
          <w:marLeft w:val="0"/>
          <w:marRight w:val="0"/>
          <w:marTop w:val="0"/>
          <w:marBottom w:val="0"/>
          <w:divBdr>
            <w:top w:val="none" w:sz="0" w:space="0" w:color="auto"/>
            <w:left w:val="none" w:sz="0" w:space="0" w:color="auto"/>
            <w:bottom w:val="none" w:sz="0" w:space="0" w:color="auto"/>
            <w:right w:val="none" w:sz="0" w:space="0" w:color="auto"/>
          </w:divBdr>
          <w:divsChild>
            <w:div w:id="794299496">
              <w:marLeft w:val="0"/>
              <w:marRight w:val="0"/>
              <w:marTop w:val="0"/>
              <w:marBottom w:val="0"/>
              <w:divBdr>
                <w:top w:val="none" w:sz="0" w:space="0" w:color="auto"/>
                <w:left w:val="none" w:sz="0" w:space="0" w:color="auto"/>
                <w:bottom w:val="none" w:sz="0" w:space="0" w:color="auto"/>
                <w:right w:val="none" w:sz="0" w:space="0" w:color="auto"/>
              </w:divBdr>
              <w:divsChild>
                <w:div w:id="794299497">
                  <w:marLeft w:val="0"/>
                  <w:marRight w:val="0"/>
                  <w:marTop w:val="0"/>
                  <w:marBottom w:val="0"/>
                  <w:divBdr>
                    <w:top w:val="none" w:sz="0" w:space="0" w:color="auto"/>
                    <w:left w:val="none" w:sz="0" w:space="0" w:color="auto"/>
                    <w:bottom w:val="none" w:sz="0" w:space="0" w:color="auto"/>
                    <w:right w:val="none" w:sz="0" w:space="0" w:color="auto"/>
                  </w:divBdr>
                  <w:divsChild>
                    <w:div w:id="794299490">
                      <w:marLeft w:val="0"/>
                      <w:marRight w:val="0"/>
                      <w:marTop w:val="0"/>
                      <w:marBottom w:val="0"/>
                      <w:divBdr>
                        <w:top w:val="none" w:sz="0" w:space="0" w:color="auto"/>
                        <w:left w:val="none" w:sz="0" w:space="0" w:color="auto"/>
                        <w:bottom w:val="none" w:sz="0" w:space="0" w:color="auto"/>
                        <w:right w:val="none" w:sz="0" w:space="0" w:color="auto"/>
                      </w:divBdr>
                      <w:divsChild>
                        <w:div w:id="794299506">
                          <w:marLeft w:val="0"/>
                          <w:marRight w:val="0"/>
                          <w:marTop w:val="0"/>
                          <w:marBottom w:val="0"/>
                          <w:divBdr>
                            <w:top w:val="single" w:sz="6" w:space="7" w:color="D0D0D0"/>
                            <w:left w:val="single" w:sz="6" w:space="7" w:color="D0D0D0"/>
                            <w:bottom w:val="single" w:sz="6" w:space="7" w:color="D0D0D0"/>
                            <w:right w:val="single" w:sz="6" w:space="7" w:color="D0D0D0"/>
                          </w:divBdr>
                          <w:divsChild>
                            <w:div w:id="7942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299495">
      <w:marLeft w:val="0"/>
      <w:marRight w:val="0"/>
      <w:marTop w:val="0"/>
      <w:marBottom w:val="0"/>
      <w:divBdr>
        <w:top w:val="none" w:sz="0" w:space="0" w:color="auto"/>
        <w:left w:val="none" w:sz="0" w:space="0" w:color="auto"/>
        <w:bottom w:val="none" w:sz="0" w:space="0" w:color="auto"/>
        <w:right w:val="none" w:sz="0" w:space="0" w:color="auto"/>
      </w:divBdr>
      <w:divsChild>
        <w:div w:id="794299487">
          <w:marLeft w:val="0"/>
          <w:marRight w:val="0"/>
          <w:marTop w:val="0"/>
          <w:marBottom w:val="0"/>
          <w:divBdr>
            <w:top w:val="none" w:sz="0" w:space="0" w:color="auto"/>
            <w:left w:val="none" w:sz="0" w:space="0" w:color="auto"/>
            <w:bottom w:val="none" w:sz="0" w:space="0" w:color="auto"/>
            <w:right w:val="none" w:sz="0" w:space="0" w:color="auto"/>
          </w:divBdr>
          <w:divsChild>
            <w:div w:id="794299489">
              <w:marLeft w:val="0"/>
              <w:marRight w:val="0"/>
              <w:marTop w:val="0"/>
              <w:marBottom w:val="0"/>
              <w:divBdr>
                <w:top w:val="none" w:sz="0" w:space="0" w:color="auto"/>
                <w:left w:val="none" w:sz="0" w:space="0" w:color="auto"/>
                <w:bottom w:val="none" w:sz="0" w:space="0" w:color="auto"/>
                <w:right w:val="none" w:sz="0" w:space="0" w:color="auto"/>
              </w:divBdr>
              <w:divsChild>
                <w:div w:id="794299498">
                  <w:marLeft w:val="0"/>
                  <w:marRight w:val="0"/>
                  <w:marTop w:val="0"/>
                  <w:marBottom w:val="0"/>
                  <w:divBdr>
                    <w:top w:val="none" w:sz="0" w:space="0" w:color="auto"/>
                    <w:left w:val="none" w:sz="0" w:space="0" w:color="auto"/>
                    <w:bottom w:val="none" w:sz="0" w:space="0" w:color="auto"/>
                    <w:right w:val="none" w:sz="0" w:space="0" w:color="auto"/>
                  </w:divBdr>
                  <w:divsChild>
                    <w:div w:id="794299488">
                      <w:marLeft w:val="0"/>
                      <w:marRight w:val="0"/>
                      <w:marTop w:val="0"/>
                      <w:marBottom w:val="0"/>
                      <w:divBdr>
                        <w:top w:val="none" w:sz="0" w:space="0" w:color="auto"/>
                        <w:left w:val="none" w:sz="0" w:space="0" w:color="auto"/>
                        <w:bottom w:val="none" w:sz="0" w:space="0" w:color="auto"/>
                        <w:right w:val="none" w:sz="0" w:space="0" w:color="auto"/>
                      </w:divBdr>
                      <w:divsChild>
                        <w:div w:id="794299491">
                          <w:marLeft w:val="0"/>
                          <w:marRight w:val="0"/>
                          <w:marTop w:val="0"/>
                          <w:marBottom w:val="0"/>
                          <w:divBdr>
                            <w:top w:val="single" w:sz="6" w:space="7" w:color="D0D0D0"/>
                            <w:left w:val="single" w:sz="6" w:space="7" w:color="D0D0D0"/>
                            <w:bottom w:val="single" w:sz="6" w:space="7" w:color="D0D0D0"/>
                            <w:right w:val="single" w:sz="6" w:space="7" w:color="D0D0D0"/>
                          </w:divBdr>
                          <w:divsChild>
                            <w:div w:id="794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299504">
      <w:marLeft w:val="0"/>
      <w:marRight w:val="0"/>
      <w:marTop w:val="0"/>
      <w:marBottom w:val="0"/>
      <w:divBdr>
        <w:top w:val="none" w:sz="0" w:space="0" w:color="auto"/>
        <w:left w:val="none" w:sz="0" w:space="0" w:color="auto"/>
        <w:bottom w:val="none" w:sz="0" w:space="0" w:color="auto"/>
        <w:right w:val="none" w:sz="0" w:space="0" w:color="auto"/>
      </w:divBdr>
      <w:divsChild>
        <w:div w:id="794299486">
          <w:marLeft w:val="0"/>
          <w:marRight w:val="0"/>
          <w:marTop w:val="0"/>
          <w:marBottom w:val="0"/>
          <w:divBdr>
            <w:top w:val="none" w:sz="0" w:space="0" w:color="auto"/>
            <w:left w:val="none" w:sz="0" w:space="0" w:color="auto"/>
            <w:bottom w:val="none" w:sz="0" w:space="0" w:color="auto"/>
            <w:right w:val="none" w:sz="0" w:space="0" w:color="auto"/>
          </w:divBdr>
          <w:divsChild>
            <w:div w:id="794299505">
              <w:marLeft w:val="0"/>
              <w:marRight w:val="0"/>
              <w:marTop w:val="0"/>
              <w:marBottom w:val="0"/>
              <w:divBdr>
                <w:top w:val="none" w:sz="0" w:space="0" w:color="auto"/>
                <w:left w:val="none" w:sz="0" w:space="0" w:color="auto"/>
                <w:bottom w:val="none" w:sz="0" w:space="0" w:color="auto"/>
                <w:right w:val="none" w:sz="0" w:space="0" w:color="auto"/>
              </w:divBdr>
              <w:divsChild>
                <w:div w:id="794299500">
                  <w:marLeft w:val="0"/>
                  <w:marRight w:val="0"/>
                  <w:marTop w:val="0"/>
                  <w:marBottom w:val="0"/>
                  <w:divBdr>
                    <w:top w:val="none" w:sz="0" w:space="0" w:color="auto"/>
                    <w:left w:val="none" w:sz="0" w:space="0" w:color="auto"/>
                    <w:bottom w:val="none" w:sz="0" w:space="0" w:color="auto"/>
                    <w:right w:val="none" w:sz="0" w:space="0" w:color="auto"/>
                  </w:divBdr>
                  <w:divsChild>
                    <w:div w:id="794299499">
                      <w:marLeft w:val="0"/>
                      <w:marRight w:val="0"/>
                      <w:marTop w:val="0"/>
                      <w:marBottom w:val="0"/>
                      <w:divBdr>
                        <w:top w:val="none" w:sz="0" w:space="0" w:color="auto"/>
                        <w:left w:val="none" w:sz="0" w:space="0" w:color="auto"/>
                        <w:bottom w:val="none" w:sz="0" w:space="0" w:color="auto"/>
                        <w:right w:val="none" w:sz="0" w:space="0" w:color="auto"/>
                      </w:divBdr>
                      <w:divsChild>
                        <w:div w:id="794299501">
                          <w:marLeft w:val="0"/>
                          <w:marRight w:val="0"/>
                          <w:marTop w:val="0"/>
                          <w:marBottom w:val="0"/>
                          <w:divBdr>
                            <w:top w:val="single" w:sz="6" w:space="7" w:color="D0D0D0"/>
                            <w:left w:val="single" w:sz="6" w:space="7" w:color="D0D0D0"/>
                            <w:bottom w:val="single" w:sz="6" w:space="7" w:color="D0D0D0"/>
                            <w:right w:val="single" w:sz="6" w:space="7" w:color="D0D0D0"/>
                          </w:divBdr>
                          <w:divsChild>
                            <w:div w:id="794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eader" Target="header3.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265</TotalTime>
  <Pages>52</Pages>
  <Words>4943</Words>
  <Characters>28176</Characters>
  <Application>Microsoft Office Outlook</Application>
  <DocSecurity>0</DocSecurity>
  <Lines>0</Lines>
  <Paragraphs>0</Paragraphs>
  <ScaleCrop>false</ScaleCrop>
  <Company>IBM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肖启胜</dc:creator>
  <cp:keywords/>
  <dc:description/>
  <cp:lastModifiedBy>微软用户</cp:lastModifiedBy>
  <cp:revision>9</cp:revision>
  <dcterms:created xsi:type="dcterms:W3CDTF">2010-08-18T09:32:00Z</dcterms:created>
  <dcterms:modified xsi:type="dcterms:W3CDTF">2010-11-03T02:05:00Z</dcterms:modified>
</cp:coreProperties>
</file>